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50880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-574464</wp:posOffset>
                </wp:positionH>
                <wp:positionV relativeFrom="page">
                  <wp:posOffset>937895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6F3E9" id="Rectangle 3" o:spid="_x0000_s1026" alt="rectangle blanc pour le texte sur la couverture" style="position:absolute;margin-left:-45.2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IjLZp+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44304D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-746760</wp:posOffset>
            </wp:positionH>
            <wp:positionV relativeFrom="page">
              <wp:posOffset>961390</wp:posOffset>
            </wp:positionV>
            <wp:extent cx="7760970" cy="4730115"/>
            <wp:effectExtent l="0" t="0" r="0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16"/>
      </w:tblGrid>
      <w:tr w:rsidR="00D077E9" w:rsidTr="0044304D">
        <w:trPr>
          <w:trHeight w:val="1653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E81C4ED" wp14:editId="4FDDB1DC">
                      <wp:extent cx="3359362" cy="1871133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9362" cy="18711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44304D" w:rsidP="00D077E9">
                                  <w:pPr>
                                    <w:pStyle w:val="Titre"/>
                                    <w:spacing w:after="0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Campus Contest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64.5pt;height:1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" filled="f" stroked="f" strokeweight=".5pt">
                      <v:textbox>
                        <w:txbxContent>
                          <w:p w:rsidR="00D077E9" w:rsidRPr="00D86945" w:rsidRDefault="0044304D" w:rsidP="00D077E9">
                            <w:pPr>
                              <w:pStyle w:val="Titre"/>
                              <w:spacing w:after="0"/>
                            </w:pPr>
                            <w:r>
                              <w:rPr>
                                <w:lang w:bidi="fr-FR"/>
                              </w:rPr>
                              <w:t>Campus Contest 2020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94DCA9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44304D">
        <w:trPr>
          <w:trHeight w:val="6376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44304D">
        <w:trPr>
          <w:trHeight w:val="2128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0875078AEBF94253BEB93C2588F4CA0A"/>
              </w:placeholder>
              <w15:appearance w15:val="hidden"/>
            </w:sdtPr>
            <w:sdtEndPr/>
            <w:sdtContent>
              <w:p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44304D">
                  <w:rPr>
                    <w:rStyle w:val="Sous-titreCar"/>
                    <w:b w:val="0"/>
                    <w:noProof/>
                    <w:lang w:bidi="fr-FR"/>
                  </w:rPr>
                  <w:t>1</w:t>
                </w:r>
                <w:r w:rsidR="0044304D">
                  <w:rPr>
                    <w:rStyle w:val="Sous-titreCar"/>
                    <w:b w:val="0"/>
                    <w:noProof/>
                    <w:lang w:bidi="fr-FR"/>
                  </w:rPr>
                  <w:t>3</w:t>
                </w:r>
                <w:r w:rsidR="0044304D">
                  <w:rPr>
                    <w:rStyle w:val="Sous-titreCar"/>
                    <w:b w:val="0"/>
                    <w:noProof/>
                    <w:lang w:bidi="fr-FR"/>
                  </w:rPr>
                  <w:t xml:space="preserve"> février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F5C353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1130FC" w:rsidP="00AB02A7">
            <w:sdt>
              <w:sdtPr>
                <w:id w:val="-1740469667"/>
                <w:placeholder>
                  <w:docPart w:val="9193525F8D204FB3A896C359B19062C4"/>
                </w:placeholder>
                <w15:appearance w15:val="hidden"/>
              </w:sdtPr>
              <w:sdtEndPr/>
              <w:sdtContent>
                <w:r w:rsidR="0044304D">
                  <w:t>Groupe 5</w:t>
                </w:r>
              </w:sdtContent>
            </w:sdt>
          </w:p>
          <w:p w:rsidR="00D077E9" w:rsidRDefault="001130FC" w:rsidP="00AB02A7">
            <w:sdt>
              <w:sdtPr>
                <w:alias w:val="Votre nom"/>
                <w:tag w:val="Votre nom"/>
                <w:id w:val="-180584491"/>
                <w:placeholder>
                  <w:docPart w:val="5C305E4EAED941828A3AD8DD8E82E84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44304D">
                  <w:t>Meillat</w:t>
                </w:r>
                <w:proofErr w:type="spellEnd"/>
                <w:r w:rsidR="0044304D">
                  <w:t xml:space="preserve"> Tristan</w:t>
                </w:r>
                <w:r w:rsidR="0044304D">
                  <w:br/>
                  <w:t>Monnier Jean-Louis</w:t>
                </w:r>
                <w:r w:rsidR="0044304D">
                  <w:br/>
                  <w:t>Quillet Olivier</w:t>
                </w:r>
                <w:r w:rsidR="0044304D">
                  <w:br/>
                </w:r>
                <w:proofErr w:type="spellStart"/>
                <w:r w:rsidR="0044304D">
                  <w:t>Ranouil</w:t>
                </w:r>
                <w:proofErr w:type="spellEnd"/>
                <w:r w:rsidR="0044304D">
                  <w:t xml:space="preserve"> Charles</w:t>
                </w:r>
                <w:r w:rsidR="0044304D">
                  <w:br/>
                  <w:t>Richard Théo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</w:pPr>
      <w:r w:rsidRPr="00D967AC">
        <w:rPr>
          <w:noProof/>
          <w:lang w:val="en-US" w:eastAsia="zh-CN"/>
        </w:rPr>
        <w:drawing>
          <wp:anchor distT="0" distB="0" distL="114300" distR="114300" simplePos="0" relativeHeight="251661312" behindDoc="0" locked="0" layoutInCell="1" allowOverlap="1" wp14:anchorId="2B05B9CB" wp14:editId="0CE3E504">
            <wp:simplePos x="0" y="0"/>
            <wp:positionH relativeFrom="column">
              <wp:posOffset>5372100</wp:posOffset>
            </wp:positionH>
            <wp:positionV relativeFrom="paragraph">
              <wp:posOffset>7745730</wp:posOffset>
            </wp:positionV>
            <wp:extent cx="1158240" cy="1135380"/>
            <wp:effectExtent l="0" t="0" r="3810" b="7620"/>
            <wp:wrapNone/>
            <wp:docPr id="12" name="Graphisme 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sme 201" descr="espace réservé du 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71654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" fillcolor="#2e287f [2429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:rsidR="00E81D0F" w:rsidRDefault="00E81D0F" w:rsidP="00D077E9">
      <w:pPr>
        <w:pStyle w:val="Titre1"/>
        <w:rPr>
          <w:lang w:bidi="fr-FR"/>
        </w:rPr>
      </w:pPr>
    </w:p>
    <w:p w:rsidR="00E81D0F" w:rsidRDefault="00E81D0F" w:rsidP="00D077E9">
      <w:pPr>
        <w:pStyle w:val="Titre1"/>
      </w:pPr>
    </w:p>
    <w:p w:rsidR="00E81D0F" w:rsidRDefault="00E81D0F" w:rsidP="00D077E9">
      <w:pPr>
        <w:pStyle w:val="Titre1"/>
      </w:pPr>
    </w:p>
    <w:p w:rsidR="00E81D0F" w:rsidRDefault="00E81D0F" w:rsidP="00D077E9">
      <w:pPr>
        <w:pStyle w:val="Titre1"/>
      </w:pPr>
    </w:p>
    <w:p w:rsidR="00E81D0F" w:rsidRDefault="00E81D0F" w:rsidP="00D077E9">
      <w:pPr>
        <w:pStyle w:val="Titre1"/>
      </w:pPr>
    </w:p>
    <w:p w:rsidR="00E81D0F" w:rsidRDefault="00E81D0F" w:rsidP="00D077E9">
      <w:pPr>
        <w:pStyle w:val="Titre1"/>
      </w:pPr>
    </w:p>
    <w:p w:rsidR="00E81D0F" w:rsidRDefault="00E81D0F" w:rsidP="00D077E9">
      <w:pPr>
        <w:pStyle w:val="Titre1"/>
      </w:pPr>
    </w:p>
    <w:p w:rsidR="00E81D0F" w:rsidRDefault="00E81D0F" w:rsidP="00D077E9">
      <w:pPr>
        <w:pStyle w:val="Titre1"/>
      </w:pPr>
    </w:p>
    <w:p w:rsidR="00E81D0F" w:rsidRDefault="00E81D0F" w:rsidP="00D077E9">
      <w:pPr>
        <w:pStyle w:val="Titre1"/>
      </w:pPr>
    </w:p>
    <w:p w:rsidR="00E81D0F" w:rsidRDefault="00E81D0F" w:rsidP="00D077E9">
      <w:pPr>
        <w:pStyle w:val="Titre1"/>
      </w:pPr>
    </w:p>
    <w:p w:rsidR="00E81D0F" w:rsidRDefault="00E81D0F" w:rsidP="00D077E9">
      <w:pPr>
        <w:pStyle w:val="Titre1"/>
      </w:pPr>
    </w:p>
    <w:p w:rsidR="00E81D0F" w:rsidRDefault="00E81D0F" w:rsidP="00D077E9">
      <w:pPr>
        <w:pStyle w:val="Titre1"/>
      </w:pPr>
    </w:p>
    <w:p w:rsidR="00A56326" w:rsidRDefault="00A56326" w:rsidP="00A56326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p w:rsidR="00A56326" w:rsidRPr="00A56326" w:rsidRDefault="00A56326" w:rsidP="00A56326"/>
    <w:p w:rsidR="00A56326" w:rsidRPr="00A56326" w:rsidRDefault="00A56326" w:rsidP="00A56326"/>
    <w:p w:rsidR="00AB02A7" w:rsidRDefault="00AB02A7" w:rsidP="00DF027C"/>
    <w:p w:rsidR="00A56326" w:rsidRDefault="00A56326" w:rsidP="00DF027C"/>
    <w:p w:rsidR="0087605E" w:rsidRDefault="00A56326" w:rsidP="00A56326">
      <w:pPr>
        <w:pBdr>
          <w:bottom w:val="single" w:sz="4" w:space="1" w:color="auto"/>
        </w:pBdr>
        <w:spacing w:after="200"/>
        <w:jc w:val="center"/>
        <w:rPr>
          <w:color w:val="auto"/>
        </w:rPr>
      </w:pPr>
      <w:r>
        <w:rPr>
          <w:color w:val="auto"/>
        </w:rPr>
        <w:t>Création</w:t>
      </w:r>
      <w:r w:rsidRPr="00A56326">
        <w:rPr>
          <w:color w:val="auto"/>
        </w:rPr>
        <w:t xml:space="preserve"> d’un site de location de mangas et de bandes dessinées</w:t>
      </w:r>
    </w:p>
    <w:p w:rsidR="00A56326" w:rsidRDefault="00A56326" w:rsidP="00A56326">
      <w:pPr>
        <w:pBdr>
          <w:bottom w:val="single" w:sz="4" w:space="1" w:color="auto"/>
        </w:pBdr>
        <w:spacing w:after="200"/>
        <w:jc w:val="center"/>
        <w:rPr>
          <w:color w:val="auto"/>
        </w:rPr>
      </w:pPr>
    </w:p>
    <w:p w:rsidR="00A56326" w:rsidRDefault="00A56326" w:rsidP="00A56326">
      <w:pPr>
        <w:pBdr>
          <w:bottom w:val="single" w:sz="4" w:space="1" w:color="auto"/>
        </w:pBdr>
        <w:spacing w:after="200"/>
        <w:jc w:val="center"/>
        <w:rPr>
          <w:color w:val="auto"/>
          <w:u w:val="single"/>
        </w:rPr>
      </w:pPr>
      <w:r w:rsidRPr="00A56326">
        <w:rPr>
          <w:color w:val="auto"/>
          <w:u w:val="single"/>
        </w:rPr>
        <w:t>Table des matières</w:t>
      </w:r>
    </w:p>
    <w:sdt>
      <w:sdtPr>
        <w:id w:val="21378259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E52A4D" w:rsidRDefault="00E52A4D">
          <w:pPr>
            <w:pStyle w:val="En-ttedetabledesmatires"/>
          </w:pPr>
          <w:r>
            <w:t>Table des matières</w:t>
          </w:r>
        </w:p>
        <w:p w:rsidR="00E52A4D" w:rsidRDefault="00E52A4D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71114413EF604313BB8EBDC17E9A9C3C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E52A4D" w:rsidRDefault="00E52A4D">
          <w:pPr>
            <w:pStyle w:val="TM2"/>
            <w:ind w:left="216"/>
          </w:pPr>
          <w:sdt>
            <w:sdtPr>
              <w:id w:val="1667506712"/>
              <w:placeholder>
                <w:docPart w:val="9E819C4E65C349C7876923FAA238D46B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E52A4D" w:rsidRDefault="00E52A4D">
          <w:pPr>
            <w:pStyle w:val="TM3"/>
            <w:ind w:left="446"/>
          </w:pPr>
          <w:sdt>
            <w:sdtPr>
              <w:id w:val="93059032"/>
              <w:placeholder>
                <w:docPart w:val="3B97E79ECB8C450594AA0F19AFC7131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E52A4D" w:rsidRDefault="00E52A4D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71114413EF604313BB8EBDC17E9A9C3C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E52A4D" w:rsidRDefault="00E52A4D">
          <w:pPr>
            <w:pStyle w:val="TM2"/>
            <w:ind w:left="216"/>
          </w:pPr>
          <w:sdt>
            <w:sdtPr>
              <w:id w:val="93059040"/>
              <w:placeholder>
                <w:docPart w:val="9E819C4E65C349C7876923FAA238D46B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E52A4D" w:rsidRDefault="00E52A4D">
          <w:pPr>
            <w:pStyle w:val="TM3"/>
            <w:ind w:left="446"/>
          </w:pPr>
          <w:sdt>
            <w:sdtPr>
              <w:id w:val="93059044"/>
              <w:placeholder>
                <w:docPart w:val="3B97E79ECB8C450594AA0F19AFC7131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A56326" w:rsidRDefault="00A56326" w:rsidP="00334A9B">
      <w:pPr>
        <w:pStyle w:val="Contenu"/>
      </w:pPr>
    </w:p>
    <w:p w:rsidR="00334A9B" w:rsidRDefault="00334A9B" w:rsidP="00334A9B">
      <w:pPr>
        <w:pStyle w:val="Contenu"/>
      </w:pPr>
    </w:p>
    <w:p w:rsidR="00334A9B" w:rsidRDefault="00334A9B" w:rsidP="00334A9B">
      <w:pPr>
        <w:pStyle w:val="Contenu"/>
      </w:pPr>
    </w:p>
    <w:p w:rsidR="00334A9B" w:rsidRDefault="00334A9B" w:rsidP="00334A9B">
      <w:pPr>
        <w:pStyle w:val="Contenu"/>
      </w:pPr>
    </w:p>
    <w:p w:rsidR="00334A9B" w:rsidRDefault="00334A9B" w:rsidP="00334A9B">
      <w:pPr>
        <w:pStyle w:val="Contenu"/>
      </w:pPr>
    </w:p>
    <w:p w:rsidR="00334A9B" w:rsidRDefault="00334A9B" w:rsidP="00334A9B">
      <w:pPr>
        <w:pStyle w:val="Contenu"/>
      </w:pPr>
    </w:p>
    <w:p w:rsidR="00334A9B" w:rsidRDefault="00334A9B" w:rsidP="00334A9B">
      <w:pPr>
        <w:pStyle w:val="Contenu"/>
      </w:pPr>
    </w:p>
    <w:p w:rsidR="00334A9B" w:rsidRDefault="00334A9B" w:rsidP="00334A9B">
      <w:pPr>
        <w:pStyle w:val="Contenu"/>
      </w:pPr>
    </w:p>
    <w:p w:rsidR="00334A9B" w:rsidRDefault="00334A9B">
      <w:pPr>
        <w:spacing w:after="200"/>
        <w:rPr>
          <w:b w:val="0"/>
        </w:rPr>
      </w:pPr>
      <w:r>
        <w:br w:type="page"/>
      </w:r>
    </w:p>
    <w:p w:rsidR="00334A9B" w:rsidRDefault="00334A9B" w:rsidP="00334A9B">
      <w:pPr>
        <w:pStyle w:val="Contenu"/>
        <w:jc w:val="center"/>
      </w:pPr>
    </w:p>
    <w:p w:rsidR="00334A9B" w:rsidRDefault="00334A9B" w:rsidP="00334A9B">
      <w:pPr>
        <w:pStyle w:val="Contenu"/>
        <w:jc w:val="center"/>
      </w:pPr>
    </w:p>
    <w:p w:rsidR="00334A9B" w:rsidRPr="00C25AAB" w:rsidRDefault="00334A9B" w:rsidP="00334A9B">
      <w:pPr>
        <w:pStyle w:val="Contenu"/>
        <w:numPr>
          <w:ilvl w:val="0"/>
          <w:numId w:val="1"/>
        </w:numPr>
        <w:jc w:val="center"/>
        <w:rPr>
          <w:sz w:val="40"/>
          <w:szCs w:val="40"/>
          <w:u w:val="single"/>
        </w:rPr>
      </w:pPr>
      <w:r w:rsidRPr="00C25AAB">
        <w:rPr>
          <w:sz w:val="40"/>
          <w:szCs w:val="40"/>
          <w:u w:val="single"/>
        </w:rPr>
        <w:t>Objectif :</w:t>
      </w:r>
    </w:p>
    <w:p w:rsidR="00334A9B" w:rsidRDefault="00334A9B" w:rsidP="00334A9B">
      <w:pPr>
        <w:pStyle w:val="Contenu"/>
        <w:ind w:left="720"/>
      </w:pPr>
    </w:p>
    <w:p w:rsidR="00770B76" w:rsidRDefault="00770B76" w:rsidP="00334A9B">
      <w:pPr>
        <w:pStyle w:val="Contenu"/>
        <w:ind w:left="720"/>
      </w:pPr>
    </w:p>
    <w:p w:rsidR="00334A9B" w:rsidRPr="00770B76" w:rsidRDefault="00334A9B" w:rsidP="00334A9B">
      <w:pPr>
        <w:pStyle w:val="Contenu"/>
        <w:ind w:left="720"/>
        <w:rPr>
          <w:sz w:val="24"/>
          <w:szCs w:val="24"/>
        </w:rPr>
      </w:pPr>
      <w:r w:rsidRPr="00770B76">
        <w:rPr>
          <w:sz w:val="24"/>
          <w:szCs w:val="24"/>
        </w:rPr>
        <w:t>Objectif du groupe de travail :</w:t>
      </w:r>
    </w:p>
    <w:p w:rsidR="00334A9B" w:rsidRPr="00770B76" w:rsidRDefault="00334A9B" w:rsidP="00334A9B">
      <w:pPr>
        <w:pStyle w:val="Contenu"/>
        <w:ind w:left="720"/>
        <w:rPr>
          <w:sz w:val="24"/>
          <w:szCs w:val="24"/>
        </w:rPr>
      </w:pPr>
    </w:p>
    <w:p w:rsidR="00916F92" w:rsidRPr="00770B76" w:rsidRDefault="00334A9B" w:rsidP="00334A9B">
      <w:pPr>
        <w:pStyle w:val="Contenu"/>
        <w:numPr>
          <w:ilvl w:val="0"/>
          <w:numId w:val="2"/>
        </w:numPr>
        <w:rPr>
          <w:sz w:val="24"/>
          <w:szCs w:val="24"/>
        </w:rPr>
      </w:pPr>
      <w:r w:rsidRPr="00770B76">
        <w:rPr>
          <w:sz w:val="24"/>
          <w:szCs w:val="24"/>
        </w:rPr>
        <w:t xml:space="preserve">Livrer une documentation </w:t>
      </w:r>
      <w:r w:rsidR="00916F92" w:rsidRPr="00770B76">
        <w:rPr>
          <w:sz w:val="24"/>
          <w:szCs w:val="24"/>
        </w:rPr>
        <w:t>complète</w:t>
      </w:r>
      <w:r w:rsidRPr="00770B76">
        <w:rPr>
          <w:sz w:val="24"/>
          <w:szCs w:val="24"/>
        </w:rPr>
        <w:t xml:space="preserve"> sur</w:t>
      </w:r>
      <w:r w:rsidR="00916F92" w:rsidRPr="00770B76">
        <w:rPr>
          <w:sz w:val="24"/>
          <w:szCs w:val="24"/>
        </w:rPr>
        <w:t> :</w:t>
      </w:r>
    </w:p>
    <w:p w:rsidR="00916F92" w:rsidRPr="00770B76" w:rsidRDefault="00916F92" w:rsidP="00916F92">
      <w:pPr>
        <w:pStyle w:val="Contenu"/>
        <w:ind w:left="1080"/>
        <w:rPr>
          <w:sz w:val="24"/>
          <w:szCs w:val="24"/>
        </w:rPr>
      </w:pPr>
      <w:r w:rsidRPr="00770B76">
        <w:rPr>
          <w:sz w:val="24"/>
          <w:szCs w:val="24"/>
        </w:rPr>
        <w:t>L</w:t>
      </w:r>
      <w:r w:rsidR="00334A9B" w:rsidRPr="00770B76">
        <w:rPr>
          <w:sz w:val="24"/>
          <w:szCs w:val="24"/>
        </w:rPr>
        <w:t>a conception de la maquette,</w:t>
      </w:r>
    </w:p>
    <w:p w:rsidR="00916F92" w:rsidRPr="00770B76" w:rsidRDefault="00E52A4D" w:rsidP="00916F92">
      <w:pPr>
        <w:pStyle w:val="Contenu"/>
        <w:ind w:left="1080"/>
        <w:rPr>
          <w:sz w:val="24"/>
          <w:szCs w:val="24"/>
        </w:rPr>
      </w:pPr>
      <w:r>
        <w:rPr>
          <w:sz w:val="24"/>
          <w:szCs w:val="24"/>
        </w:rPr>
        <w:t>L</w:t>
      </w:r>
      <w:r w:rsidR="00334A9B" w:rsidRPr="00770B76">
        <w:rPr>
          <w:sz w:val="24"/>
          <w:szCs w:val="24"/>
        </w:rPr>
        <w:t>a charte graphique,</w:t>
      </w:r>
    </w:p>
    <w:p w:rsidR="00916F92" w:rsidRPr="00770B76" w:rsidRDefault="00E52A4D" w:rsidP="00916F92">
      <w:pPr>
        <w:pStyle w:val="Contenu"/>
        <w:ind w:left="1080"/>
        <w:rPr>
          <w:sz w:val="24"/>
          <w:szCs w:val="24"/>
        </w:rPr>
      </w:pPr>
      <w:r w:rsidRPr="00770B76">
        <w:rPr>
          <w:sz w:val="24"/>
          <w:szCs w:val="24"/>
        </w:rPr>
        <w:t>Les</w:t>
      </w:r>
      <w:r w:rsidR="00334A9B" w:rsidRPr="00770B76">
        <w:rPr>
          <w:sz w:val="24"/>
          <w:szCs w:val="24"/>
        </w:rPr>
        <w:t xml:space="preserve"> spécifications fonctionnelles</w:t>
      </w:r>
      <w:r w:rsidR="00916F92" w:rsidRPr="00770B76">
        <w:rPr>
          <w:sz w:val="24"/>
          <w:szCs w:val="24"/>
        </w:rPr>
        <w:t>,</w:t>
      </w:r>
    </w:p>
    <w:p w:rsidR="00334A9B" w:rsidRPr="00770B76" w:rsidRDefault="00E52A4D" w:rsidP="00916F92">
      <w:pPr>
        <w:pStyle w:val="Contenu"/>
        <w:ind w:left="1080"/>
        <w:rPr>
          <w:sz w:val="24"/>
          <w:szCs w:val="24"/>
        </w:rPr>
      </w:pPr>
      <w:r>
        <w:rPr>
          <w:sz w:val="24"/>
          <w:szCs w:val="24"/>
        </w:rPr>
        <w:t>L</w:t>
      </w:r>
      <w:r w:rsidR="00916F92" w:rsidRPr="00770B76">
        <w:rPr>
          <w:sz w:val="24"/>
          <w:szCs w:val="24"/>
        </w:rPr>
        <w:t xml:space="preserve">e code, </w:t>
      </w:r>
    </w:p>
    <w:p w:rsidR="00916F92" w:rsidRPr="00770B76" w:rsidRDefault="00E52A4D" w:rsidP="00916F92">
      <w:pPr>
        <w:pStyle w:val="Contenu"/>
        <w:ind w:left="1080"/>
        <w:rPr>
          <w:sz w:val="24"/>
          <w:szCs w:val="24"/>
        </w:rPr>
      </w:pPr>
      <w:r>
        <w:rPr>
          <w:sz w:val="24"/>
          <w:szCs w:val="24"/>
        </w:rPr>
        <w:t>L</w:t>
      </w:r>
      <w:r w:rsidR="00916F92" w:rsidRPr="00770B76">
        <w:rPr>
          <w:sz w:val="24"/>
          <w:szCs w:val="24"/>
        </w:rPr>
        <w:t>a BDD,</w:t>
      </w:r>
    </w:p>
    <w:p w:rsidR="00916F92" w:rsidRPr="00770B76" w:rsidRDefault="00E52A4D" w:rsidP="00916F92">
      <w:pPr>
        <w:pStyle w:val="Contenu"/>
        <w:ind w:left="1080"/>
        <w:rPr>
          <w:sz w:val="24"/>
          <w:szCs w:val="24"/>
        </w:rPr>
      </w:pPr>
      <w:r>
        <w:rPr>
          <w:sz w:val="24"/>
          <w:szCs w:val="24"/>
        </w:rPr>
        <w:t>L</w:t>
      </w:r>
      <w:r w:rsidR="00916F92" w:rsidRPr="00770B76">
        <w:rPr>
          <w:sz w:val="24"/>
          <w:szCs w:val="24"/>
        </w:rPr>
        <w:t>’utilisation par monsieur N’Guyen et son équipe.</w:t>
      </w:r>
    </w:p>
    <w:p w:rsidR="00916F92" w:rsidRPr="00770B76" w:rsidRDefault="00916F92" w:rsidP="00916F92">
      <w:pPr>
        <w:pStyle w:val="Contenu"/>
        <w:ind w:left="1080"/>
        <w:rPr>
          <w:sz w:val="24"/>
          <w:szCs w:val="24"/>
        </w:rPr>
      </w:pPr>
    </w:p>
    <w:p w:rsidR="00916F92" w:rsidRPr="00770B76" w:rsidRDefault="00916F92" w:rsidP="00916F92">
      <w:pPr>
        <w:pStyle w:val="Contenu"/>
        <w:ind w:left="1080"/>
        <w:rPr>
          <w:sz w:val="24"/>
          <w:szCs w:val="24"/>
        </w:rPr>
      </w:pPr>
    </w:p>
    <w:p w:rsidR="00334A9B" w:rsidRPr="00770B76" w:rsidRDefault="00916F92" w:rsidP="00916F92">
      <w:pPr>
        <w:pStyle w:val="Contenu"/>
        <w:numPr>
          <w:ilvl w:val="0"/>
          <w:numId w:val="2"/>
        </w:numPr>
        <w:rPr>
          <w:sz w:val="24"/>
          <w:szCs w:val="24"/>
        </w:rPr>
      </w:pPr>
      <w:r w:rsidRPr="00770B76">
        <w:rPr>
          <w:sz w:val="24"/>
          <w:szCs w:val="24"/>
        </w:rPr>
        <w:t>Créer un système d’inscription / connexion simple et rapide.</w:t>
      </w:r>
    </w:p>
    <w:p w:rsidR="00916F92" w:rsidRPr="00770B76" w:rsidRDefault="00916F92" w:rsidP="00916F92">
      <w:pPr>
        <w:pStyle w:val="Contenu"/>
        <w:numPr>
          <w:ilvl w:val="0"/>
          <w:numId w:val="2"/>
        </w:numPr>
        <w:rPr>
          <w:sz w:val="24"/>
          <w:szCs w:val="24"/>
        </w:rPr>
      </w:pPr>
      <w:r w:rsidRPr="00770B76">
        <w:rPr>
          <w:sz w:val="24"/>
          <w:szCs w:val="24"/>
        </w:rPr>
        <w:t>Créer des CRUD pertinents et des pages adaptées.</w:t>
      </w:r>
    </w:p>
    <w:p w:rsidR="00916F92" w:rsidRPr="00770B76" w:rsidRDefault="00916F92" w:rsidP="00916F92">
      <w:pPr>
        <w:pStyle w:val="Contenu"/>
        <w:numPr>
          <w:ilvl w:val="0"/>
          <w:numId w:val="2"/>
        </w:numPr>
        <w:rPr>
          <w:sz w:val="24"/>
          <w:szCs w:val="24"/>
        </w:rPr>
      </w:pPr>
      <w:r w:rsidRPr="00770B76">
        <w:rPr>
          <w:sz w:val="24"/>
          <w:szCs w:val="24"/>
        </w:rPr>
        <w:t>Livrer un documentation utilisateur.</w:t>
      </w:r>
    </w:p>
    <w:p w:rsidR="00916F92" w:rsidRPr="00770B76" w:rsidRDefault="00916F92" w:rsidP="00916F92">
      <w:pPr>
        <w:pStyle w:val="Contenu"/>
        <w:numPr>
          <w:ilvl w:val="0"/>
          <w:numId w:val="2"/>
        </w:numPr>
        <w:rPr>
          <w:sz w:val="24"/>
          <w:szCs w:val="24"/>
        </w:rPr>
      </w:pPr>
      <w:r w:rsidRPr="00770B76">
        <w:rPr>
          <w:sz w:val="24"/>
          <w:szCs w:val="24"/>
        </w:rPr>
        <w:t>Se préparer pour une soutenance orale du projet.</w:t>
      </w:r>
    </w:p>
    <w:p w:rsidR="00C25AAB" w:rsidRPr="00770B76" w:rsidRDefault="00C25AAB" w:rsidP="00C25AAB">
      <w:pPr>
        <w:pStyle w:val="Contenu"/>
        <w:ind w:left="1080"/>
        <w:rPr>
          <w:sz w:val="24"/>
          <w:szCs w:val="24"/>
        </w:rPr>
      </w:pPr>
    </w:p>
    <w:p w:rsidR="00C25AAB" w:rsidRPr="00770B76" w:rsidRDefault="00C25AAB" w:rsidP="00C25AAB">
      <w:pPr>
        <w:pStyle w:val="Contenu"/>
        <w:ind w:left="1080"/>
        <w:rPr>
          <w:sz w:val="24"/>
          <w:szCs w:val="24"/>
        </w:rPr>
      </w:pPr>
    </w:p>
    <w:p w:rsidR="00C25AAB" w:rsidRPr="00770B76" w:rsidRDefault="00C25AAB" w:rsidP="00005D2C">
      <w:pPr>
        <w:pStyle w:val="Contenu"/>
        <w:numPr>
          <w:ilvl w:val="0"/>
          <w:numId w:val="2"/>
        </w:numPr>
        <w:rPr>
          <w:sz w:val="24"/>
          <w:szCs w:val="24"/>
        </w:rPr>
      </w:pPr>
      <w:r w:rsidRPr="00770B76">
        <w:rPr>
          <w:sz w:val="24"/>
          <w:szCs w:val="24"/>
        </w:rPr>
        <w:t>Le développement du site se fera un maximum en programmation orientée objet.</w:t>
      </w:r>
    </w:p>
    <w:p w:rsidR="00C25AAB" w:rsidRPr="00770B76" w:rsidRDefault="00C25AAB" w:rsidP="00C25AAB">
      <w:pPr>
        <w:pStyle w:val="Contenu"/>
        <w:ind w:left="1080"/>
        <w:rPr>
          <w:sz w:val="24"/>
          <w:szCs w:val="24"/>
        </w:rPr>
      </w:pPr>
      <w:r w:rsidRPr="00770B76">
        <w:rPr>
          <w:sz w:val="24"/>
          <w:szCs w:val="24"/>
        </w:rPr>
        <w:t xml:space="preserve">Celui-ci respectera les bonnes pratiques de développement : </w:t>
      </w:r>
    </w:p>
    <w:p w:rsidR="00C25AAB" w:rsidRPr="00770B76" w:rsidRDefault="00C25AAB" w:rsidP="00C25AAB">
      <w:pPr>
        <w:pStyle w:val="Contenu"/>
        <w:ind w:left="1080"/>
        <w:rPr>
          <w:sz w:val="24"/>
          <w:szCs w:val="24"/>
        </w:rPr>
      </w:pPr>
      <w:r w:rsidRPr="00770B76">
        <w:rPr>
          <w:sz w:val="24"/>
          <w:szCs w:val="24"/>
        </w:rPr>
        <w:t>-&gt;Indentation respectées.</w:t>
      </w:r>
    </w:p>
    <w:p w:rsidR="00C25AAB" w:rsidRPr="00770B76" w:rsidRDefault="00C25AAB" w:rsidP="00C25AAB">
      <w:pPr>
        <w:pStyle w:val="Contenu"/>
        <w:ind w:left="1080"/>
        <w:rPr>
          <w:sz w:val="24"/>
          <w:szCs w:val="24"/>
        </w:rPr>
      </w:pPr>
      <w:r w:rsidRPr="00770B76">
        <w:rPr>
          <w:sz w:val="24"/>
          <w:szCs w:val="24"/>
        </w:rPr>
        <w:t>-&gt;Code commenté.</w:t>
      </w:r>
    </w:p>
    <w:p w:rsidR="00C25AAB" w:rsidRPr="00770B76" w:rsidRDefault="00C25AAB" w:rsidP="00C25AAB">
      <w:pPr>
        <w:pStyle w:val="Contenu"/>
        <w:ind w:left="1080"/>
        <w:rPr>
          <w:sz w:val="24"/>
          <w:szCs w:val="24"/>
        </w:rPr>
      </w:pPr>
      <w:r w:rsidRPr="00770B76">
        <w:rPr>
          <w:sz w:val="24"/>
          <w:szCs w:val="24"/>
        </w:rPr>
        <w:t>-&gt;Nommage des variables cohérentes.</w:t>
      </w:r>
    </w:p>
    <w:p w:rsidR="00005D2C" w:rsidRPr="00770B76" w:rsidRDefault="00005D2C" w:rsidP="00C25AAB">
      <w:pPr>
        <w:pStyle w:val="Contenu"/>
        <w:ind w:left="1080"/>
        <w:rPr>
          <w:sz w:val="24"/>
          <w:szCs w:val="24"/>
        </w:rPr>
      </w:pPr>
      <w:r w:rsidRPr="00770B76">
        <w:rPr>
          <w:sz w:val="24"/>
          <w:szCs w:val="24"/>
        </w:rPr>
        <w:t>-&gt;Respect des normes PSR-1 et PSR-2.</w:t>
      </w:r>
    </w:p>
    <w:p w:rsidR="00005D2C" w:rsidRPr="00770B76" w:rsidRDefault="00005D2C" w:rsidP="00C25AAB">
      <w:pPr>
        <w:pStyle w:val="Contenu"/>
        <w:ind w:left="1080"/>
        <w:rPr>
          <w:sz w:val="24"/>
          <w:szCs w:val="24"/>
        </w:rPr>
      </w:pPr>
      <w:r w:rsidRPr="00770B76">
        <w:rPr>
          <w:sz w:val="24"/>
          <w:szCs w:val="24"/>
        </w:rPr>
        <w:t xml:space="preserve">-&gt;L’application </w:t>
      </w:r>
      <w:r w:rsidR="00E52A4D">
        <w:rPr>
          <w:sz w:val="24"/>
          <w:szCs w:val="24"/>
        </w:rPr>
        <w:t>doit être</w:t>
      </w:r>
      <w:r w:rsidRPr="00770B76">
        <w:rPr>
          <w:sz w:val="24"/>
          <w:szCs w:val="24"/>
        </w:rPr>
        <w:t xml:space="preserve"> sécurisée.</w:t>
      </w:r>
    </w:p>
    <w:p w:rsidR="00334A9B" w:rsidRDefault="00334A9B" w:rsidP="00334A9B">
      <w:pPr>
        <w:pStyle w:val="Contenu"/>
        <w:ind w:left="720"/>
      </w:pPr>
    </w:p>
    <w:p w:rsidR="00E52A4D" w:rsidRDefault="00E52A4D" w:rsidP="00334A9B">
      <w:pPr>
        <w:pStyle w:val="Contenu"/>
        <w:ind w:left="720"/>
      </w:pPr>
    </w:p>
    <w:p w:rsidR="00E52A4D" w:rsidRDefault="00E52A4D">
      <w:pPr>
        <w:spacing w:after="200"/>
        <w:rPr>
          <w:b w:val="0"/>
        </w:rPr>
      </w:pPr>
      <w:r>
        <w:br w:type="page"/>
      </w:r>
    </w:p>
    <w:p w:rsidR="00E52A4D" w:rsidRDefault="00E52A4D" w:rsidP="00E52A4D">
      <w:pPr>
        <w:pStyle w:val="Contenu"/>
        <w:numPr>
          <w:ilvl w:val="0"/>
          <w:numId w:val="1"/>
        </w:numPr>
        <w:jc w:val="center"/>
        <w:rPr>
          <w:sz w:val="40"/>
          <w:szCs w:val="40"/>
        </w:rPr>
      </w:pPr>
      <w:r w:rsidRPr="00E52A4D">
        <w:rPr>
          <w:sz w:val="40"/>
          <w:szCs w:val="40"/>
        </w:rPr>
        <w:lastRenderedPageBreak/>
        <w:t>Conception de la maquette.</w:t>
      </w:r>
    </w:p>
    <w:p w:rsidR="00E52A4D" w:rsidRDefault="00E52A4D" w:rsidP="00E52A4D">
      <w:pPr>
        <w:pStyle w:val="Contenu"/>
        <w:ind w:left="720"/>
        <w:rPr>
          <w:sz w:val="40"/>
          <w:szCs w:val="40"/>
        </w:rPr>
      </w:pPr>
    </w:p>
    <w:p w:rsidR="00E52A4D" w:rsidRPr="00E52A4D" w:rsidRDefault="00E52A4D" w:rsidP="00E05AB5">
      <w:pPr>
        <w:pStyle w:val="Contenu"/>
        <w:numPr>
          <w:ilvl w:val="0"/>
          <w:numId w:val="2"/>
        </w:numPr>
        <w:rPr>
          <w:sz w:val="32"/>
          <w:szCs w:val="32"/>
        </w:rPr>
      </w:pPr>
      <w:r w:rsidRPr="00E52A4D">
        <w:rPr>
          <w:sz w:val="32"/>
          <w:szCs w:val="32"/>
        </w:rPr>
        <w:t>Réalisation de la prémaquette UI sur feuille.</w:t>
      </w:r>
    </w:p>
    <w:p w:rsidR="00E52A4D" w:rsidRDefault="00E05AB5" w:rsidP="00E52A4D">
      <w:pPr>
        <w:pStyle w:val="Contenu"/>
        <w:ind w:left="360"/>
        <w:rPr>
          <w:sz w:val="24"/>
          <w:szCs w:val="24"/>
        </w:rPr>
      </w:pPr>
      <w:r w:rsidRPr="00E05AB5">
        <w:rPr>
          <w:sz w:val="24"/>
          <w:szCs w:val="24"/>
        </w:rPr>
        <w:t xml:space="preserve">Pour une meilleure visualisation du projet, nous avons élaborés une ébauche de la maquette du site afin de situer correctement le placement des boutons et prévoir les fonctionnalités </w:t>
      </w:r>
      <w:r>
        <w:rPr>
          <w:sz w:val="24"/>
          <w:szCs w:val="24"/>
        </w:rPr>
        <w:t xml:space="preserve">à </w:t>
      </w:r>
      <w:r w:rsidRPr="00E05AB5">
        <w:rPr>
          <w:sz w:val="24"/>
          <w:szCs w:val="24"/>
        </w:rPr>
        <w:t>développer.</w:t>
      </w:r>
    </w:p>
    <w:p w:rsidR="00415659" w:rsidRPr="00E05AB5" w:rsidRDefault="00415659" w:rsidP="00E52A4D">
      <w:pPr>
        <w:pStyle w:val="Contenu"/>
        <w:ind w:left="360"/>
        <w:rPr>
          <w:sz w:val="24"/>
          <w:szCs w:val="24"/>
        </w:rPr>
      </w:pPr>
      <w:bookmarkStart w:id="0" w:name="_GoBack"/>
      <w:bookmarkEnd w:id="0"/>
    </w:p>
    <w:sectPr w:rsidR="00415659" w:rsidRPr="00E05AB5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0FC" w:rsidRDefault="001130FC">
      <w:r>
        <w:separator/>
      </w:r>
    </w:p>
    <w:p w:rsidR="001130FC" w:rsidRDefault="001130FC"/>
  </w:endnote>
  <w:endnote w:type="continuationSeparator" w:id="0">
    <w:p w:rsidR="001130FC" w:rsidRDefault="001130FC">
      <w:r>
        <w:continuationSeparator/>
      </w:r>
    </w:p>
    <w:p w:rsidR="001130FC" w:rsidRDefault="001130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0FC" w:rsidRDefault="001130FC">
      <w:r>
        <w:separator/>
      </w:r>
    </w:p>
    <w:p w:rsidR="001130FC" w:rsidRDefault="001130FC"/>
  </w:footnote>
  <w:footnote w:type="continuationSeparator" w:id="0">
    <w:p w:rsidR="001130FC" w:rsidRDefault="001130FC">
      <w:r>
        <w:continuationSeparator/>
      </w:r>
    </w:p>
    <w:p w:rsidR="001130FC" w:rsidRDefault="001130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shd w:val="clear" w:color="auto" w:fill="2E287F" w:themeFill="text1" w:themeFillTint="BF"/>
      <w:tblLook w:val="0000" w:firstRow="0" w:lastRow="0" w:firstColumn="0" w:lastColumn="0" w:noHBand="0" w:noVBand="0"/>
    </w:tblPr>
    <w:tblGrid>
      <w:gridCol w:w="10035"/>
    </w:tblGrid>
    <w:tr w:rsidR="00D077E9" w:rsidTr="00E81D0F">
      <w:trPr>
        <w:trHeight w:val="978"/>
      </w:trPr>
      <w:tc>
        <w:tcPr>
          <w:tcW w:w="10035" w:type="dxa"/>
          <w:shd w:val="clear" w:color="auto" w:fill="5951C8" w:themeFill="text1" w:themeFillTint="80"/>
        </w:tcPr>
        <w:p w:rsidR="00D077E9" w:rsidRDefault="00D077E9">
          <w:pPr>
            <w:pStyle w:val="En-tte"/>
          </w:pPr>
        </w:p>
      </w:tc>
    </w:tr>
  </w:tbl>
  <w:p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1615"/>
    <w:multiLevelType w:val="hybridMultilevel"/>
    <w:tmpl w:val="4D8A0A5C"/>
    <w:lvl w:ilvl="0" w:tplc="1AAA43D2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CA4447"/>
    <w:multiLevelType w:val="hybridMultilevel"/>
    <w:tmpl w:val="15442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B7"/>
    <w:rsid w:val="00005D2C"/>
    <w:rsid w:val="0002482E"/>
    <w:rsid w:val="00050324"/>
    <w:rsid w:val="000A0150"/>
    <w:rsid w:val="000E63C9"/>
    <w:rsid w:val="001130FC"/>
    <w:rsid w:val="00130E9D"/>
    <w:rsid w:val="00150A6D"/>
    <w:rsid w:val="00185B35"/>
    <w:rsid w:val="001F2BC8"/>
    <w:rsid w:val="001F5F6B"/>
    <w:rsid w:val="00243EBC"/>
    <w:rsid w:val="00246A35"/>
    <w:rsid w:val="00270C80"/>
    <w:rsid w:val="00284348"/>
    <w:rsid w:val="002F51F5"/>
    <w:rsid w:val="00312137"/>
    <w:rsid w:val="00330359"/>
    <w:rsid w:val="00334A9B"/>
    <w:rsid w:val="0033762F"/>
    <w:rsid w:val="00360494"/>
    <w:rsid w:val="00366C7E"/>
    <w:rsid w:val="00384EA3"/>
    <w:rsid w:val="003A39A1"/>
    <w:rsid w:val="003C2191"/>
    <w:rsid w:val="003D3863"/>
    <w:rsid w:val="004110DE"/>
    <w:rsid w:val="00415659"/>
    <w:rsid w:val="0044085A"/>
    <w:rsid w:val="0044304D"/>
    <w:rsid w:val="004B21A5"/>
    <w:rsid w:val="005037F0"/>
    <w:rsid w:val="00516A86"/>
    <w:rsid w:val="005275F6"/>
    <w:rsid w:val="00532541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70B76"/>
    <w:rsid w:val="00783A34"/>
    <w:rsid w:val="007C6B52"/>
    <w:rsid w:val="007D16C5"/>
    <w:rsid w:val="007D5CB7"/>
    <w:rsid w:val="00862FE4"/>
    <w:rsid w:val="0086389A"/>
    <w:rsid w:val="0087605E"/>
    <w:rsid w:val="00883F64"/>
    <w:rsid w:val="008B1FEE"/>
    <w:rsid w:val="00903C32"/>
    <w:rsid w:val="0091275B"/>
    <w:rsid w:val="00916B16"/>
    <w:rsid w:val="00916F92"/>
    <w:rsid w:val="009173B9"/>
    <w:rsid w:val="0093335D"/>
    <w:rsid w:val="0093613E"/>
    <w:rsid w:val="00943026"/>
    <w:rsid w:val="00966B81"/>
    <w:rsid w:val="0099222F"/>
    <w:rsid w:val="009C7720"/>
    <w:rsid w:val="00A23AFA"/>
    <w:rsid w:val="00A31B3E"/>
    <w:rsid w:val="00A532F3"/>
    <w:rsid w:val="00A56326"/>
    <w:rsid w:val="00A61747"/>
    <w:rsid w:val="00A8489E"/>
    <w:rsid w:val="00AB02A7"/>
    <w:rsid w:val="00AC29F3"/>
    <w:rsid w:val="00B231E5"/>
    <w:rsid w:val="00B36DB9"/>
    <w:rsid w:val="00C02B87"/>
    <w:rsid w:val="00C25AAB"/>
    <w:rsid w:val="00C4086D"/>
    <w:rsid w:val="00CA1896"/>
    <w:rsid w:val="00CB5B28"/>
    <w:rsid w:val="00CF5371"/>
    <w:rsid w:val="00D0323A"/>
    <w:rsid w:val="00D0559F"/>
    <w:rsid w:val="00D077E9"/>
    <w:rsid w:val="00D42CB7"/>
    <w:rsid w:val="00D50880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05AB5"/>
    <w:rsid w:val="00E16849"/>
    <w:rsid w:val="00E22ACD"/>
    <w:rsid w:val="00E52A4D"/>
    <w:rsid w:val="00E620B0"/>
    <w:rsid w:val="00E81B40"/>
    <w:rsid w:val="00E81D0F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4B866"/>
  <w15:docId w15:val="{5B42BABC-1123-43A0-B492-0D95B134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6326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E52A4D"/>
    <w:pPr>
      <w:spacing w:after="100" w:line="259" w:lineRule="auto"/>
      <w:ind w:left="220"/>
    </w:pPr>
    <w:rPr>
      <w:rFonts w:cs="Times New Roman"/>
      <w:b w:val="0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52A4D"/>
    <w:pPr>
      <w:spacing w:after="100" w:line="259" w:lineRule="auto"/>
    </w:pPr>
    <w:rPr>
      <w:rFonts w:cs="Times New Roman"/>
      <w:b w:val="0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52A4D"/>
    <w:pPr>
      <w:spacing w:after="100" w:line="259" w:lineRule="auto"/>
      <w:ind w:left="440"/>
    </w:pPr>
    <w:rPr>
      <w:rFonts w:cs="Times New Roman"/>
      <w:b w:val="0"/>
      <w:color w:val="auto"/>
      <w:sz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ranium\AppData\Local\Microsoft\Office\16.0\DTS\fr-FR%7b9CEDC46F-99B1-4C2A-9836-5E307E05ABAB%7d\%7b7BC5D715-F587-4136-A554-C55C186159C9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75078AEBF94253BEB93C2588F4CA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7DA4EA-44EF-4913-95C8-1E34D8279E50}"/>
      </w:docPartPr>
      <w:docPartBody>
        <w:p w:rsidR="003635CC" w:rsidRDefault="0043562E">
          <w:pPr>
            <w:pStyle w:val="0875078AEBF94253BEB93C2588F4CA0A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février 13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9193525F8D204FB3A896C359B19062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5D209A-3146-41FE-90C0-3D74117C76A8}"/>
      </w:docPartPr>
      <w:docPartBody>
        <w:p w:rsidR="003635CC" w:rsidRDefault="0043562E">
          <w:pPr>
            <w:pStyle w:val="9193525F8D204FB3A896C359B19062C4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5C305E4EAED941828A3AD8DD8E82E8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92FDA1-EDAA-4C85-B12A-D9BE8C1AFF8B}"/>
      </w:docPartPr>
      <w:docPartBody>
        <w:p w:rsidR="003635CC" w:rsidRDefault="0043562E">
          <w:pPr>
            <w:pStyle w:val="5C305E4EAED941828A3AD8DD8E82E840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71114413EF604313BB8EBDC17E9A9C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31CE42-92CA-417A-A368-85E0641A9D74}"/>
      </w:docPartPr>
      <w:docPartBody>
        <w:p w:rsidR="00000000" w:rsidRDefault="003635CC" w:rsidP="003635CC">
          <w:pPr>
            <w:pStyle w:val="71114413EF604313BB8EBDC17E9A9C3C"/>
          </w:pPr>
          <w:r>
            <w:t>Tapez le titre du chapitre (niveau 1)</w:t>
          </w:r>
        </w:p>
      </w:docPartBody>
    </w:docPart>
    <w:docPart>
      <w:docPartPr>
        <w:name w:val="9E819C4E65C349C7876923FAA238D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987C84-FDDF-49EC-8D46-6DB84A33BF4E}"/>
      </w:docPartPr>
      <w:docPartBody>
        <w:p w:rsidR="00000000" w:rsidRDefault="003635CC" w:rsidP="003635CC">
          <w:pPr>
            <w:pStyle w:val="9E819C4E65C349C7876923FAA238D46B"/>
          </w:pPr>
          <w:r>
            <w:t>Tapez le titre du chapitre (niveau 2)</w:t>
          </w:r>
        </w:p>
      </w:docPartBody>
    </w:docPart>
    <w:docPart>
      <w:docPartPr>
        <w:name w:val="3B97E79ECB8C450594AA0F19AFC713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66BEB6-2CD1-44E0-84EE-82899B27DD11}"/>
      </w:docPartPr>
      <w:docPartBody>
        <w:p w:rsidR="00000000" w:rsidRDefault="003635CC" w:rsidP="003635CC">
          <w:pPr>
            <w:pStyle w:val="3B97E79ECB8C450594AA0F19AFC71316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2E"/>
    <w:rsid w:val="003635CC"/>
    <w:rsid w:val="0043562E"/>
    <w:rsid w:val="007E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rsid w:val="003635CC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sid w:val="003635CC"/>
    <w:rPr>
      <w:caps/>
      <w:color w:val="44546A" w:themeColor="text2"/>
      <w:spacing w:val="20"/>
      <w:sz w:val="32"/>
      <w:lang w:eastAsia="en-US"/>
    </w:rPr>
  </w:style>
  <w:style w:type="paragraph" w:customStyle="1" w:styleId="0875078AEBF94253BEB93C2588F4CA0A">
    <w:name w:val="0875078AEBF94253BEB93C2588F4CA0A"/>
  </w:style>
  <w:style w:type="paragraph" w:customStyle="1" w:styleId="9193525F8D204FB3A896C359B19062C4">
    <w:name w:val="9193525F8D204FB3A896C359B19062C4"/>
  </w:style>
  <w:style w:type="paragraph" w:customStyle="1" w:styleId="5C305E4EAED941828A3AD8DD8E82E840">
    <w:name w:val="5C305E4EAED941828A3AD8DD8E82E840"/>
  </w:style>
  <w:style w:type="paragraph" w:customStyle="1" w:styleId="9E77B0010F854D5BA5FB6E9B00CB9D0F">
    <w:name w:val="9E77B0010F854D5BA5FB6E9B00CB9D0F"/>
  </w:style>
  <w:style w:type="paragraph" w:customStyle="1" w:styleId="40109FCEB5474AA6A14F4133782DF965">
    <w:name w:val="40109FCEB5474AA6A14F4133782DF965"/>
  </w:style>
  <w:style w:type="paragraph" w:customStyle="1" w:styleId="D33C047662134E3D83C1675CCDA7F367">
    <w:name w:val="D33C047662134E3D83C1675CCDA7F367"/>
  </w:style>
  <w:style w:type="paragraph" w:customStyle="1" w:styleId="DFDD9D30C9E244AA8533441462B143A5">
    <w:name w:val="DFDD9D30C9E244AA8533441462B143A5"/>
  </w:style>
  <w:style w:type="paragraph" w:customStyle="1" w:styleId="37D730CA679242F7903B374F4D09EBAD">
    <w:name w:val="37D730CA679242F7903B374F4D09EBAD"/>
  </w:style>
  <w:style w:type="paragraph" w:customStyle="1" w:styleId="1CD44A0CB2DE46B882855D6184014039">
    <w:name w:val="1CD44A0CB2DE46B882855D6184014039"/>
    <w:rsid w:val="003635CC"/>
  </w:style>
  <w:style w:type="paragraph" w:customStyle="1" w:styleId="2AAF013AB23E4139A2B3B5243B5E83B8">
    <w:name w:val="2AAF013AB23E4139A2B3B5243B5E83B8"/>
    <w:rsid w:val="003635CC"/>
  </w:style>
  <w:style w:type="paragraph" w:customStyle="1" w:styleId="2662C877A99D4ECEAF93E9157F2FB0F7">
    <w:name w:val="2662C877A99D4ECEAF93E9157F2FB0F7"/>
    <w:rsid w:val="003635CC"/>
  </w:style>
  <w:style w:type="paragraph" w:customStyle="1" w:styleId="71114413EF604313BB8EBDC17E9A9C3C">
    <w:name w:val="71114413EF604313BB8EBDC17E9A9C3C"/>
    <w:rsid w:val="003635CC"/>
  </w:style>
  <w:style w:type="paragraph" w:customStyle="1" w:styleId="9E819C4E65C349C7876923FAA238D46B">
    <w:name w:val="9E819C4E65C349C7876923FAA238D46B"/>
    <w:rsid w:val="003635CC"/>
  </w:style>
  <w:style w:type="paragraph" w:customStyle="1" w:styleId="3B97E79ECB8C450594AA0F19AFC71316">
    <w:name w:val="3B97E79ECB8C450594AA0F19AFC71316"/>
    <w:rsid w:val="003635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Meillat Tristan
Monnier Jean-Louis
Quillet Olivier
Ranouil Charles
Richard Théo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C68DDE-63F9-468E-9F75-16897FE5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{7BC5D715-F587-4136-A554-C55C186159C9}tf16392850.dotx</Template>
  <TotalTime>82</TotalTime>
  <Pages>5</Pages>
  <Words>239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utranium</dc:creator>
  <cp:keywords/>
  <cp:lastModifiedBy>Olivier Quillet</cp:lastModifiedBy>
  <cp:revision>8</cp:revision>
  <cp:lastPrinted>2006-08-01T17:47:00Z</cp:lastPrinted>
  <dcterms:created xsi:type="dcterms:W3CDTF">2020-02-13T14:37:00Z</dcterms:created>
  <dcterms:modified xsi:type="dcterms:W3CDTF">2020-02-14T10:25:00Z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
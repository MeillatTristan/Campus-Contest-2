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93A053" w14:textId="77777777" w:rsidR="00D077E9" w:rsidRDefault="002F47F5" w:rsidP="00D70D02"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19A99D8" wp14:editId="230CA0A7">
                <wp:simplePos x="0" y="0"/>
                <wp:positionH relativeFrom="column">
                  <wp:posOffset>-647700</wp:posOffset>
                </wp:positionH>
                <wp:positionV relativeFrom="page">
                  <wp:posOffset>868680</wp:posOffset>
                </wp:positionV>
                <wp:extent cx="3938905" cy="8657111"/>
                <wp:effectExtent l="0" t="0" r="4445" b="0"/>
                <wp:wrapNone/>
                <wp:docPr id="3" name="Rectangle 3" descr="rectangle blanc pour le texte sur la couvertu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880C0" id="Rectangle 3" o:spid="_x0000_s1026" alt="rectangle blanc pour le texte sur la couverture" style="position:absolute;margin-left:-51pt;margin-top:68.4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" fillcolor="white [3212]" stroked="f" strokeweight="2pt">
                <w10:wrap anchory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39" behindDoc="1" locked="0" layoutInCell="1" allowOverlap="1" wp14:anchorId="367BEE74" wp14:editId="4B77979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6371590" cy="5097145"/>
            <wp:effectExtent l="0" t="0" r="0" b="8255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gFla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6"/>
      </w:tblGrid>
      <w:tr w:rsidR="00D077E9" w14:paraId="38938C99" w14:textId="77777777" w:rsidTr="0044304D">
        <w:trPr>
          <w:trHeight w:val="1653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p w14:paraId="507A42BA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45FE797B" wp14:editId="4E873B6D">
                      <wp:extent cx="3359362" cy="1871133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59362" cy="1871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CD7191" w14:textId="77777777" w:rsidR="00EF2ACE" w:rsidRPr="00D86945" w:rsidRDefault="00EF2ACE" w:rsidP="00D077E9">
                                  <w:pPr>
                                    <w:pStyle w:val="Titre"/>
                                    <w:spacing w:after="0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Campus Contest 2020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5FE797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64.5pt;height:14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" filled="f" stroked="f" strokeweight=".5pt">
                      <v:textbox>
                        <w:txbxContent>
                          <w:p w14:paraId="56CD7191" w14:textId="77777777" w:rsidR="00EF2ACE" w:rsidRPr="00D86945" w:rsidRDefault="00EF2ACE" w:rsidP="00D077E9">
                            <w:pPr>
                              <w:pStyle w:val="Titre"/>
                              <w:spacing w:after="0"/>
                            </w:pPr>
                            <w:r>
                              <w:rPr>
                                <w:lang w:bidi="fr-FR"/>
                              </w:rPr>
                              <w:t>Campus Contest 2020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D5ECAB5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34FF92F9" wp14:editId="4BB63425">
                      <wp:extent cx="1390918" cy="0"/>
                      <wp:effectExtent l="0" t="19050" r="19050" b="19050"/>
                      <wp:docPr id="5" name="Connecteur droit 5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7DDE22F" id="Connecteur droit 5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12741396" w14:textId="77777777" w:rsidTr="0044304D">
        <w:trPr>
          <w:trHeight w:val="6376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p w14:paraId="0F859364" w14:textId="77777777" w:rsidR="00D077E9" w:rsidRDefault="00D077E9" w:rsidP="00AB02A7">
            <w:pPr>
              <w:rPr>
                <w:noProof/>
              </w:rPr>
            </w:pPr>
          </w:p>
        </w:tc>
      </w:tr>
      <w:tr w:rsidR="00D077E9" w14:paraId="444E52AC" w14:textId="77777777" w:rsidTr="0044304D">
        <w:trPr>
          <w:trHeight w:val="2128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0875078AEBF94253BEB93C2588F4CA0A"/>
              </w:placeholder>
              <w15:appearance w15:val="hidden"/>
            </w:sdtPr>
            <w:sdtContent>
              <w:p w14:paraId="0A201413" w14:textId="75D47AD2" w:rsidR="00D077E9" w:rsidRDefault="00532541" w:rsidP="00AB02A7">
                <w:r>
                  <w:rPr>
                    <w:rStyle w:val="Sous-titreCar"/>
                    <w:b w:val="0"/>
                    <w:lang w:bidi="fr-FR"/>
                  </w:rPr>
                  <w:fldChar w:fldCharType="begin"/>
                </w:r>
                <w:r>
                  <w:rPr>
                    <w:rStyle w:val="Sous-titreCar"/>
                    <w:b w:val="0"/>
                    <w:lang w:bidi="fr-FR"/>
                  </w:rPr>
                  <w:instrText xml:space="preserve"> DATE  \@ "d MMMM"  \* MERGEFORMAT </w:instrTex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separate"/>
                </w:r>
                <w:r w:rsidR="00EF2ACE">
                  <w:rPr>
                    <w:rStyle w:val="Sous-titreCar"/>
                    <w:b w:val="0"/>
                    <w:noProof/>
                    <w:lang w:bidi="fr-FR"/>
                  </w:rPr>
                  <w:t>19 février</w: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end"/>
                </w:r>
              </w:p>
            </w:sdtContent>
          </w:sdt>
          <w:p w14:paraId="0BAEC152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27FB598B" wp14:editId="70A6E4C3">
                      <wp:extent cx="1493949" cy="0"/>
                      <wp:effectExtent l="0" t="19050" r="30480" b="19050"/>
                      <wp:docPr id="6" name="Connecteur droit 6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A1A72BD" id="Connecteur droit 6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4A3B24E8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5A03A202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586B1CBD" w14:textId="77777777" w:rsidR="00D077E9" w:rsidRDefault="00EF2ACE" w:rsidP="00AB02A7">
            <w:sdt>
              <w:sdtPr>
                <w:id w:val="-1740469667"/>
                <w:placeholder>
                  <w:docPart w:val="9193525F8D204FB3A896C359B19062C4"/>
                </w:placeholder>
                <w15:appearance w15:val="hidden"/>
              </w:sdtPr>
              <w:sdtContent>
                <w:r w:rsidR="0044304D">
                  <w:t>Groupe 5</w:t>
                </w:r>
              </w:sdtContent>
            </w:sdt>
          </w:p>
          <w:p w14:paraId="203A5BB9" w14:textId="77777777" w:rsidR="00D077E9" w:rsidRDefault="00EF2ACE" w:rsidP="00AB02A7">
            <w:sdt>
              <w:sdtPr>
                <w:alias w:val="Votre nom"/>
                <w:tag w:val="Votre nom"/>
                <w:id w:val="-180584491"/>
                <w:placeholder>
                  <w:docPart w:val="5C305E4EAED941828A3AD8DD8E82E840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44304D">
                  <w:t>Meillat Tristan</w:t>
                </w:r>
                <w:r w:rsidR="0044304D">
                  <w:br/>
                  <w:t>Monnier Jean-Louis</w:t>
                </w:r>
                <w:r w:rsidR="0044304D">
                  <w:br/>
                </w:r>
                <w:proofErr w:type="spellStart"/>
                <w:r w:rsidR="0044304D">
                  <w:t>Quillet</w:t>
                </w:r>
                <w:proofErr w:type="spellEnd"/>
                <w:r w:rsidR="0044304D">
                  <w:t xml:space="preserve"> Olivier</w:t>
                </w:r>
                <w:r w:rsidR="0044304D">
                  <w:br/>
                </w:r>
                <w:proofErr w:type="spellStart"/>
                <w:r w:rsidR="0044304D">
                  <w:t>Ranouil</w:t>
                </w:r>
                <w:proofErr w:type="spellEnd"/>
                <w:r w:rsidR="0044304D">
                  <w:t xml:space="preserve"> Charles</w:t>
                </w:r>
                <w:r w:rsidR="0044304D">
                  <w:br/>
                  <w:t>Richard Théo</w:t>
                </w:r>
              </w:sdtContent>
            </w:sdt>
          </w:p>
          <w:p w14:paraId="79DD929C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0BC66ED3" w14:textId="77777777" w:rsidR="00D077E9" w:rsidRDefault="001C1AFA">
      <w:pPr>
        <w:spacing w:after="200"/>
      </w:pPr>
      <w:r>
        <w:rPr>
          <w:noProof/>
          <w:lang w:val="en-US" w:eastAsia="zh-CN"/>
        </w:rPr>
        <w:drawing>
          <wp:anchor distT="0" distB="0" distL="114300" distR="114300" simplePos="0" relativeHeight="251774976" behindDoc="0" locked="0" layoutInCell="1" allowOverlap="1" wp14:anchorId="4DA300AE" wp14:editId="015DE629">
            <wp:simplePos x="0" y="0"/>
            <wp:positionH relativeFrom="column">
              <wp:posOffset>4617720</wp:posOffset>
            </wp:positionH>
            <wp:positionV relativeFrom="paragraph">
              <wp:posOffset>381000</wp:posOffset>
            </wp:positionV>
            <wp:extent cx="600075" cy="624840"/>
            <wp:effectExtent l="0" t="0" r="9525" b="3810"/>
            <wp:wrapNone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Log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D967AC">
        <w:rPr>
          <w:noProof/>
          <w:lang w:val="en-US" w:eastAsia="zh-CN"/>
        </w:rPr>
        <w:drawing>
          <wp:anchor distT="0" distB="0" distL="114300" distR="114300" simplePos="0" relativeHeight="251661312" behindDoc="0" locked="0" layoutInCell="1" allowOverlap="1" wp14:anchorId="0A53694C" wp14:editId="3CFB3724">
            <wp:simplePos x="0" y="0"/>
            <wp:positionH relativeFrom="column">
              <wp:posOffset>5372100</wp:posOffset>
            </wp:positionH>
            <wp:positionV relativeFrom="paragraph">
              <wp:posOffset>7745730</wp:posOffset>
            </wp:positionV>
            <wp:extent cx="1158240" cy="1135380"/>
            <wp:effectExtent l="0" t="0" r="3810" b="7620"/>
            <wp:wrapNone/>
            <wp:docPr id="12" name="Graphisme 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sme 201" descr="espace réservé du logo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C7F3DB4" wp14:editId="086EE77A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angle 2" descr="rectangle coloré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4AFDA" id="Rectangle 2" o:spid="_x0000_s1026" alt="rectangle coloré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" fillcolor="#2e287f [2429]" stroked="f" strokeweight="2pt">
                <w10:wrap anchory="page"/>
              </v:rect>
            </w:pict>
          </mc:Fallback>
        </mc:AlternateContent>
      </w:r>
      <w:r w:rsidR="00D077E9">
        <w:rPr>
          <w:lang w:bidi="fr-FR"/>
        </w:rPr>
        <w:br w:type="page"/>
      </w:r>
    </w:p>
    <w:p w14:paraId="56963C10" w14:textId="77777777" w:rsidR="00E81D0F" w:rsidRDefault="00E81D0F" w:rsidP="00D077E9">
      <w:pPr>
        <w:pStyle w:val="Titre1"/>
        <w:rPr>
          <w:lang w:bidi="fr-FR"/>
        </w:rPr>
      </w:pPr>
    </w:p>
    <w:p w14:paraId="5C8B207B" w14:textId="77777777" w:rsidR="00E81D0F" w:rsidRDefault="00E81D0F" w:rsidP="00D077E9">
      <w:pPr>
        <w:pStyle w:val="Titre1"/>
      </w:pPr>
    </w:p>
    <w:p w14:paraId="6069F363" w14:textId="77777777" w:rsidR="00E81D0F" w:rsidRDefault="00E81D0F" w:rsidP="00D077E9">
      <w:pPr>
        <w:pStyle w:val="Titre1"/>
      </w:pPr>
    </w:p>
    <w:p w14:paraId="5BAAFB99" w14:textId="77777777" w:rsidR="00E81D0F" w:rsidRDefault="00E81D0F" w:rsidP="00D077E9">
      <w:pPr>
        <w:pStyle w:val="Titre1"/>
      </w:pPr>
    </w:p>
    <w:p w14:paraId="4983063B" w14:textId="77777777" w:rsidR="00E81D0F" w:rsidRDefault="00E81D0F" w:rsidP="00D077E9">
      <w:pPr>
        <w:pStyle w:val="Titre1"/>
      </w:pPr>
    </w:p>
    <w:p w14:paraId="4292E39E" w14:textId="77777777" w:rsidR="00E81D0F" w:rsidRDefault="00E81D0F" w:rsidP="00D077E9">
      <w:pPr>
        <w:pStyle w:val="Titre1"/>
      </w:pPr>
    </w:p>
    <w:p w14:paraId="18330A9A" w14:textId="77777777" w:rsidR="00E81D0F" w:rsidRDefault="00E81D0F" w:rsidP="00D077E9">
      <w:pPr>
        <w:pStyle w:val="Titre1"/>
      </w:pPr>
    </w:p>
    <w:p w14:paraId="792A867D" w14:textId="77777777" w:rsidR="00E81D0F" w:rsidRDefault="00E81D0F" w:rsidP="00D077E9">
      <w:pPr>
        <w:pStyle w:val="Titre1"/>
      </w:pPr>
    </w:p>
    <w:p w14:paraId="6F7673BA" w14:textId="77777777" w:rsidR="00E81D0F" w:rsidRDefault="00E81D0F" w:rsidP="00D077E9">
      <w:pPr>
        <w:pStyle w:val="Titre1"/>
      </w:pPr>
    </w:p>
    <w:p w14:paraId="2E428C66" w14:textId="77777777" w:rsidR="00E81D0F" w:rsidRDefault="00E81D0F" w:rsidP="00D077E9">
      <w:pPr>
        <w:pStyle w:val="Titre1"/>
      </w:pPr>
    </w:p>
    <w:p w14:paraId="4A10F933" w14:textId="77777777" w:rsidR="00E81D0F" w:rsidRDefault="00E81D0F" w:rsidP="00D077E9">
      <w:pPr>
        <w:pStyle w:val="Titre1"/>
      </w:pPr>
    </w:p>
    <w:p w14:paraId="0834F2B2" w14:textId="77777777" w:rsidR="00E81D0F" w:rsidRDefault="00E81D0F" w:rsidP="00D077E9">
      <w:pPr>
        <w:pStyle w:val="Titre1"/>
      </w:pPr>
    </w:p>
    <w:p w14:paraId="724F4FFB" w14:textId="77777777" w:rsidR="00A56326" w:rsidRDefault="00A56326" w:rsidP="00A56326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52"/>
          <w:szCs w:val="32"/>
        </w:rPr>
      </w:pPr>
      <w:r>
        <w:br w:type="page"/>
      </w:r>
    </w:p>
    <w:p w14:paraId="67BC4EA9" w14:textId="77777777" w:rsidR="00A56326" w:rsidRPr="00A56326" w:rsidRDefault="00A56326" w:rsidP="00A56326"/>
    <w:p w14:paraId="3E229A9D" w14:textId="77777777" w:rsidR="00A56326" w:rsidRPr="00A56326" w:rsidRDefault="00A56326" w:rsidP="00A56326"/>
    <w:p w14:paraId="50923E1E" w14:textId="77777777" w:rsidR="00AB02A7" w:rsidRDefault="00AB02A7" w:rsidP="00DF027C"/>
    <w:p w14:paraId="1565F0DF" w14:textId="77777777" w:rsidR="00A56326" w:rsidRDefault="00A56326" w:rsidP="00DF027C"/>
    <w:p w14:paraId="02D66B0A" w14:textId="77777777" w:rsidR="0087605E" w:rsidRDefault="00A56326" w:rsidP="00E733DC">
      <w:pPr>
        <w:pBdr>
          <w:bottom w:val="single" w:sz="4" w:space="0" w:color="auto"/>
        </w:pBdr>
        <w:spacing w:after="200"/>
        <w:jc w:val="center"/>
        <w:rPr>
          <w:color w:val="auto"/>
        </w:rPr>
      </w:pPr>
      <w:r>
        <w:rPr>
          <w:color w:val="auto"/>
        </w:rPr>
        <w:t>Création</w:t>
      </w:r>
      <w:r w:rsidRPr="00A56326">
        <w:rPr>
          <w:color w:val="auto"/>
        </w:rPr>
        <w:t xml:space="preserve"> d’un site de location de mangas et de bandes dessinées</w:t>
      </w:r>
    </w:p>
    <w:p w14:paraId="76D511CE" w14:textId="77777777" w:rsidR="00A56326" w:rsidRDefault="00A56326" w:rsidP="00E733DC">
      <w:pPr>
        <w:pBdr>
          <w:bottom w:val="single" w:sz="4" w:space="0" w:color="auto"/>
        </w:pBdr>
        <w:spacing w:after="200"/>
        <w:jc w:val="center"/>
        <w:rPr>
          <w:color w:val="auto"/>
        </w:rPr>
      </w:pPr>
    </w:p>
    <w:p w14:paraId="67190E5C" w14:textId="77777777" w:rsidR="00A56326" w:rsidRDefault="00A56326" w:rsidP="00E733DC">
      <w:pPr>
        <w:pBdr>
          <w:bottom w:val="single" w:sz="4" w:space="0" w:color="auto"/>
        </w:pBdr>
        <w:spacing w:after="200"/>
        <w:jc w:val="center"/>
        <w:rPr>
          <w:color w:val="auto"/>
          <w:u w:val="single"/>
        </w:rPr>
      </w:pPr>
      <w:r w:rsidRPr="00A56326">
        <w:rPr>
          <w:color w:val="auto"/>
          <w:u w:val="single"/>
        </w:rPr>
        <w:t>Table des matières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20"/>
        <w:gridCol w:w="8"/>
        <w:gridCol w:w="242"/>
        <w:gridCol w:w="464"/>
      </w:tblGrid>
      <w:tr w:rsidR="00D3458A" w:rsidRPr="002828E5" w14:paraId="1B29BBC1" w14:textId="77777777" w:rsidTr="00EF200B">
        <w:trPr>
          <w:cantSplit/>
        </w:trPr>
        <w:tc>
          <w:tcPr>
            <w:tcW w:w="5524" w:type="dxa"/>
            <w:vAlign w:val="center"/>
          </w:tcPr>
          <w:p w14:paraId="4748E060" w14:textId="77777777" w:rsidR="00716074" w:rsidRPr="002828E5" w:rsidRDefault="00A30B4C" w:rsidP="00A30B4C">
            <w:pPr>
              <w:pStyle w:val="Contenu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2828E5">
              <w:rPr>
                <w:sz w:val="24"/>
                <w:szCs w:val="24"/>
              </w:rPr>
              <w:t>Objectifs</w:t>
            </w:r>
            <w:r w:rsidR="00D3458A">
              <w:rPr>
                <w:sz w:val="24"/>
                <w:szCs w:val="24"/>
              </w:rPr>
              <w:t>…………………………………………………………………………………………………………………</w:t>
            </w:r>
            <w:proofErr w:type="gramStart"/>
            <w:r w:rsidR="00D3458A">
              <w:rPr>
                <w:sz w:val="24"/>
                <w:szCs w:val="24"/>
              </w:rPr>
              <w:t>…….</w:t>
            </w:r>
            <w:proofErr w:type="gramEnd"/>
          </w:p>
        </w:tc>
        <w:tc>
          <w:tcPr>
            <w:tcW w:w="3497" w:type="dxa"/>
            <w:gridSpan w:val="2"/>
            <w:vAlign w:val="center"/>
          </w:tcPr>
          <w:p w14:paraId="51D48D81" w14:textId="77777777" w:rsidR="00716074" w:rsidRPr="002828E5" w:rsidRDefault="00716074" w:rsidP="00334A9B">
            <w:pPr>
              <w:pStyle w:val="Contenu"/>
              <w:rPr>
                <w:sz w:val="24"/>
                <w:szCs w:val="24"/>
              </w:rPr>
            </w:pPr>
          </w:p>
        </w:tc>
        <w:tc>
          <w:tcPr>
            <w:tcW w:w="1003" w:type="dxa"/>
            <w:vAlign w:val="center"/>
          </w:tcPr>
          <w:p w14:paraId="62456467" w14:textId="77777777" w:rsidR="00A30B4C" w:rsidRPr="002828E5" w:rsidRDefault="002828E5" w:rsidP="00D3458A">
            <w:pPr>
              <w:pStyle w:val="Contenu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 w:rsidR="00A30B4C" w:rsidRPr="002828E5">
              <w:rPr>
                <w:sz w:val="24"/>
                <w:szCs w:val="24"/>
              </w:rPr>
              <w:t>4</w:t>
            </w:r>
          </w:p>
        </w:tc>
      </w:tr>
      <w:tr w:rsidR="00D3458A" w:rsidRPr="002828E5" w14:paraId="0E89A6C4" w14:textId="77777777" w:rsidTr="00EF200B">
        <w:trPr>
          <w:cantSplit/>
        </w:trPr>
        <w:tc>
          <w:tcPr>
            <w:tcW w:w="6013" w:type="dxa"/>
            <w:gridSpan w:val="2"/>
            <w:vAlign w:val="center"/>
          </w:tcPr>
          <w:p w14:paraId="2B14AA04" w14:textId="77777777" w:rsidR="002828E5" w:rsidRPr="002828E5" w:rsidRDefault="002828E5" w:rsidP="002828E5">
            <w:pPr>
              <w:pStyle w:val="Contenu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2828E5">
              <w:rPr>
                <w:sz w:val="24"/>
                <w:szCs w:val="24"/>
              </w:rPr>
              <w:t>Plan de développement des fonctions</w:t>
            </w:r>
            <w:r w:rsidR="00D3458A">
              <w:rPr>
                <w:sz w:val="24"/>
                <w:szCs w:val="24"/>
              </w:rPr>
              <w:t>……………………………………………………………………</w:t>
            </w:r>
            <w:proofErr w:type="gramStart"/>
            <w:r w:rsidR="00D3458A">
              <w:rPr>
                <w:sz w:val="24"/>
                <w:szCs w:val="24"/>
              </w:rPr>
              <w:t>…….</w:t>
            </w:r>
            <w:proofErr w:type="gramEnd"/>
          </w:p>
        </w:tc>
        <w:tc>
          <w:tcPr>
            <w:tcW w:w="3008" w:type="dxa"/>
            <w:vAlign w:val="center"/>
          </w:tcPr>
          <w:p w14:paraId="52CB1931" w14:textId="77777777" w:rsidR="002828E5" w:rsidRPr="002828E5" w:rsidRDefault="002828E5" w:rsidP="00334A9B">
            <w:pPr>
              <w:pStyle w:val="Contenu"/>
              <w:rPr>
                <w:sz w:val="24"/>
                <w:szCs w:val="24"/>
              </w:rPr>
            </w:pPr>
          </w:p>
        </w:tc>
        <w:tc>
          <w:tcPr>
            <w:tcW w:w="1003" w:type="dxa"/>
            <w:vAlign w:val="center"/>
          </w:tcPr>
          <w:p w14:paraId="5492606A" w14:textId="77777777" w:rsidR="002828E5" w:rsidRPr="002828E5" w:rsidRDefault="002828E5" w:rsidP="00D3458A">
            <w:pPr>
              <w:pStyle w:val="Contenu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 w:rsidRPr="002828E5">
              <w:rPr>
                <w:sz w:val="24"/>
                <w:szCs w:val="24"/>
              </w:rPr>
              <w:t>5</w:t>
            </w:r>
          </w:p>
        </w:tc>
      </w:tr>
      <w:tr w:rsidR="00D3458A" w:rsidRPr="002828E5" w14:paraId="0589B2A7" w14:textId="77777777" w:rsidTr="00EF200B">
        <w:trPr>
          <w:cantSplit/>
        </w:trPr>
        <w:tc>
          <w:tcPr>
            <w:tcW w:w="5524" w:type="dxa"/>
            <w:vAlign w:val="center"/>
          </w:tcPr>
          <w:p w14:paraId="51CF6207" w14:textId="77777777" w:rsidR="00716074" w:rsidRPr="002828E5" w:rsidRDefault="002828E5" w:rsidP="002828E5">
            <w:pPr>
              <w:pStyle w:val="Contenu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2828E5">
              <w:rPr>
                <w:sz w:val="24"/>
                <w:szCs w:val="24"/>
              </w:rPr>
              <w:t>Conception de la maquette</w:t>
            </w:r>
            <w:r w:rsidR="00D3458A">
              <w:rPr>
                <w:sz w:val="24"/>
                <w:szCs w:val="24"/>
              </w:rPr>
              <w:t>……………………………………………………………………………………</w:t>
            </w:r>
            <w:proofErr w:type="gramStart"/>
            <w:r w:rsidR="00D3458A">
              <w:rPr>
                <w:sz w:val="24"/>
                <w:szCs w:val="24"/>
              </w:rPr>
              <w:t>…….</w:t>
            </w:r>
            <w:proofErr w:type="gramEnd"/>
          </w:p>
        </w:tc>
        <w:tc>
          <w:tcPr>
            <w:tcW w:w="3497" w:type="dxa"/>
            <w:gridSpan w:val="2"/>
            <w:vAlign w:val="center"/>
          </w:tcPr>
          <w:p w14:paraId="1BF0828F" w14:textId="77777777" w:rsidR="00716074" w:rsidRPr="002828E5" w:rsidRDefault="00716074" w:rsidP="00334A9B">
            <w:pPr>
              <w:pStyle w:val="Contenu"/>
              <w:rPr>
                <w:sz w:val="24"/>
                <w:szCs w:val="24"/>
              </w:rPr>
            </w:pPr>
          </w:p>
        </w:tc>
        <w:tc>
          <w:tcPr>
            <w:tcW w:w="1003" w:type="dxa"/>
            <w:vAlign w:val="center"/>
          </w:tcPr>
          <w:p w14:paraId="74CD5D85" w14:textId="77777777" w:rsidR="00716074" w:rsidRPr="002828E5" w:rsidRDefault="002828E5" w:rsidP="00D3458A">
            <w:pPr>
              <w:pStyle w:val="Contenu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 w:rsidRPr="002828E5">
              <w:rPr>
                <w:sz w:val="24"/>
                <w:szCs w:val="24"/>
              </w:rPr>
              <w:t>6</w:t>
            </w:r>
          </w:p>
        </w:tc>
      </w:tr>
      <w:tr w:rsidR="00D3458A" w:rsidRPr="002828E5" w14:paraId="117B96B4" w14:textId="77777777" w:rsidTr="00EF200B">
        <w:trPr>
          <w:cantSplit/>
        </w:trPr>
        <w:tc>
          <w:tcPr>
            <w:tcW w:w="5524" w:type="dxa"/>
            <w:vAlign w:val="center"/>
          </w:tcPr>
          <w:p w14:paraId="0E97638C" w14:textId="77777777" w:rsidR="00716074" w:rsidRPr="002828E5" w:rsidRDefault="002828E5" w:rsidP="002828E5">
            <w:pPr>
              <w:pStyle w:val="Contenu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2828E5">
              <w:rPr>
                <w:sz w:val="24"/>
                <w:szCs w:val="24"/>
              </w:rPr>
              <w:t>Charte graphique</w:t>
            </w:r>
            <w:r w:rsidR="00D3458A">
              <w:rPr>
                <w:sz w:val="24"/>
                <w:szCs w:val="24"/>
              </w:rPr>
              <w:t>…………………………………………………………………………………………………………</w:t>
            </w:r>
          </w:p>
        </w:tc>
        <w:tc>
          <w:tcPr>
            <w:tcW w:w="3497" w:type="dxa"/>
            <w:gridSpan w:val="2"/>
            <w:vAlign w:val="center"/>
          </w:tcPr>
          <w:p w14:paraId="60D2B225" w14:textId="77777777" w:rsidR="00716074" w:rsidRPr="002828E5" w:rsidRDefault="00716074" w:rsidP="00334A9B">
            <w:pPr>
              <w:pStyle w:val="Contenu"/>
              <w:rPr>
                <w:sz w:val="24"/>
                <w:szCs w:val="24"/>
              </w:rPr>
            </w:pPr>
          </w:p>
        </w:tc>
        <w:tc>
          <w:tcPr>
            <w:tcW w:w="1003" w:type="dxa"/>
            <w:vAlign w:val="center"/>
          </w:tcPr>
          <w:p w14:paraId="0E092FCD" w14:textId="77777777" w:rsidR="00716074" w:rsidRPr="002828E5" w:rsidRDefault="002828E5" w:rsidP="00D3458A">
            <w:pPr>
              <w:pStyle w:val="Contenu"/>
              <w:jc w:val="center"/>
              <w:rPr>
                <w:sz w:val="24"/>
                <w:szCs w:val="24"/>
              </w:rPr>
            </w:pPr>
            <w:r w:rsidRPr="002828E5">
              <w:rPr>
                <w:sz w:val="24"/>
                <w:szCs w:val="24"/>
              </w:rPr>
              <w:t>11</w:t>
            </w:r>
          </w:p>
        </w:tc>
      </w:tr>
      <w:tr w:rsidR="00D3458A" w:rsidRPr="002828E5" w14:paraId="6B45680E" w14:textId="77777777" w:rsidTr="00EF200B">
        <w:trPr>
          <w:cantSplit/>
        </w:trPr>
        <w:tc>
          <w:tcPr>
            <w:tcW w:w="5524" w:type="dxa"/>
            <w:vAlign w:val="center"/>
          </w:tcPr>
          <w:p w14:paraId="4D5138F4" w14:textId="77777777" w:rsidR="002828E5" w:rsidRPr="002828E5" w:rsidRDefault="002828E5" w:rsidP="002828E5">
            <w:pPr>
              <w:pStyle w:val="Contenu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 w:rsidRPr="002828E5">
              <w:rPr>
                <w:sz w:val="24"/>
                <w:szCs w:val="24"/>
              </w:rPr>
              <w:t>Documentation de conception de l’application</w:t>
            </w:r>
            <w:r w:rsidR="00D3458A">
              <w:rPr>
                <w:sz w:val="24"/>
                <w:szCs w:val="24"/>
              </w:rPr>
              <w:t>……………………………………………………………</w:t>
            </w:r>
          </w:p>
        </w:tc>
        <w:tc>
          <w:tcPr>
            <w:tcW w:w="3497" w:type="dxa"/>
            <w:gridSpan w:val="2"/>
            <w:vAlign w:val="center"/>
          </w:tcPr>
          <w:p w14:paraId="4002C002" w14:textId="77777777" w:rsidR="00716074" w:rsidRPr="002828E5" w:rsidRDefault="00716074" w:rsidP="00334A9B">
            <w:pPr>
              <w:pStyle w:val="Contenu"/>
              <w:rPr>
                <w:sz w:val="24"/>
                <w:szCs w:val="24"/>
              </w:rPr>
            </w:pPr>
          </w:p>
        </w:tc>
        <w:tc>
          <w:tcPr>
            <w:tcW w:w="1003" w:type="dxa"/>
            <w:vAlign w:val="center"/>
          </w:tcPr>
          <w:p w14:paraId="448CDEA0" w14:textId="77777777" w:rsidR="00716074" w:rsidRPr="002828E5" w:rsidRDefault="002828E5" w:rsidP="00D3458A">
            <w:pPr>
              <w:pStyle w:val="Contenu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</w:tr>
      <w:tr w:rsidR="00D3458A" w:rsidRPr="002828E5" w14:paraId="489C9B0D" w14:textId="77777777" w:rsidTr="00EF200B">
        <w:trPr>
          <w:cantSplit/>
        </w:trPr>
        <w:tc>
          <w:tcPr>
            <w:tcW w:w="5524" w:type="dxa"/>
            <w:vAlign w:val="center"/>
          </w:tcPr>
          <w:p w14:paraId="60B5C94F" w14:textId="77777777" w:rsidR="00716074" w:rsidRPr="002828E5" w:rsidRDefault="002828E5" w:rsidP="002828E5">
            <w:pPr>
              <w:pStyle w:val="Paragraphedeliste"/>
              <w:numPr>
                <w:ilvl w:val="0"/>
                <w:numId w:val="12"/>
              </w:numPr>
              <w:rPr>
                <w:b w:val="0"/>
                <w:bCs/>
                <w:sz w:val="24"/>
                <w:szCs w:val="24"/>
              </w:rPr>
            </w:pPr>
            <w:r w:rsidRPr="002828E5">
              <w:rPr>
                <w:b w:val="0"/>
                <w:bCs/>
                <w:sz w:val="24"/>
                <w:szCs w:val="24"/>
              </w:rPr>
              <w:t>Spécifications fonctionnelles</w:t>
            </w:r>
            <w:r w:rsidR="00D3458A">
              <w:rPr>
                <w:b w:val="0"/>
                <w:bCs/>
                <w:sz w:val="24"/>
                <w:szCs w:val="24"/>
              </w:rPr>
              <w:t>…………………………………………………………………………………</w:t>
            </w:r>
            <w:proofErr w:type="gramStart"/>
            <w:r w:rsidR="00D3458A">
              <w:rPr>
                <w:b w:val="0"/>
                <w:bCs/>
                <w:sz w:val="24"/>
                <w:szCs w:val="24"/>
              </w:rPr>
              <w:t>…….</w:t>
            </w:r>
            <w:proofErr w:type="gramEnd"/>
            <w:r w:rsidR="00D3458A">
              <w:rPr>
                <w:b w:val="0"/>
                <w:bCs/>
                <w:sz w:val="24"/>
                <w:szCs w:val="24"/>
              </w:rPr>
              <w:t>.</w:t>
            </w:r>
          </w:p>
        </w:tc>
        <w:tc>
          <w:tcPr>
            <w:tcW w:w="3497" w:type="dxa"/>
            <w:gridSpan w:val="2"/>
            <w:vAlign w:val="center"/>
          </w:tcPr>
          <w:p w14:paraId="38F8CF04" w14:textId="77777777" w:rsidR="00716074" w:rsidRPr="002828E5" w:rsidRDefault="00716074" w:rsidP="00334A9B">
            <w:pPr>
              <w:pStyle w:val="Contenu"/>
              <w:rPr>
                <w:sz w:val="24"/>
                <w:szCs w:val="24"/>
              </w:rPr>
            </w:pPr>
          </w:p>
        </w:tc>
        <w:tc>
          <w:tcPr>
            <w:tcW w:w="1003" w:type="dxa"/>
            <w:vAlign w:val="center"/>
          </w:tcPr>
          <w:p w14:paraId="3C2A94D6" w14:textId="77777777" w:rsidR="00716074" w:rsidRPr="002828E5" w:rsidRDefault="002828E5" w:rsidP="00D3458A">
            <w:pPr>
              <w:pStyle w:val="Contenu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</w:tr>
      <w:tr w:rsidR="00D3458A" w:rsidRPr="002828E5" w14:paraId="0FDE173E" w14:textId="77777777" w:rsidTr="00EF200B">
        <w:trPr>
          <w:cantSplit/>
          <w:trHeight w:val="264"/>
        </w:trPr>
        <w:tc>
          <w:tcPr>
            <w:tcW w:w="5524" w:type="dxa"/>
            <w:vAlign w:val="center"/>
          </w:tcPr>
          <w:p w14:paraId="3AF51C3D" w14:textId="77777777" w:rsidR="00716074" w:rsidRPr="00D3458A" w:rsidRDefault="00D3458A" w:rsidP="00D3458A">
            <w:pPr>
              <w:pStyle w:val="Paragraphedeliste"/>
              <w:numPr>
                <w:ilvl w:val="0"/>
                <w:numId w:val="12"/>
              </w:numPr>
              <w:spacing w:after="200"/>
              <w:rPr>
                <w:b w:val="0"/>
                <w:bCs/>
                <w:sz w:val="24"/>
                <w:szCs w:val="24"/>
              </w:rPr>
            </w:pPr>
            <w:r w:rsidRPr="00D3458A">
              <w:rPr>
                <w:b w:val="0"/>
                <w:bCs/>
                <w:sz w:val="24"/>
                <w:szCs w:val="24"/>
              </w:rPr>
              <w:t>Dictionnaire de données</w:t>
            </w:r>
            <w:r>
              <w:rPr>
                <w:b w:val="0"/>
                <w:bCs/>
                <w:sz w:val="24"/>
                <w:szCs w:val="24"/>
              </w:rPr>
              <w:t>………………………………………………………………………………………………</w:t>
            </w:r>
          </w:p>
        </w:tc>
        <w:tc>
          <w:tcPr>
            <w:tcW w:w="3497" w:type="dxa"/>
            <w:gridSpan w:val="2"/>
            <w:vAlign w:val="center"/>
          </w:tcPr>
          <w:p w14:paraId="684913D1" w14:textId="77777777" w:rsidR="00716074" w:rsidRPr="002828E5" w:rsidRDefault="00716074" w:rsidP="00334A9B">
            <w:pPr>
              <w:pStyle w:val="Contenu"/>
              <w:rPr>
                <w:sz w:val="24"/>
                <w:szCs w:val="24"/>
              </w:rPr>
            </w:pPr>
          </w:p>
        </w:tc>
        <w:tc>
          <w:tcPr>
            <w:tcW w:w="1003" w:type="dxa"/>
            <w:vAlign w:val="center"/>
          </w:tcPr>
          <w:p w14:paraId="568A39F4" w14:textId="77777777" w:rsidR="00716074" w:rsidRPr="002828E5" w:rsidRDefault="00D3458A" w:rsidP="00D3458A">
            <w:pPr>
              <w:pStyle w:val="Contenu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43</w:t>
            </w:r>
          </w:p>
        </w:tc>
      </w:tr>
      <w:tr w:rsidR="00D3458A" w:rsidRPr="002828E5" w14:paraId="4F19F487" w14:textId="77777777" w:rsidTr="00EF200B">
        <w:trPr>
          <w:cantSplit/>
        </w:trPr>
        <w:tc>
          <w:tcPr>
            <w:tcW w:w="5524" w:type="dxa"/>
            <w:vAlign w:val="center"/>
          </w:tcPr>
          <w:p w14:paraId="562E5195" w14:textId="77777777" w:rsidR="00716074" w:rsidRPr="002828E5" w:rsidRDefault="00D3458A" w:rsidP="00D3458A">
            <w:pPr>
              <w:pStyle w:val="Contenu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Annexe A………………………………………………………………………………………………………………………</w:t>
            </w:r>
          </w:p>
        </w:tc>
        <w:tc>
          <w:tcPr>
            <w:tcW w:w="3497" w:type="dxa"/>
            <w:gridSpan w:val="2"/>
            <w:vAlign w:val="center"/>
          </w:tcPr>
          <w:p w14:paraId="49FC937A" w14:textId="77777777" w:rsidR="00716074" w:rsidRPr="002828E5" w:rsidRDefault="00716074" w:rsidP="00334A9B">
            <w:pPr>
              <w:pStyle w:val="Contenu"/>
              <w:rPr>
                <w:sz w:val="24"/>
                <w:szCs w:val="24"/>
              </w:rPr>
            </w:pPr>
          </w:p>
        </w:tc>
        <w:tc>
          <w:tcPr>
            <w:tcW w:w="1003" w:type="dxa"/>
            <w:vAlign w:val="center"/>
          </w:tcPr>
          <w:p w14:paraId="79B27AB2" w14:textId="77777777" w:rsidR="00716074" w:rsidRPr="002828E5" w:rsidRDefault="00D3458A" w:rsidP="00D3458A">
            <w:pPr>
              <w:pStyle w:val="Contenu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46</w:t>
            </w:r>
          </w:p>
        </w:tc>
      </w:tr>
      <w:tr w:rsidR="00D3458A" w:rsidRPr="002828E5" w14:paraId="3570EB39" w14:textId="77777777" w:rsidTr="00EF200B">
        <w:trPr>
          <w:cantSplit/>
        </w:trPr>
        <w:tc>
          <w:tcPr>
            <w:tcW w:w="5524" w:type="dxa"/>
            <w:vAlign w:val="center"/>
          </w:tcPr>
          <w:p w14:paraId="31C6AE3E" w14:textId="77777777" w:rsidR="00D3458A" w:rsidRDefault="00D3458A" w:rsidP="00D3458A">
            <w:pPr>
              <w:pStyle w:val="Contenu"/>
              <w:numPr>
                <w:ilvl w:val="0"/>
                <w:numId w:val="1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Annexe B………………………………………………………………………………………………………………………</w:t>
            </w:r>
          </w:p>
        </w:tc>
        <w:tc>
          <w:tcPr>
            <w:tcW w:w="3497" w:type="dxa"/>
            <w:gridSpan w:val="2"/>
            <w:vAlign w:val="center"/>
          </w:tcPr>
          <w:p w14:paraId="2E175A24" w14:textId="77777777" w:rsidR="00D3458A" w:rsidRPr="002828E5" w:rsidRDefault="00D3458A" w:rsidP="00334A9B">
            <w:pPr>
              <w:pStyle w:val="Contenu"/>
              <w:rPr>
                <w:sz w:val="24"/>
                <w:szCs w:val="24"/>
              </w:rPr>
            </w:pPr>
          </w:p>
        </w:tc>
        <w:tc>
          <w:tcPr>
            <w:tcW w:w="1003" w:type="dxa"/>
            <w:vAlign w:val="center"/>
          </w:tcPr>
          <w:p w14:paraId="50E9D3D8" w14:textId="77777777" w:rsidR="00D3458A" w:rsidRDefault="00D3458A" w:rsidP="00D3458A">
            <w:pPr>
              <w:pStyle w:val="Contenu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48</w:t>
            </w:r>
          </w:p>
        </w:tc>
      </w:tr>
    </w:tbl>
    <w:p w14:paraId="47FCB6CF" w14:textId="77777777" w:rsidR="00334A9B" w:rsidRDefault="00334A9B" w:rsidP="00334A9B">
      <w:pPr>
        <w:pStyle w:val="Contenu"/>
      </w:pPr>
    </w:p>
    <w:p w14:paraId="44FDF984" w14:textId="77777777" w:rsidR="00E733DC" w:rsidRDefault="00E733DC" w:rsidP="00334A9B">
      <w:pPr>
        <w:pStyle w:val="Contenu"/>
      </w:pPr>
    </w:p>
    <w:p w14:paraId="5E5A2062" w14:textId="77777777" w:rsidR="00E733DC" w:rsidRDefault="00E733DC" w:rsidP="00334A9B">
      <w:pPr>
        <w:pStyle w:val="Contenu"/>
      </w:pPr>
    </w:p>
    <w:p w14:paraId="42992ADD" w14:textId="77777777" w:rsidR="00E733DC" w:rsidRDefault="00E733DC" w:rsidP="00334A9B">
      <w:pPr>
        <w:pStyle w:val="Contenu"/>
      </w:pPr>
    </w:p>
    <w:p w14:paraId="090E4345" w14:textId="77777777" w:rsidR="00E733DC" w:rsidRDefault="00E733DC" w:rsidP="00334A9B">
      <w:pPr>
        <w:pStyle w:val="Contenu"/>
      </w:pPr>
    </w:p>
    <w:p w14:paraId="03375F86" w14:textId="77777777" w:rsidR="00334A9B" w:rsidRDefault="00334A9B" w:rsidP="00334A9B">
      <w:pPr>
        <w:pStyle w:val="Contenu"/>
      </w:pPr>
    </w:p>
    <w:p w14:paraId="7E5846A8" w14:textId="77777777" w:rsidR="00334A9B" w:rsidRDefault="00334A9B" w:rsidP="00334A9B">
      <w:pPr>
        <w:pStyle w:val="Contenu"/>
      </w:pPr>
    </w:p>
    <w:p w14:paraId="1B9B96F8" w14:textId="77777777" w:rsidR="00334A9B" w:rsidRDefault="00334A9B" w:rsidP="00334A9B">
      <w:pPr>
        <w:pStyle w:val="Contenu"/>
      </w:pPr>
    </w:p>
    <w:p w14:paraId="3AFB5CEB" w14:textId="77777777" w:rsidR="00334A9B" w:rsidRDefault="00334A9B" w:rsidP="00334A9B">
      <w:pPr>
        <w:pStyle w:val="Contenu"/>
      </w:pPr>
    </w:p>
    <w:p w14:paraId="58287F62" w14:textId="77777777" w:rsidR="00334A9B" w:rsidRDefault="00334A9B" w:rsidP="00334A9B">
      <w:pPr>
        <w:pStyle w:val="Contenu"/>
      </w:pPr>
    </w:p>
    <w:p w14:paraId="24ABAE8A" w14:textId="77777777" w:rsidR="00334A9B" w:rsidRDefault="00334A9B" w:rsidP="00334A9B">
      <w:pPr>
        <w:pStyle w:val="Contenu"/>
      </w:pPr>
    </w:p>
    <w:p w14:paraId="6953B919" w14:textId="77777777" w:rsidR="00334A9B" w:rsidRPr="001C1AFA" w:rsidRDefault="00334A9B" w:rsidP="001C1AFA">
      <w:pPr>
        <w:spacing w:after="200"/>
        <w:rPr>
          <w:b w:val="0"/>
        </w:rPr>
      </w:pPr>
      <w:r>
        <w:br w:type="page"/>
      </w:r>
    </w:p>
    <w:p w14:paraId="4BF0F389" w14:textId="77777777" w:rsidR="00334A9B" w:rsidRPr="00C25AAB" w:rsidRDefault="00334A9B" w:rsidP="00334A9B">
      <w:pPr>
        <w:pStyle w:val="Contenu"/>
        <w:numPr>
          <w:ilvl w:val="0"/>
          <w:numId w:val="1"/>
        </w:numPr>
        <w:jc w:val="center"/>
        <w:rPr>
          <w:sz w:val="40"/>
          <w:szCs w:val="40"/>
          <w:u w:val="single"/>
        </w:rPr>
      </w:pPr>
      <w:r w:rsidRPr="00C25AAB">
        <w:rPr>
          <w:sz w:val="40"/>
          <w:szCs w:val="40"/>
          <w:u w:val="single"/>
        </w:rPr>
        <w:lastRenderedPageBreak/>
        <w:t>Objectif :</w:t>
      </w:r>
    </w:p>
    <w:p w14:paraId="75BBA77B" w14:textId="77777777" w:rsidR="00334A9B" w:rsidRDefault="00334A9B" w:rsidP="00334A9B">
      <w:pPr>
        <w:pStyle w:val="Contenu"/>
        <w:ind w:left="720"/>
      </w:pPr>
    </w:p>
    <w:p w14:paraId="3B151C49" w14:textId="77777777" w:rsidR="00770B76" w:rsidRDefault="00770B76" w:rsidP="00334A9B">
      <w:pPr>
        <w:pStyle w:val="Contenu"/>
        <w:ind w:left="720"/>
      </w:pPr>
    </w:p>
    <w:p w14:paraId="33EAE713" w14:textId="77777777" w:rsidR="00334A9B" w:rsidRPr="00770B76" w:rsidRDefault="00334A9B" w:rsidP="00334A9B">
      <w:pPr>
        <w:pStyle w:val="Contenu"/>
        <w:ind w:left="720"/>
        <w:rPr>
          <w:sz w:val="24"/>
          <w:szCs w:val="24"/>
        </w:rPr>
      </w:pPr>
      <w:r w:rsidRPr="00770B76">
        <w:rPr>
          <w:sz w:val="24"/>
          <w:szCs w:val="24"/>
        </w:rPr>
        <w:t>Objectif du groupe de travail :</w:t>
      </w:r>
    </w:p>
    <w:p w14:paraId="55AF937A" w14:textId="77777777" w:rsidR="00334A9B" w:rsidRPr="00770B76" w:rsidRDefault="00334A9B" w:rsidP="00334A9B">
      <w:pPr>
        <w:pStyle w:val="Contenu"/>
        <w:ind w:left="720"/>
        <w:rPr>
          <w:sz w:val="24"/>
          <w:szCs w:val="24"/>
        </w:rPr>
      </w:pPr>
    </w:p>
    <w:p w14:paraId="4BB9856A" w14:textId="77777777" w:rsidR="00916F92" w:rsidRPr="00770B76" w:rsidRDefault="00334A9B" w:rsidP="00334A9B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 xml:space="preserve">Livrer une documentation </w:t>
      </w:r>
      <w:r w:rsidR="00916F92" w:rsidRPr="00770B76">
        <w:rPr>
          <w:sz w:val="24"/>
          <w:szCs w:val="24"/>
        </w:rPr>
        <w:t>complète</w:t>
      </w:r>
      <w:r w:rsidRPr="00770B76">
        <w:rPr>
          <w:sz w:val="24"/>
          <w:szCs w:val="24"/>
        </w:rPr>
        <w:t xml:space="preserve"> sur</w:t>
      </w:r>
      <w:r w:rsidR="00916F92" w:rsidRPr="00770B76">
        <w:rPr>
          <w:sz w:val="24"/>
          <w:szCs w:val="24"/>
        </w:rPr>
        <w:t> :</w:t>
      </w:r>
    </w:p>
    <w:p w14:paraId="27400209" w14:textId="77777777"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L</w:t>
      </w:r>
      <w:r w:rsidR="00334A9B" w:rsidRPr="00770B76">
        <w:rPr>
          <w:sz w:val="24"/>
          <w:szCs w:val="24"/>
        </w:rPr>
        <w:t>a conception de la maquette,</w:t>
      </w:r>
    </w:p>
    <w:p w14:paraId="5D9AD488" w14:textId="77777777" w:rsidR="00916F92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334A9B" w:rsidRPr="00770B76">
        <w:rPr>
          <w:sz w:val="24"/>
          <w:szCs w:val="24"/>
        </w:rPr>
        <w:t>a charte graphique,</w:t>
      </w:r>
    </w:p>
    <w:p w14:paraId="17D84744" w14:textId="77777777" w:rsidR="00EE683D" w:rsidRPr="00770B76" w:rsidRDefault="00EE683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Une documentation de conception de l’application.</w:t>
      </w:r>
    </w:p>
    <w:p w14:paraId="5F32B7B8" w14:textId="77777777"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Les</w:t>
      </w:r>
      <w:r w:rsidR="00334A9B" w:rsidRPr="00770B76">
        <w:rPr>
          <w:sz w:val="24"/>
          <w:szCs w:val="24"/>
        </w:rPr>
        <w:t xml:space="preserve"> spécifications fonctionnelles</w:t>
      </w:r>
      <w:r w:rsidR="00916F92" w:rsidRPr="00770B76">
        <w:rPr>
          <w:sz w:val="24"/>
          <w:szCs w:val="24"/>
        </w:rPr>
        <w:t>,</w:t>
      </w:r>
    </w:p>
    <w:p w14:paraId="37BEFAA4" w14:textId="77777777" w:rsidR="00334A9B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 xml:space="preserve">e code, </w:t>
      </w:r>
    </w:p>
    <w:p w14:paraId="34A23587" w14:textId="77777777"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>a BDD,</w:t>
      </w:r>
    </w:p>
    <w:p w14:paraId="4DEC4E9D" w14:textId="77777777"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>’utilisation par monsieur N’Guyen et son équipe.</w:t>
      </w:r>
    </w:p>
    <w:p w14:paraId="7D90BD51" w14:textId="77777777"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</w:p>
    <w:p w14:paraId="34BBB5ED" w14:textId="77777777"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</w:p>
    <w:p w14:paraId="203F1559" w14:textId="77777777" w:rsidR="00334A9B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Créer un système d’inscription / connexion simple et rapide.</w:t>
      </w:r>
    </w:p>
    <w:p w14:paraId="2F22BF6A" w14:textId="77777777"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Créer des CRUD pertinents et des pages adaptées.</w:t>
      </w:r>
    </w:p>
    <w:p w14:paraId="6316154E" w14:textId="77777777"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Livrer un</w:t>
      </w:r>
      <w:r w:rsidR="00172F9B">
        <w:rPr>
          <w:sz w:val="24"/>
          <w:szCs w:val="24"/>
        </w:rPr>
        <w:t>e</w:t>
      </w:r>
      <w:r w:rsidRPr="00770B76">
        <w:rPr>
          <w:sz w:val="24"/>
          <w:szCs w:val="24"/>
        </w:rPr>
        <w:t xml:space="preserve"> documentation utilisateur.</w:t>
      </w:r>
    </w:p>
    <w:p w14:paraId="613C3C55" w14:textId="77777777"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Se préparer pour une soutenance orale du projet.</w:t>
      </w:r>
    </w:p>
    <w:p w14:paraId="5EE37167" w14:textId="77777777"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</w:p>
    <w:p w14:paraId="5682652B" w14:textId="77777777"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</w:p>
    <w:p w14:paraId="636FF9E9" w14:textId="77777777" w:rsidR="00C25AAB" w:rsidRPr="00770B76" w:rsidRDefault="00C25AAB" w:rsidP="00005D2C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Le développement du site se fera un maximum en programmation orientée objet.</w:t>
      </w:r>
    </w:p>
    <w:p w14:paraId="59D350EF" w14:textId="77777777"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 xml:space="preserve">Celui-ci respectera les bonnes pratiques de développement : </w:t>
      </w:r>
    </w:p>
    <w:p w14:paraId="1AD4D33E" w14:textId="77777777"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-&gt;Indentation respectées.</w:t>
      </w:r>
    </w:p>
    <w:p w14:paraId="71B8B302" w14:textId="77777777"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-&gt;Code commenté.</w:t>
      </w:r>
    </w:p>
    <w:p w14:paraId="55B84A7D" w14:textId="77777777"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-&gt;Nommage des variables cohérentes.</w:t>
      </w:r>
    </w:p>
    <w:p w14:paraId="1A0E7381" w14:textId="77777777" w:rsidR="00005D2C" w:rsidRPr="00770B76" w:rsidRDefault="00005D2C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-&gt;Respect des normes PSR-1 et PSR-2.</w:t>
      </w:r>
    </w:p>
    <w:p w14:paraId="3771EA64" w14:textId="77777777" w:rsidR="00005D2C" w:rsidRPr="00770B76" w:rsidRDefault="00005D2C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 xml:space="preserve">-&gt;L’application </w:t>
      </w:r>
      <w:r w:rsidR="00E52A4D">
        <w:rPr>
          <w:sz w:val="24"/>
          <w:szCs w:val="24"/>
        </w:rPr>
        <w:t>doit être</w:t>
      </w:r>
      <w:r w:rsidRPr="00770B76">
        <w:rPr>
          <w:sz w:val="24"/>
          <w:szCs w:val="24"/>
        </w:rPr>
        <w:t xml:space="preserve"> sécurisée.</w:t>
      </w:r>
    </w:p>
    <w:p w14:paraId="2839BF98" w14:textId="77777777" w:rsidR="00334A9B" w:rsidRDefault="00334A9B" w:rsidP="00334A9B">
      <w:pPr>
        <w:pStyle w:val="Contenu"/>
        <w:ind w:left="720"/>
      </w:pPr>
    </w:p>
    <w:p w14:paraId="4A77E5B6" w14:textId="77777777" w:rsidR="000833C2" w:rsidRDefault="000833C2">
      <w:pPr>
        <w:spacing w:after="200"/>
        <w:rPr>
          <w:b w:val="0"/>
        </w:rPr>
      </w:pPr>
      <w:r>
        <w:br w:type="page"/>
      </w:r>
    </w:p>
    <w:p w14:paraId="74B4597F" w14:textId="77777777" w:rsidR="000833C2" w:rsidRDefault="000833C2" w:rsidP="000833C2">
      <w:pPr>
        <w:pStyle w:val="Paragraphedeliste"/>
        <w:numPr>
          <w:ilvl w:val="0"/>
          <w:numId w:val="1"/>
        </w:numPr>
        <w:spacing w:after="219"/>
        <w:jc w:val="center"/>
        <w:rPr>
          <w:b w:val="0"/>
          <w:bCs/>
          <w:sz w:val="40"/>
          <w:szCs w:val="40"/>
          <w:u w:val="single"/>
        </w:rPr>
      </w:pPr>
      <w:r w:rsidRPr="000833C2">
        <w:rPr>
          <w:b w:val="0"/>
          <w:bCs/>
          <w:sz w:val="40"/>
          <w:szCs w:val="40"/>
          <w:u w:val="single"/>
        </w:rPr>
        <w:lastRenderedPageBreak/>
        <w:t>Plan de développement</w:t>
      </w:r>
      <w:r>
        <w:rPr>
          <w:b w:val="0"/>
          <w:bCs/>
          <w:sz w:val="40"/>
          <w:szCs w:val="40"/>
          <w:u w:val="single"/>
        </w:rPr>
        <w:t xml:space="preserve"> des fonctions</w:t>
      </w:r>
    </w:p>
    <w:p w14:paraId="45DA49EF" w14:textId="77777777" w:rsidR="000833C2" w:rsidRPr="000833C2" w:rsidRDefault="000833C2" w:rsidP="000833C2">
      <w:pPr>
        <w:spacing w:after="219"/>
        <w:jc w:val="center"/>
        <w:rPr>
          <w:b w:val="0"/>
          <w:bCs/>
          <w:sz w:val="40"/>
          <w:szCs w:val="40"/>
          <w:u w:val="single"/>
        </w:rPr>
      </w:pPr>
    </w:p>
    <w:p w14:paraId="625325C5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Créer une page de connexion pour séparer clients des admins</w:t>
      </w:r>
    </w:p>
    <w:p w14:paraId="2ADCEF81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Pouvoir Créer un compte</w:t>
      </w:r>
    </w:p>
    <w:p w14:paraId="78DCE1C8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Gérer les mots de passes oubliés</w:t>
      </w:r>
    </w:p>
    <w:p w14:paraId="4CCE9F28" w14:textId="77777777" w:rsidR="000833C2" w:rsidRPr="000833C2" w:rsidRDefault="000833C2" w:rsidP="000833C2">
      <w:pPr>
        <w:numPr>
          <w:ilvl w:val="0"/>
          <w:numId w:val="4"/>
        </w:numPr>
        <w:spacing w:after="219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Avoir une base de données contenant tou</w:t>
      </w:r>
      <w:r>
        <w:rPr>
          <w:b w:val="0"/>
          <w:bCs/>
        </w:rPr>
        <w:t>s</w:t>
      </w:r>
      <w:r w:rsidRPr="000833C2">
        <w:rPr>
          <w:b w:val="0"/>
          <w:bCs/>
        </w:rPr>
        <w:t xml:space="preserve"> les logs</w:t>
      </w:r>
    </w:p>
    <w:p w14:paraId="2DBC91C8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Les clients peuvent réserver des ouvrages depuis le site</w:t>
      </w:r>
    </w:p>
    <w:p w14:paraId="36316DBD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 xml:space="preserve">Stocker </w:t>
      </w:r>
      <w:proofErr w:type="spellStart"/>
      <w:r w:rsidRPr="000833C2">
        <w:rPr>
          <w:b w:val="0"/>
          <w:bCs/>
        </w:rPr>
        <w:t>tout</w:t>
      </w:r>
      <w:proofErr w:type="spellEnd"/>
      <w:r w:rsidRPr="000833C2">
        <w:rPr>
          <w:b w:val="0"/>
          <w:bCs/>
        </w:rPr>
        <w:t xml:space="preserve"> les livres dans une base de données</w:t>
      </w:r>
    </w:p>
    <w:p w14:paraId="214BBB76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 xml:space="preserve">Séparer les livres dans plusieurs catégories (BD ou Manga, </w:t>
      </w:r>
    </w:p>
    <w:p w14:paraId="71636280" w14:textId="77777777" w:rsidR="000833C2" w:rsidRPr="000833C2" w:rsidRDefault="000833C2">
      <w:pPr>
        <w:ind w:left="705"/>
        <w:rPr>
          <w:b w:val="0"/>
          <w:bCs/>
        </w:rPr>
      </w:pPr>
      <w:r w:rsidRPr="000833C2">
        <w:rPr>
          <w:b w:val="0"/>
          <w:bCs/>
        </w:rPr>
        <w:t xml:space="preserve">Disponible ou non, Auteur, Date de parution, Numéro du tome, </w:t>
      </w:r>
    </w:p>
    <w:p w14:paraId="0CC6B107" w14:textId="77777777" w:rsidR="000833C2" w:rsidRPr="000833C2" w:rsidRDefault="000833C2">
      <w:pPr>
        <w:ind w:left="705"/>
        <w:rPr>
          <w:b w:val="0"/>
          <w:bCs/>
        </w:rPr>
      </w:pPr>
      <w:r w:rsidRPr="000833C2">
        <w:rPr>
          <w:b w:val="0"/>
          <w:bCs/>
        </w:rPr>
        <w:t>Genre …)</w:t>
      </w:r>
    </w:p>
    <w:p w14:paraId="3D821C01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La page web doit communiquer avec la Base de données</w:t>
      </w:r>
    </w:p>
    <w:p w14:paraId="437930A0" w14:textId="77777777" w:rsidR="000833C2" w:rsidRPr="000833C2" w:rsidRDefault="000833C2" w:rsidP="000833C2">
      <w:pPr>
        <w:numPr>
          <w:ilvl w:val="0"/>
          <w:numId w:val="4"/>
        </w:numPr>
        <w:spacing w:after="219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Séparer les commandes en ligne ou non</w:t>
      </w:r>
    </w:p>
    <w:p w14:paraId="1B4B30EF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L’affichage des entrées et sorties doit être en temps réels</w:t>
      </w:r>
    </w:p>
    <w:p w14:paraId="2EA10D41" w14:textId="77777777" w:rsidR="000833C2" w:rsidRPr="000833C2" w:rsidRDefault="000833C2" w:rsidP="000833C2">
      <w:pPr>
        <w:numPr>
          <w:ilvl w:val="0"/>
          <w:numId w:val="4"/>
        </w:numPr>
        <w:spacing w:after="219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 xml:space="preserve">Mettre </w:t>
      </w:r>
      <w:proofErr w:type="spellStart"/>
      <w:proofErr w:type="gramStart"/>
      <w:r w:rsidRPr="000833C2">
        <w:rPr>
          <w:b w:val="0"/>
          <w:bCs/>
        </w:rPr>
        <w:t>a</w:t>
      </w:r>
      <w:proofErr w:type="spellEnd"/>
      <w:proofErr w:type="gramEnd"/>
      <w:r w:rsidRPr="000833C2">
        <w:rPr>
          <w:b w:val="0"/>
          <w:bCs/>
        </w:rPr>
        <w:t xml:space="preserve"> jour la page web le plus souvent possible</w:t>
      </w:r>
    </w:p>
    <w:p w14:paraId="73863493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Créer un système automatique de relance par mail</w:t>
      </w:r>
    </w:p>
    <w:p w14:paraId="7E9BF3EB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Définir une durée limite d’emprunt</w:t>
      </w:r>
    </w:p>
    <w:p w14:paraId="3FE97CC7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Calculer le temps écoulé depuis la réservation</w:t>
      </w:r>
    </w:p>
    <w:p w14:paraId="7B64A240" w14:textId="77777777" w:rsidR="000833C2" w:rsidRPr="000833C2" w:rsidRDefault="000833C2" w:rsidP="000833C2">
      <w:pPr>
        <w:numPr>
          <w:ilvl w:val="0"/>
          <w:numId w:val="4"/>
        </w:numPr>
        <w:spacing w:after="3" w:line="259" w:lineRule="auto"/>
        <w:ind w:hanging="214"/>
        <w:rPr>
          <w:b w:val="0"/>
          <w:bCs/>
        </w:rPr>
      </w:pPr>
      <w:r w:rsidRPr="000833C2">
        <w:rPr>
          <w:b w:val="0"/>
          <w:bCs/>
        </w:rPr>
        <w:t>Envoyer un mail de manière automatisée</w:t>
      </w:r>
    </w:p>
    <w:p w14:paraId="5EB167C9" w14:textId="77777777" w:rsidR="000833C2" w:rsidRDefault="000833C2" w:rsidP="00334A9B">
      <w:pPr>
        <w:pStyle w:val="Contenu"/>
        <w:ind w:left="720"/>
      </w:pPr>
    </w:p>
    <w:p w14:paraId="56E771A5" w14:textId="77777777" w:rsidR="000833C2" w:rsidRDefault="000833C2" w:rsidP="00334A9B">
      <w:pPr>
        <w:pStyle w:val="Contenu"/>
        <w:ind w:left="720"/>
      </w:pPr>
    </w:p>
    <w:p w14:paraId="07FFA8CD" w14:textId="77777777" w:rsidR="000833C2" w:rsidRDefault="000833C2" w:rsidP="00334A9B">
      <w:pPr>
        <w:pStyle w:val="Contenu"/>
        <w:ind w:left="720"/>
      </w:pPr>
    </w:p>
    <w:p w14:paraId="75FB7C7D" w14:textId="77777777" w:rsidR="000833C2" w:rsidRDefault="000833C2" w:rsidP="00334A9B">
      <w:pPr>
        <w:pStyle w:val="Contenu"/>
        <w:ind w:left="720"/>
      </w:pPr>
    </w:p>
    <w:p w14:paraId="4BE3B435" w14:textId="77777777" w:rsidR="000833C2" w:rsidRDefault="000833C2" w:rsidP="00334A9B">
      <w:pPr>
        <w:pStyle w:val="Contenu"/>
        <w:ind w:left="720"/>
      </w:pPr>
    </w:p>
    <w:p w14:paraId="79852533" w14:textId="77777777" w:rsidR="000833C2" w:rsidRDefault="000833C2" w:rsidP="00334A9B">
      <w:pPr>
        <w:pStyle w:val="Contenu"/>
        <w:ind w:left="720"/>
      </w:pPr>
    </w:p>
    <w:p w14:paraId="03F10E77" w14:textId="77777777" w:rsidR="000833C2" w:rsidRDefault="000833C2" w:rsidP="00334A9B">
      <w:pPr>
        <w:pStyle w:val="Contenu"/>
        <w:ind w:left="720"/>
      </w:pPr>
    </w:p>
    <w:p w14:paraId="51C4A54D" w14:textId="77777777" w:rsidR="000833C2" w:rsidRDefault="000833C2" w:rsidP="00334A9B">
      <w:pPr>
        <w:pStyle w:val="Contenu"/>
        <w:ind w:left="720"/>
      </w:pPr>
    </w:p>
    <w:p w14:paraId="00064C0D" w14:textId="77777777" w:rsidR="000833C2" w:rsidRDefault="000833C2" w:rsidP="00334A9B">
      <w:pPr>
        <w:pStyle w:val="Contenu"/>
        <w:ind w:left="720"/>
      </w:pPr>
    </w:p>
    <w:p w14:paraId="0CA0305E" w14:textId="77777777" w:rsidR="000833C2" w:rsidRDefault="000833C2" w:rsidP="00DE14D1">
      <w:pPr>
        <w:pStyle w:val="Contenu"/>
      </w:pPr>
    </w:p>
    <w:p w14:paraId="786C4EFA" w14:textId="77777777" w:rsidR="00E52A4D" w:rsidRDefault="00E52A4D">
      <w:pPr>
        <w:spacing w:after="200"/>
        <w:rPr>
          <w:b w:val="0"/>
        </w:rPr>
      </w:pPr>
      <w:r>
        <w:br w:type="page"/>
      </w:r>
    </w:p>
    <w:p w14:paraId="6E1EC998" w14:textId="77777777" w:rsidR="00E52A4D" w:rsidRPr="000312E5" w:rsidRDefault="00E52A4D" w:rsidP="00E52A4D">
      <w:pPr>
        <w:pStyle w:val="Contenu"/>
        <w:numPr>
          <w:ilvl w:val="0"/>
          <w:numId w:val="1"/>
        </w:numPr>
        <w:jc w:val="center"/>
        <w:rPr>
          <w:sz w:val="40"/>
          <w:szCs w:val="40"/>
          <w:u w:val="single"/>
        </w:rPr>
      </w:pPr>
      <w:r w:rsidRPr="000312E5">
        <w:rPr>
          <w:sz w:val="40"/>
          <w:szCs w:val="40"/>
          <w:u w:val="single"/>
        </w:rPr>
        <w:lastRenderedPageBreak/>
        <w:t>Conception de la maquette</w:t>
      </w:r>
      <w:r w:rsidR="000312E5">
        <w:rPr>
          <w:sz w:val="40"/>
          <w:szCs w:val="40"/>
          <w:u w:val="single"/>
        </w:rPr>
        <w:t> :</w:t>
      </w:r>
    </w:p>
    <w:p w14:paraId="2E28AEE7" w14:textId="77777777" w:rsidR="00E52A4D" w:rsidRDefault="00E52A4D" w:rsidP="00E52A4D">
      <w:pPr>
        <w:pStyle w:val="Contenu"/>
        <w:ind w:left="720"/>
        <w:rPr>
          <w:sz w:val="40"/>
          <w:szCs w:val="40"/>
        </w:rPr>
      </w:pPr>
    </w:p>
    <w:p w14:paraId="69CA8FEF" w14:textId="77777777" w:rsidR="00E52A4D" w:rsidRPr="00E52A4D" w:rsidRDefault="00E52A4D" w:rsidP="00E05AB5">
      <w:pPr>
        <w:pStyle w:val="Contenu"/>
        <w:numPr>
          <w:ilvl w:val="0"/>
          <w:numId w:val="2"/>
        </w:numPr>
        <w:rPr>
          <w:sz w:val="32"/>
          <w:szCs w:val="32"/>
        </w:rPr>
      </w:pPr>
      <w:r w:rsidRPr="00E52A4D">
        <w:rPr>
          <w:sz w:val="32"/>
          <w:szCs w:val="32"/>
        </w:rPr>
        <w:t>Réalisation de la prémaquette UI sur feuille.</w:t>
      </w:r>
    </w:p>
    <w:p w14:paraId="1B00B09F" w14:textId="77777777" w:rsidR="00E52A4D" w:rsidRDefault="00E05AB5" w:rsidP="00E52A4D">
      <w:pPr>
        <w:pStyle w:val="Contenu"/>
        <w:ind w:left="360"/>
        <w:rPr>
          <w:sz w:val="24"/>
          <w:szCs w:val="24"/>
        </w:rPr>
      </w:pPr>
      <w:r w:rsidRPr="00E05AB5">
        <w:rPr>
          <w:sz w:val="24"/>
          <w:szCs w:val="24"/>
        </w:rPr>
        <w:t xml:space="preserve">Pour une meilleure visualisation du projet, nous avons élaborés une ébauche de la maquette du site afin de situer correctement le placement des boutons et prévoir les fonctionnalités </w:t>
      </w:r>
      <w:r>
        <w:rPr>
          <w:sz w:val="24"/>
          <w:szCs w:val="24"/>
        </w:rPr>
        <w:t xml:space="preserve">à </w:t>
      </w:r>
      <w:r w:rsidRPr="00E05AB5">
        <w:rPr>
          <w:sz w:val="24"/>
          <w:szCs w:val="24"/>
        </w:rPr>
        <w:t>développer.</w:t>
      </w:r>
    </w:p>
    <w:p w14:paraId="048493B7" w14:textId="77777777" w:rsidR="00443729" w:rsidRDefault="00443729" w:rsidP="00E52A4D">
      <w:pPr>
        <w:pStyle w:val="Contenu"/>
        <w:ind w:left="360"/>
        <w:rPr>
          <w:sz w:val="24"/>
          <w:szCs w:val="24"/>
        </w:rPr>
      </w:pPr>
      <w:r>
        <w:rPr>
          <w:sz w:val="24"/>
          <w:szCs w:val="24"/>
        </w:rPr>
        <w:t>Celle-ci permet aussi de nous orienter vers quel genre de Template HTML/CSS nous orientés.</w:t>
      </w:r>
    </w:p>
    <w:p w14:paraId="6D237FB0" w14:textId="77777777" w:rsidR="00443729" w:rsidRDefault="00443729" w:rsidP="00E52A4D">
      <w:pPr>
        <w:pStyle w:val="Contenu"/>
        <w:ind w:left="360"/>
        <w:rPr>
          <w:sz w:val="24"/>
          <w:szCs w:val="24"/>
        </w:rPr>
      </w:pPr>
    </w:p>
    <w:p w14:paraId="05E66339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d’accueil.</w:t>
      </w:r>
    </w:p>
    <w:p w14:paraId="727944EA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14:paraId="3155C297" w14:textId="77777777"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1B2F8EE" wp14:editId="6A04927B">
            <wp:simplePos x="0" y="0"/>
            <wp:positionH relativeFrom="column">
              <wp:posOffset>1051560</wp:posOffset>
            </wp:positionH>
            <wp:positionV relativeFrom="paragraph">
              <wp:posOffset>420370</wp:posOffset>
            </wp:positionV>
            <wp:extent cx="4625340" cy="6167120"/>
            <wp:effectExtent l="0" t="0" r="3810" b="508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_page d'accueil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616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14:paraId="4216DED1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14:paraId="026EC81A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création de compte.</w:t>
      </w:r>
    </w:p>
    <w:p w14:paraId="6EFF4E8E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14:paraId="537597DF" w14:textId="77777777"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C747896" wp14:editId="2B42EEA8">
            <wp:simplePos x="0" y="0"/>
            <wp:positionH relativeFrom="column">
              <wp:posOffset>47625</wp:posOffset>
            </wp:positionH>
            <wp:positionV relativeFrom="paragraph">
              <wp:posOffset>1132840</wp:posOffset>
            </wp:positionV>
            <wp:extent cx="6669091" cy="5001817"/>
            <wp:effectExtent l="0" t="4445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2_création de compt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69091" cy="5001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14:paraId="61502159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14:paraId="5A1C3D48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de profil.</w:t>
      </w:r>
    </w:p>
    <w:p w14:paraId="0867C6DB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14:paraId="10446EEB" w14:textId="77777777"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1CA668B" wp14:editId="0CCCAF3A">
            <wp:simplePos x="0" y="0"/>
            <wp:positionH relativeFrom="column">
              <wp:posOffset>-215307</wp:posOffset>
            </wp:positionH>
            <wp:positionV relativeFrom="paragraph">
              <wp:posOffset>1083588</wp:posOffset>
            </wp:positionV>
            <wp:extent cx="7030405" cy="5272804"/>
            <wp:effectExtent l="2540" t="0" r="1905" b="1905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3_page de profi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9535" cy="5279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14:paraId="2C5FD90E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14:paraId="7416C3F3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Bibliothèque.</w:t>
      </w:r>
    </w:p>
    <w:p w14:paraId="286847A0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14:paraId="439092D3" w14:textId="77777777" w:rsidR="00443729" w:rsidRDefault="00944135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36AF78C" wp14:editId="59A78788">
            <wp:simplePos x="0" y="0"/>
            <wp:positionH relativeFrom="column">
              <wp:posOffset>-182245</wp:posOffset>
            </wp:positionH>
            <wp:positionV relativeFrom="paragraph">
              <wp:posOffset>1163320</wp:posOffset>
            </wp:positionV>
            <wp:extent cx="6886575" cy="5164931"/>
            <wp:effectExtent l="381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4_page bibliothèqu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86575" cy="5164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14:paraId="1C5D905B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14:paraId="4C77B585" w14:textId="77777777"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admin.</w:t>
      </w:r>
    </w:p>
    <w:p w14:paraId="277B8D94" w14:textId="77777777" w:rsidR="000312E5" w:rsidRDefault="000312E5" w:rsidP="00443729">
      <w:pPr>
        <w:pStyle w:val="Contenu"/>
        <w:ind w:left="360"/>
        <w:jc w:val="center"/>
        <w:rPr>
          <w:sz w:val="24"/>
          <w:szCs w:val="24"/>
        </w:rPr>
      </w:pPr>
    </w:p>
    <w:p w14:paraId="49F32D93" w14:textId="77777777" w:rsidR="00415659" w:rsidRDefault="00415659" w:rsidP="00E52A4D">
      <w:pPr>
        <w:pStyle w:val="Contenu"/>
        <w:ind w:left="360"/>
        <w:rPr>
          <w:sz w:val="24"/>
          <w:szCs w:val="24"/>
        </w:rPr>
      </w:pPr>
    </w:p>
    <w:p w14:paraId="11282CD5" w14:textId="77777777" w:rsidR="00702A6D" w:rsidRDefault="00944135" w:rsidP="0083236A">
      <w:pPr>
        <w:pStyle w:val="Contenu"/>
        <w:numPr>
          <w:ilvl w:val="0"/>
          <w:numId w:val="8"/>
        </w:numPr>
        <w:jc w:val="center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B0745CD" wp14:editId="310D7156">
            <wp:simplePos x="0" y="0"/>
            <wp:positionH relativeFrom="column">
              <wp:posOffset>-140335</wp:posOffset>
            </wp:positionH>
            <wp:positionV relativeFrom="paragraph">
              <wp:posOffset>795022</wp:posOffset>
            </wp:positionV>
            <wp:extent cx="7019502" cy="5264626"/>
            <wp:effectExtent l="1270" t="0" r="0" b="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5_page admi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19502" cy="526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="0083236A" w:rsidRPr="0083236A">
        <w:rPr>
          <w:sz w:val="40"/>
          <w:szCs w:val="40"/>
        </w:rPr>
        <w:lastRenderedPageBreak/>
        <w:t>4</w:t>
      </w:r>
      <w:r w:rsidR="0083236A">
        <w:t xml:space="preserve">. </w:t>
      </w:r>
      <w:r w:rsidR="00D43065" w:rsidRPr="00D43065">
        <w:rPr>
          <w:sz w:val="40"/>
          <w:szCs w:val="40"/>
          <w:u w:val="single"/>
        </w:rPr>
        <w:t>Charte graphique :</w:t>
      </w:r>
    </w:p>
    <w:p w14:paraId="4D4CA558" w14:textId="77777777" w:rsidR="00702A6D" w:rsidRDefault="00702A6D" w:rsidP="00E14A2E">
      <w:pPr>
        <w:pStyle w:val="Contenu"/>
        <w:rPr>
          <w:sz w:val="40"/>
          <w:szCs w:val="40"/>
        </w:rPr>
      </w:pPr>
    </w:p>
    <w:p w14:paraId="10700321" w14:textId="77777777" w:rsidR="00E14A2E" w:rsidRPr="00E14A2E" w:rsidRDefault="00E14A2E" w:rsidP="00E14A2E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E14A2E">
        <w:rPr>
          <w:i/>
          <w:iCs/>
          <w:sz w:val="40"/>
          <w:szCs w:val="40"/>
        </w:rPr>
        <w:t xml:space="preserve">La typographie : </w:t>
      </w:r>
    </w:p>
    <w:p w14:paraId="3434BA84" w14:textId="77777777" w:rsidR="00E14A2E" w:rsidRPr="00E14A2E" w:rsidRDefault="00E14A2E" w:rsidP="00E14A2E">
      <w:pPr>
        <w:pStyle w:val="Contenu"/>
        <w:ind w:left="1080"/>
        <w:rPr>
          <w:sz w:val="24"/>
          <w:szCs w:val="24"/>
        </w:rPr>
      </w:pPr>
      <w:r w:rsidRPr="00E14A2E">
        <w:rPr>
          <w:sz w:val="24"/>
          <w:szCs w:val="24"/>
        </w:rPr>
        <w:t>Police utilisée</w:t>
      </w:r>
      <w:r w:rsidR="000B0F8B">
        <w:rPr>
          <w:sz w:val="24"/>
          <w:szCs w:val="24"/>
        </w:rPr>
        <w:t xml:space="preserve"> : </w:t>
      </w:r>
      <w:r w:rsidR="00D92B4C">
        <w:rPr>
          <w:sz w:val="24"/>
          <w:szCs w:val="24"/>
        </w:rPr>
        <w:t>Poppins</w:t>
      </w:r>
    </w:p>
    <w:p w14:paraId="65E43643" w14:textId="77777777" w:rsidR="007A0ACD" w:rsidRDefault="00E14A2E" w:rsidP="00D92B4C">
      <w:pPr>
        <w:pStyle w:val="Contenu"/>
        <w:ind w:left="1080"/>
        <w:rPr>
          <w:sz w:val="24"/>
          <w:szCs w:val="24"/>
        </w:rPr>
      </w:pPr>
      <w:r w:rsidRPr="00E14A2E">
        <w:rPr>
          <w:sz w:val="24"/>
          <w:szCs w:val="24"/>
        </w:rPr>
        <w:t xml:space="preserve">Cette police </w:t>
      </w:r>
      <w:r w:rsidR="00EA3227">
        <w:rPr>
          <w:sz w:val="24"/>
          <w:szCs w:val="24"/>
        </w:rPr>
        <w:t>à</w:t>
      </w:r>
      <w:r w:rsidRPr="00E14A2E">
        <w:rPr>
          <w:sz w:val="24"/>
          <w:szCs w:val="24"/>
        </w:rPr>
        <w:t xml:space="preserve"> un aspect </w:t>
      </w:r>
      <w:r w:rsidR="00D92B4C">
        <w:rPr>
          <w:sz w:val="24"/>
          <w:szCs w:val="24"/>
        </w:rPr>
        <w:t>simple, épuré et minimaliste.</w:t>
      </w:r>
    </w:p>
    <w:p w14:paraId="7F02A026" w14:textId="77777777" w:rsidR="00EA3227" w:rsidRDefault="00EA3227" w:rsidP="00D92B4C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Elle n’est pas agressive</w:t>
      </w:r>
      <w:r w:rsidR="00D96DD1">
        <w:rPr>
          <w:sz w:val="24"/>
          <w:szCs w:val="24"/>
        </w:rPr>
        <w:t>, possède un aspect lisse et</w:t>
      </w:r>
      <w:r>
        <w:rPr>
          <w:sz w:val="24"/>
          <w:szCs w:val="24"/>
        </w:rPr>
        <w:t xml:space="preserve"> a les angles arrondis.</w:t>
      </w:r>
    </w:p>
    <w:p w14:paraId="22C6BCA8" w14:textId="77777777" w:rsidR="00EA3227" w:rsidRDefault="00EA3227" w:rsidP="00D92B4C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Elle convient </w:t>
      </w:r>
      <w:r w:rsidR="00D96DD1">
        <w:rPr>
          <w:sz w:val="24"/>
          <w:szCs w:val="24"/>
        </w:rPr>
        <w:t xml:space="preserve">donc </w:t>
      </w:r>
      <w:r>
        <w:rPr>
          <w:sz w:val="24"/>
          <w:szCs w:val="24"/>
        </w:rPr>
        <w:t>parfaitement à notre utilisation.</w:t>
      </w:r>
    </w:p>
    <w:p w14:paraId="3D402D68" w14:textId="77777777" w:rsidR="00E14A2E" w:rsidRDefault="00E14A2E" w:rsidP="00E14A2E">
      <w:pPr>
        <w:pStyle w:val="Contenu"/>
        <w:ind w:left="1080"/>
        <w:rPr>
          <w:sz w:val="24"/>
          <w:szCs w:val="24"/>
        </w:rPr>
      </w:pPr>
    </w:p>
    <w:p w14:paraId="621AC758" w14:textId="77777777" w:rsidR="00E14A2E" w:rsidRDefault="00AE5796" w:rsidP="00AE5796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AE5796">
        <w:rPr>
          <w:i/>
          <w:iCs/>
          <w:sz w:val="40"/>
          <w:szCs w:val="40"/>
        </w:rPr>
        <w:t>Les couleurs :</w:t>
      </w:r>
    </w:p>
    <w:p w14:paraId="385E6FA2" w14:textId="77777777" w:rsidR="00FC3A9F" w:rsidRPr="00FC3A9F" w:rsidRDefault="00FC3A9F" w:rsidP="00AE5796">
      <w:pPr>
        <w:pStyle w:val="Contenu"/>
        <w:ind w:left="1080"/>
        <w:rPr>
          <w:i/>
          <w:iCs/>
          <w:sz w:val="24"/>
          <w:szCs w:val="24"/>
        </w:rPr>
      </w:pPr>
      <w:r w:rsidRPr="00FC3A9F">
        <w:rPr>
          <w:i/>
          <w:iCs/>
          <w:sz w:val="24"/>
          <w:szCs w:val="24"/>
        </w:rPr>
        <w:t xml:space="preserve">Le </w:t>
      </w:r>
      <w:r w:rsidR="00EA3227">
        <w:rPr>
          <w:i/>
          <w:iCs/>
          <w:sz w:val="24"/>
          <w:szCs w:val="24"/>
        </w:rPr>
        <w:t>fond</w:t>
      </w:r>
      <w:r w:rsidRPr="00FC3A9F">
        <w:rPr>
          <w:i/>
          <w:iCs/>
          <w:sz w:val="24"/>
          <w:szCs w:val="24"/>
        </w:rPr>
        <w:t> :</w:t>
      </w:r>
    </w:p>
    <w:p w14:paraId="19ED6C93" w14:textId="77777777" w:rsidR="00FC3A9F" w:rsidRDefault="00AE5796" w:rsidP="00EA3227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 xml:space="preserve">Une dominante </w:t>
      </w:r>
      <w:r w:rsidR="00EA3227">
        <w:rPr>
          <w:sz w:val="24"/>
          <w:szCs w:val="24"/>
        </w:rPr>
        <w:t xml:space="preserve">de bleu vert en style </w:t>
      </w:r>
      <w:proofErr w:type="spellStart"/>
      <w:r w:rsidR="00EA3227">
        <w:rPr>
          <w:sz w:val="24"/>
          <w:szCs w:val="24"/>
        </w:rPr>
        <w:t>cell</w:t>
      </w:r>
      <w:proofErr w:type="spellEnd"/>
      <w:r w:rsidR="00EA3227">
        <w:rPr>
          <w:sz w:val="24"/>
          <w:szCs w:val="24"/>
        </w:rPr>
        <w:t xml:space="preserve"> </w:t>
      </w:r>
      <w:proofErr w:type="spellStart"/>
      <w:r w:rsidR="00EA3227">
        <w:rPr>
          <w:sz w:val="24"/>
          <w:szCs w:val="24"/>
        </w:rPr>
        <w:t>shading</w:t>
      </w:r>
      <w:proofErr w:type="spellEnd"/>
      <w:r w:rsidR="00EA3227">
        <w:rPr>
          <w:sz w:val="24"/>
          <w:szCs w:val="24"/>
        </w:rPr>
        <w:t xml:space="preserve"> a été sélectionnée.</w:t>
      </w:r>
    </w:p>
    <w:p w14:paraId="446B0B42" w14:textId="77777777" w:rsidR="00EA3227" w:rsidRDefault="00EA3227" w:rsidP="00EA3227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Cela permet de plonger l’utilisateur dans un univers non agressif, doux aux couleurs apaisantes.</w:t>
      </w:r>
    </w:p>
    <w:p w14:paraId="599BC43B" w14:textId="77777777" w:rsidR="00EA3227" w:rsidRDefault="00EA3227" w:rsidP="00EA3227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Celui -ci représente une forêt avec chaine de montagne au loin.</w:t>
      </w:r>
    </w:p>
    <w:p w14:paraId="47C402CB" w14:textId="77777777" w:rsidR="00EA3227" w:rsidRDefault="00EA3227" w:rsidP="00EA3227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Afin d’évoqué et d’inviter l’utilisateur, au voyage et à l’aventure.</w:t>
      </w:r>
    </w:p>
    <w:p w14:paraId="45AC0D26" w14:textId="77777777" w:rsidR="00FC3A9F" w:rsidRPr="00FC3A9F" w:rsidRDefault="00FC3A9F" w:rsidP="00AE5796">
      <w:pPr>
        <w:pStyle w:val="Contenu"/>
        <w:ind w:left="1080"/>
        <w:rPr>
          <w:i/>
          <w:iCs/>
          <w:sz w:val="24"/>
          <w:szCs w:val="24"/>
        </w:rPr>
      </w:pPr>
      <w:r w:rsidRPr="00FC3A9F">
        <w:rPr>
          <w:i/>
          <w:iCs/>
          <w:sz w:val="24"/>
          <w:szCs w:val="24"/>
        </w:rPr>
        <w:t>L’encadré blanc :</w:t>
      </w:r>
    </w:p>
    <w:p w14:paraId="748137C1" w14:textId="77777777" w:rsidR="00FC3A9F" w:rsidRPr="00AE5796" w:rsidRDefault="00FC3A9F" w:rsidP="00AE5796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Sans cet encadré, le site se voudrait trop agressif pour l’œil et donc diminuerai l’attrait et l’expérience utilisateur.</w:t>
      </w:r>
    </w:p>
    <w:p w14:paraId="1C44D5DC" w14:textId="77777777" w:rsidR="00FC3A9F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 xml:space="preserve">Cet encadré </w:t>
      </w:r>
      <w:r w:rsidR="00FC3A9F">
        <w:rPr>
          <w:sz w:val="24"/>
          <w:szCs w:val="24"/>
        </w:rPr>
        <w:t>a</w:t>
      </w:r>
      <w:r w:rsidRPr="00AE5796">
        <w:rPr>
          <w:sz w:val="24"/>
          <w:szCs w:val="24"/>
        </w:rPr>
        <w:t xml:space="preserve"> </w:t>
      </w:r>
      <w:r w:rsidR="00FC3A9F">
        <w:rPr>
          <w:sz w:val="24"/>
          <w:szCs w:val="24"/>
        </w:rPr>
        <w:t xml:space="preserve">donc </w:t>
      </w:r>
      <w:r w:rsidRPr="00AE5796">
        <w:rPr>
          <w:sz w:val="24"/>
          <w:szCs w:val="24"/>
        </w:rPr>
        <w:t xml:space="preserve">été choisi pour </w:t>
      </w:r>
      <w:r w:rsidR="00FC3A9F" w:rsidRPr="00AE5796">
        <w:rPr>
          <w:sz w:val="24"/>
          <w:szCs w:val="24"/>
        </w:rPr>
        <w:t>faciliter</w:t>
      </w:r>
      <w:r w:rsidRPr="00AE5796">
        <w:rPr>
          <w:sz w:val="24"/>
          <w:szCs w:val="24"/>
        </w:rPr>
        <w:t xml:space="preserve"> la lisibilité des infos</w:t>
      </w:r>
      <w:r w:rsidR="00FC3A9F">
        <w:rPr>
          <w:sz w:val="24"/>
          <w:szCs w:val="24"/>
        </w:rPr>
        <w:t xml:space="preserve"> et des champs</w:t>
      </w:r>
      <w:r w:rsidRPr="00AE5796">
        <w:rPr>
          <w:sz w:val="24"/>
          <w:szCs w:val="24"/>
        </w:rPr>
        <w:t>.</w:t>
      </w:r>
    </w:p>
    <w:p w14:paraId="17CD1E62" w14:textId="77777777" w:rsidR="00AE5796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 xml:space="preserve">Cette solution permet aussi de faire ressortir </w:t>
      </w:r>
      <w:r>
        <w:rPr>
          <w:sz w:val="24"/>
          <w:szCs w:val="24"/>
        </w:rPr>
        <w:t>les couvertures des ouvrages présents</w:t>
      </w:r>
      <w:r w:rsidR="00FC3A9F">
        <w:rPr>
          <w:sz w:val="24"/>
          <w:szCs w:val="24"/>
        </w:rPr>
        <w:t>.</w:t>
      </w:r>
    </w:p>
    <w:p w14:paraId="331357B0" w14:textId="77777777" w:rsidR="00FC3A9F" w:rsidRDefault="00FC3A9F" w:rsidP="00FC3A9F">
      <w:pPr>
        <w:pStyle w:val="Contenu"/>
        <w:ind w:left="1080"/>
        <w:rPr>
          <w:sz w:val="24"/>
          <w:szCs w:val="24"/>
        </w:rPr>
      </w:pPr>
    </w:p>
    <w:p w14:paraId="0817DCB9" w14:textId="77777777" w:rsidR="00FC3A9F" w:rsidRPr="008821E9" w:rsidRDefault="00FC3A9F" w:rsidP="00FC3A9F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8821E9">
        <w:rPr>
          <w:i/>
          <w:iCs/>
          <w:sz w:val="40"/>
          <w:szCs w:val="40"/>
        </w:rPr>
        <w:t>Eléments graphique :</w:t>
      </w:r>
    </w:p>
    <w:p w14:paraId="167B5A42" w14:textId="77777777" w:rsidR="00FC3A9F" w:rsidRDefault="00FC3A9F" w:rsidP="00FC3A9F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Par manque de temps et pour nous consacr</w:t>
      </w:r>
      <w:r w:rsidR="007A0ACD">
        <w:rPr>
          <w:sz w:val="24"/>
          <w:szCs w:val="24"/>
        </w:rPr>
        <w:t>er davantage à l’aspect développement backend nous avons fait le choix de ne pas incorporer d’éléments graphiques particulier.</w:t>
      </w:r>
    </w:p>
    <w:p w14:paraId="15426088" w14:textId="77777777" w:rsidR="007A0ACD" w:rsidRDefault="007A0ACD" w:rsidP="00FC3A9F">
      <w:pPr>
        <w:pStyle w:val="Contenu"/>
        <w:ind w:left="1080"/>
        <w:rPr>
          <w:sz w:val="24"/>
          <w:szCs w:val="24"/>
        </w:rPr>
      </w:pPr>
    </w:p>
    <w:p w14:paraId="2E7E10FB" w14:textId="77777777" w:rsidR="007A0ACD" w:rsidRPr="00FC3A9F" w:rsidRDefault="007A0ACD" w:rsidP="00FC3A9F">
      <w:pPr>
        <w:pStyle w:val="Contenu"/>
        <w:ind w:left="1080"/>
        <w:rPr>
          <w:sz w:val="24"/>
          <w:szCs w:val="24"/>
        </w:rPr>
      </w:pPr>
    </w:p>
    <w:p w14:paraId="355E4347" w14:textId="77777777" w:rsidR="000312E5" w:rsidRPr="008821E9" w:rsidRDefault="002340FF" w:rsidP="002340FF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8821E9">
        <w:rPr>
          <w:i/>
          <w:iCs/>
          <w:sz w:val="40"/>
          <w:szCs w:val="40"/>
        </w:rPr>
        <w:t>Utilisation des images :</w:t>
      </w:r>
    </w:p>
    <w:p w14:paraId="7C47C951" w14:textId="77777777" w:rsidR="002340FF" w:rsidRDefault="002340FF" w:rsidP="002340FF">
      <w:pPr>
        <w:pStyle w:val="Contenu"/>
        <w:ind w:left="1080"/>
        <w:rPr>
          <w:sz w:val="24"/>
          <w:szCs w:val="24"/>
        </w:rPr>
      </w:pPr>
      <w:r w:rsidRPr="002340FF">
        <w:rPr>
          <w:sz w:val="24"/>
          <w:szCs w:val="24"/>
        </w:rPr>
        <w:t xml:space="preserve">Toutes les miniatures </w:t>
      </w:r>
      <w:r w:rsidR="00EA3227">
        <w:rPr>
          <w:sz w:val="24"/>
          <w:szCs w:val="24"/>
        </w:rPr>
        <w:t>seront</w:t>
      </w:r>
      <w:r w:rsidR="009C3E4B">
        <w:rPr>
          <w:sz w:val="24"/>
          <w:szCs w:val="24"/>
        </w:rPr>
        <w:t xml:space="preserve"> </w:t>
      </w:r>
      <w:r w:rsidRPr="002340FF">
        <w:rPr>
          <w:sz w:val="24"/>
          <w:szCs w:val="24"/>
        </w:rPr>
        <w:t>de mêmes dimensions</w:t>
      </w:r>
      <w:r w:rsidR="009C3E4B">
        <w:rPr>
          <w:sz w:val="24"/>
          <w:szCs w:val="24"/>
        </w:rPr>
        <w:t>.</w:t>
      </w:r>
    </w:p>
    <w:p w14:paraId="6903100D" w14:textId="77777777" w:rsidR="008821E9" w:rsidRDefault="008821E9" w:rsidP="008821E9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Cela renforce l’aspect classement, rangement, et rappelle le coté ordonné d’une bibliothèque.</w:t>
      </w:r>
    </w:p>
    <w:p w14:paraId="358BA4A8" w14:textId="77777777" w:rsidR="008821E9" w:rsidRPr="002340FF" w:rsidRDefault="008821E9" w:rsidP="008821E9">
      <w:pPr>
        <w:pStyle w:val="Contenu"/>
        <w:ind w:left="1080"/>
        <w:rPr>
          <w:sz w:val="24"/>
          <w:szCs w:val="24"/>
        </w:rPr>
      </w:pPr>
    </w:p>
    <w:p w14:paraId="49388404" w14:textId="77777777" w:rsidR="008821E9" w:rsidRPr="0083236A" w:rsidRDefault="008821E9">
      <w:pPr>
        <w:spacing w:after="20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82D7621" w14:textId="77777777" w:rsidR="00EE683D" w:rsidRDefault="00EE683D" w:rsidP="0083236A">
      <w:pPr>
        <w:pStyle w:val="Contenu"/>
        <w:numPr>
          <w:ilvl w:val="0"/>
          <w:numId w:val="9"/>
        </w:numPr>
        <w:jc w:val="center"/>
        <w:rPr>
          <w:sz w:val="40"/>
          <w:szCs w:val="40"/>
          <w:u w:val="single"/>
        </w:rPr>
      </w:pPr>
      <w:r w:rsidRPr="00EE683D">
        <w:rPr>
          <w:sz w:val="40"/>
          <w:szCs w:val="40"/>
          <w:u w:val="single"/>
        </w:rPr>
        <w:lastRenderedPageBreak/>
        <w:t>Documentation de conception de l’application</w:t>
      </w:r>
    </w:p>
    <w:p w14:paraId="2319A050" w14:textId="77777777" w:rsidR="00EE683D" w:rsidRDefault="00EE683D" w:rsidP="00EE683D">
      <w:pPr>
        <w:pStyle w:val="Contenu"/>
        <w:ind w:left="720"/>
        <w:rPr>
          <w:sz w:val="40"/>
          <w:szCs w:val="40"/>
          <w:u w:val="single"/>
        </w:rPr>
      </w:pPr>
    </w:p>
    <w:p w14:paraId="2927EC1D" w14:textId="77777777" w:rsid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  <w:r w:rsidRPr="00056C8F">
        <w:rPr>
          <w:sz w:val="32"/>
          <w:szCs w:val="32"/>
        </w:rPr>
        <w:t>Page d’accueil</w:t>
      </w:r>
    </w:p>
    <w:p w14:paraId="7B99E036" w14:textId="77777777" w:rsid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</w:p>
    <w:p w14:paraId="593B62FD" w14:textId="77777777" w:rsidR="00056C8F" w:rsidRP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</w:p>
    <w:p w14:paraId="565168FD" w14:textId="77777777" w:rsidR="00EE683D" w:rsidRDefault="00D25ED2" w:rsidP="00EE683D">
      <w:pPr>
        <w:pStyle w:val="Contenu"/>
        <w:ind w:left="720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anchor distT="0" distB="0" distL="114300" distR="114300" simplePos="0" relativeHeight="251729920" behindDoc="0" locked="0" layoutInCell="1" allowOverlap="1" wp14:anchorId="6BC1BBFE" wp14:editId="0255F19E">
            <wp:simplePos x="0" y="0"/>
            <wp:positionH relativeFrom="column">
              <wp:posOffset>-30480</wp:posOffset>
            </wp:positionH>
            <wp:positionV relativeFrom="paragraph">
              <wp:posOffset>38100</wp:posOffset>
            </wp:positionV>
            <wp:extent cx="3827780" cy="6565900"/>
            <wp:effectExtent l="0" t="0" r="1270" b="6350"/>
            <wp:wrapNone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ccueil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58D07" w14:textId="77777777" w:rsidR="000D4505" w:rsidRDefault="000D4505" w:rsidP="000D4505">
      <w:pPr>
        <w:rPr>
          <w:b w:val="0"/>
          <w:sz w:val="40"/>
          <w:szCs w:val="40"/>
          <w:u w:val="single"/>
        </w:rPr>
      </w:pPr>
    </w:p>
    <w:p w14:paraId="7D6FF438" w14:textId="77777777" w:rsidR="000D4505" w:rsidRDefault="00D25ED2">
      <w:pPr>
        <w:spacing w:after="200"/>
      </w:pPr>
      <w:r w:rsidRPr="00056C8F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622F511" wp14:editId="76206FA2">
                <wp:simplePos x="0" y="0"/>
                <wp:positionH relativeFrom="column">
                  <wp:posOffset>4061460</wp:posOffset>
                </wp:positionH>
                <wp:positionV relativeFrom="paragraph">
                  <wp:posOffset>407670</wp:posOffset>
                </wp:positionV>
                <wp:extent cx="2602230" cy="3642360"/>
                <wp:effectExtent l="0" t="0" r="26670" b="1524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2230" cy="3642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0D87E" w14:textId="77777777" w:rsidR="00EF2ACE" w:rsidRPr="000D4505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La page d’accueil du site se veut simple et intuitive.</w:t>
                            </w:r>
                          </w:p>
                          <w:p w14:paraId="417E320A" w14:textId="77777777" w:rsidR="00EF2ACE" w:rsidRPr="000D4505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152826D" w14:textId="77777777" w:rsidR="00EF2ACE" w:rsidRPr="000D4505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Le système de connexion l’est aussi.</w:t>
                            </w:r>
                          </w:p>
                          <w:p w14:paraId="75624C70" w14:textId="77777777" w:rsidR="00EF2ACE" w:rsidRPr="000D4505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L’utilisateur renseignera son identifiant et son mot de passe avant de cliquer sur le bouton OK.</w:t>
                            </w:r>
                          </w:p>
                          <w:p w14:paraId="571B5168" w14:textId="77777777" w:rsidR="00EF2ACE" w:rsidRPr="000D4505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E0EF233" w14:textId="77777777" w:rsidR="00EF2ACE" w:rsidRPr="000D4505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Si celui-ci n’a pas encore de compte alors il pourra cliquer sur le bouton créer un compte.</w:t>
                            </w:r>
                          </w:p>
                          <w:p w14:paraId="2E6E6C30" w14:textId="77777777" w:rsidR="00EF2ACE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D394939" w14:textId="77777777" w:rsidR="00EF2ACE" w:rsidRPr="00056C8F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2F511" id="Zone de texte 2" o:spid="_x0000_s1027" type="#_x0000_t202" style="position:absolute;margin-left:319.8pt;margin-top:32.1pt;width:204.9pt;height:286.8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" strokecolor="#0f0d29 [3213]">
                <v:textbox>
                  <w:txbxContent>
                    <w:p w14:paraId="3E00D87E" w14:textId="77777777" w:rsidR="00EF2ACE" w:rsidRPr="000D4505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La page d’accueil du site se veut simple et intuitive.</w:t>
                      </w:r>
                    </w:p>
                    <w:p w14:paraId="417E320A" w14:textId="77777777" w:rsidR="00EF2ACE" w:rsidRPr="000D4505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2152826D" w14:textId="77777777" w:rsidR="00EF2ACE" w:rsidRPr="000D4505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Le système de connexion l’est aussi.</w:t>
                      </w:r>
                    </w:p>
                    <w:p w14:paraId="75624C70" w14:textId="77777777" w:rsidR="00EF2ACE" w:rsidRPr="000D4505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L’utilisateur renseignera son identifiant et son mot de passe avant de cliquer sur le bouton OK.</w:t>
                      </w:r>
                    </w:p>
                    <w:p w14:paraId="571B5168" w14:textId="77777777" w:rsidR="00EF2ACE" w:rsidRPr="000D4505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4E0EF233" w14:textId="77777777" w:rsidR="00EF2ACE" w:rsidRPr="000D4505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Si celui-ci n’a pas encore de compte alors il pourra cliquer sur le bouton créer un compte.</w:t>
                      </w:r>
                    </w:p>
                    <w:p w14:paraId="2E6E6C30" w14:textId="77777777" w:rsidR="00EF2ACE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5D394939" w14:textId="77777777" w:rsidR="00EF2ACE" w:rsidRPr="00056C8F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D4505">
        <w:br w:type="page"/>
      </w:r>
    </w:p>
    <w:p w14:paraId="4AF90EC4" w14:textId="77777777" w:rsidR="000D4505" w:rsidRDefault="000D4505" w:rsidP="000D4505">
      <w:pPr>
        <w:jc w:val="center"/>
        <w:rPr>
          <w:b w:val="0"/>
          <w:bCs/>
          <w:sz w:val="32"/>
          <w:szCs w:val="32"/>
        </w:rPr>
      </w:pPr>
      <w:r w:rsidRPr="000D4505">
        <w:rPr>
          <w:b w:val="0"/>
          <w:bCs/>
          <w:sz w:val="32"/>
          <w:szCs w:val="32"/>
        </w:rPr>
        <w:lastRenderedPageBreak/>
        <w:t>Page création de compte</w:t>
      </w:r>
    </w:p>
    <w:p w14:paraId="4FB849F2" w14:textId="77777777" w:rsidR="000D4505" w:rsidRDefault="000D4505" w:rsidP="000D4505">
      <w:pPr>
        <w:jc w:val="center"/>
        <w:rPr>
          <w:b w:val="0"/>
          <w:bCs/>
          <w:sz w:val="32"/>
          <w:szCs w:val="32"/>
        </w:rPr>
      </w:pPr>
    </w:p>
    <w:p w14:paraId="6BF9B376" w14:textId="77777777" w:rsidR="004D7BA7" w:rsidRDefault="004D7BA7" w:rsidP="000D4505">
      <w:pPr>
        <w:jc w:val="center"/>
        <w:rPr>
          <w:b w:val="0"/>
          <w:bCs/>
          <w:sz w:val="32"/>
          <w:szCs w:val="32"/>
        </w:rPr>
      </w:pPr>
    </w:p>
    <w:p w14:paraId="65669AF2" w14:textId="77777777" w:rsidR="000D4505" w:rsidRDefault="00D25ED2" w:rsidP="000D4505">
      <w:pPr>
        <w:rPr>
          <w:b w:val="0"/>
          <w:bCs/>
          <w:sz w:val="32"/>
          <w:szCs w:val="32"/>
        </w:rPr>
      </w:pPr>
      <w:r>
        <w:rPr>
          <w:b w:val="0"/>
          <w:bCs/>
          <w:noProof/>
          <w:sz w:val="32"/>
          <w:szCs w:val="32"/>
        </w:rPr>
        <w:drawing>
          <wp:anchor distT="0" distB="0" distL="114300" distR="114300" simplePos="0" relativeHeight="251730944" behindDoc="0" locked="0" layoutInCell="1" allowOverlap="1" wp14:anchorId="55677E41" wp14:editId="7E636CBC">
            <wp:simplePos x="0" y="0"/>
            <wp:positionH relativeFrom="column">
              <wp:posOffset>358140</wp:posOffset>
            </wp:positionH>
            <wp:positionV relativeFrom="paragraph">
              <wp:posOffset>26035</wp:posOffset>
            </wp:positionV>
            <wp:extent cx="5730240" cy="4760320"/>
            <wp:effectExtent l="0" t="0" r="3810" b="2540"/>
            <wp:wrapNone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réation du compte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7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53111A" w14:textId="77777777" w:rsidR="00AF19CA" w:rsidRDefault="00AF19CA" w:rsidP="000D4505">
      <w:pPr>
        <w:rPr>
          <w:b w:val="0"/>
          <w:bCs/>
          <w:sz w:val="32"/>
          <w:szCs w:val="32"/>
        </w:rPr>
      </w:pPr>
    </w:p>
    <w:p w14:paraId="09C3EE76" w14:textId="77777777" w:rsidR="00AF19CA" w:rsidRDefault="00D25ED2">
      <w:pPr>
        <w:spacing w:after="200"/>
        <w:rPr>
          <w:b w:val="0"/>
          <w:bCs/>
          <w:sz w:val="32"/>
          <w:szCs w:val="32"/>
        </w:rPr>
      </w:pPr>
      <w:r w:rsidRPr="000D4505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74F626E" wp14:editId="4B7FF2CC">
                <wp:simplePos x="0" y="0"/>
                <wp:positionH relativeFrom="column">
                  <wp:posOffset>358140</wp:posOffset>
                </wp:positionH>
                <wp:positionV relativeFrom="paragraph">
                  <wp:posOffset>4835525</wp:posOffset>
                </wp:positionV>
                <wp:extent cx="5730240" cy="2606040"/>
                <wp:effectExtent l="0" t="0" r="22860" b="22860"/>
                <wp:wrapNone/>
                <wp:docPr id="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240" cy="2606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CAFC8" w14:textId="77777777" w:rsidR="00EF2ACE" w:rsidRPr="00881B46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Un nouvel utilisateur pourra avoir accès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à</w:t>
                            </w: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 cette page afin de se créer un compte.</w:t>
                            </w:r>
                          </w:p>
                          <w:p w14:paraId="51403D55" w14:textId="77777777" w:rsidR="00EF2ACE" w:rsidRPr="00881B46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Lui sera demandé : </w:t>
                            </w:r>
                          </w:p>
                          <w:p w14:paraId="287DD021" w14:textId="77777777" w:rsidR="00EF2ACE" w:rsidRPr="00881B46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Son nom.</w:t>
                            </w:r>
                          </w:p>
                          <w:p w14:paraId="7DA64B31" w14:textId="77777777" w:rsidR="00EF2ACE" w:rsidRPr="00881B46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Son prénom.</w:t>
                            </w:r>
                          </w:p>
                          <w:p w14:paraId="6F9F8265" w14:textId="77777777" w:rsidR="00EF2ACE" w:rsidRPr="00881B46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Une adresse mail valide.</w:t>
                            </w:r>
                          </w:p>
                          <w:p w14:paraId="555A5699" w14:textId="77777777" w:rsidR="00EF2ACE" w:rsidRPr="00881B46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proofErr w:type="spellStart"/>
                            <w:r w:rsidRPr="00881B46">
                              <w:rPr>
                                <w:sz w:val="24"/>
                                <w:szCs w:val="24"/>
                              </w:rPr>
                              <w:t>password</w:t>
                            </w:r>
                            <w:proofErr w:type="spellEnd"/>
                            <w:r w:rsidRPr="00881B4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05B919CE" w14:textId="77777777" w:rsidR="00EF2ACE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Et un numéro de téléphone.</w:t>
                            </w:r>
                          </w:p>
                          <w:p w14:paraId="291FAEBB" w14:textId="77777777" w:rsidR="00EF2ACE" w:rsidRPr="00881B46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3F7F0CEE" w14:textId="77777777" w:rsidR="00EF2ACE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Une fois les champs remplis l’utilisateur pourra cliquer sur le bouton : créer le compte.</w:t>
                            </w:r>
                          </w:p>
                          <w:p w14:paraId="081FEDDE" w14:textId="77777777" w:rsidR="00EF2ACE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BF5043C" w14:textId="77777777" w:rsidR="00EF2ACE" w:rsidRDefault="00EF2ACE" w:rsidP="00881B4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Le bouton supprimer n’apparaitra qu’avec une connexion à partir d’un compte admin.</w:t>
                            </w:r>
                          </w:p>
                          <w:p w14:paraId="11B0608B" w14:textId="77777777" w:rsidR="00EF2ACE" w:rsidRPr="00881B46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367479CE" w14:textId="77777777" w:rsidR="00EF2ACE" w:rsidRDefault="00EF2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F626E" id="_x0000_s1028" type="#_x0000_t202" style="position:absolute;margin-left:28.2pt;margin-top:380.75pt;width:451.2pt;height:205.2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" strokecolor="#0f0d29 [3213]">
                <v:textbox>
                  <w:txbxContent>
                    <w:p w14:paraId="158CAFC8" w14:textId="77777777" w:rsidR="00EF2ACE" w:rsidRPr="00881B46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Un nouvel utilisateur pourra avoir accès </w:t>
                      </w:r>
                      <w:r>
                        <w:rPr>
                          <w:sz w:val="24"/>
                          <w:szCs w:val="24"/>
                        </w:rPr>
                        <w:t>à</w:t>
                      </w:r>
                      <w:r w:rsidRPr="00881B46">
                        <w:rPr>
                          <w:sz w:val="24"/>
                          <w:szCs w:val="24"/>
                        </w:rPr>
                        <w:t xml:space="preserve"> cette page afin de se créer un compte.</w:t>
                      </w:r>
                    </w:p>
                    <w:p w14:paraId="51403D55" w14:textId="77777777" w:rsidR="00EF2ACE" w:rsidRPr="00881B46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Lui sera demandé : </w:t>
                      </w:r>
                    </w:p>
                    <w:p w14:paraId="287DD021" w14:textId="77777777" w:rsidR="00EF2ACE" w:rsidRPr="00881B46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Son nom.</w:t>
                      </w:r>
                    </w:p>
                    <w:p w14:paraId="7DA64B31" w14:textId="77777777" w:rsidR="00EF2ACE" w:rsidRPr="00881B46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Son prénom.</w:t>
                      </w:r>
                    </w:p>
                    <w:p w14:paraId="6F9F8265" w14:textId="77777777" w:rsidR="00EF2ACE" w:rsidRPr="00881B46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Une adresse mail valide.</w:t>
                      </w:r>
                    </w:p>
                    <w:p w14:paraId="555A5699" w14:textId="77777777" w:rsidR="00EF2ACE" w:rsidRPr="00881B46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Un </w:t>
                      </w:r>
                      <w:proofErr w:type="spellStart"/>
                      <w:r w:rsidRPr="00881B46">
                        <w:rPr>
                          <w:sz w:val="24"/>
                          <w:szCs w:val="24"/>
                        </w:rPr>
                        <w:t>password</w:t>
                      </w:r>
                      <w:proofErr w:type="spellEnd"/>
                      <w:r w:rsidRPr="00881B4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14:paraId="05B919CE" w14:textId="77777777" w:rsidR="00EF2ACE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Et un numéro de téléphone.</w:t>
                      </w:r>
                    </w:p>
                    <w:p w14:paraId="291FAEBB" w14:textId="77777777" w:rsidR="00EF2ACE" w:rsidRPr="00881B46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3F7F0CEE" w14:textId="77777777" w:rsidR="00EF2ACE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Une fois les champs remplis l’utilisateur pourra cliquer sur le bouton : créer le compte.</w:t>
                      </w:r>
                    </w:p>
                    <w:p w14:paraId="081FEDDE" w14:textId="77777777" w:rsidR="00EF2ACE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4BF5043C" w14:textId="77777777" w:rsidR="00EF2ACE" w:rsidRDefault="00EF2ACE" w:rsidP="00881B46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Le bouton supprimer n’apparaitra qu’avec une connexion à partir d’un compte admin.</w:t>
                      </w:r>
                    </w:p>
                    <w:p w14:paraId="11B0608B" w14:textId="77777777" w:rsidR="00EF2ACE" w:rsidRPr="00881B46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367479CE" w14:textId="77777777" w:rsidR="00EF2ACE" w:rsidRDefault="00EF2ACE"/>
                  </w:txbxContent>
                </v:textbox>
              </v:shape>
            </w:pict>
          </mc:Fallback>
        </mc:AlternateContent>
      </w:r>
      <w:r w:rsidR="00AF19CA">
        <w:rPr>
          <w:b w:val="0"/>
          <w:bCs/>
          <w:sz w:val="32"/>
          <w:szCs w:val="32"/>
        </w:rPr>
        <w:br w:type="page"/>
      </w:r>
    </w:p>
    <w:p w14:paraId="3C9FDA71" w14:textId="77777777" w:rsidR="004D7BA7" w:rsidRDefault="004D7BA7" w:rsidP="00AF19CA">
      <w:pPr>
        <w:jc w:val="center"/>
        <w:rPr>
          <w:b w:val="0"/>
          <w:bCs/>
          <w:sz w:val="32"/>
          <w:szCs w:val="32"/>
        </w:rPr>
      </w:pPr>
    </w:p>
    <w:p w14:paraId="5B8BF605" w14:textId="77777777" w:rsidR="00AF19CA" w:rsidRDefault="00AF19CA" w:rsidP="00AF19CA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t>Page de profil</w:t>
      </w:r>
    </w:p>
    <w:p w14:paraId="2369F6E9" w14:textId="77777777" w:rsidR="00AF19CA" w:rsidRDefault="00D25ED2" w:rsidP="00AF19CA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noProof/>
          <w:sz w:val="32"/>
          <w:szCs w:val="32"/>
        </w:rPr>
        <w:drawing>
          <wp:anchor distT="0" distB="0" distL="114300" distR="114300" simplePos="0" relativeHeight="251731968" behindDoc="0" locked="0" layoutInCell="1" allowOverlap="1" wp14:anchorId="069257FA" wp14:editId="3745B975">
            <wp:simplePos x="0" y="0"/>
            <wp:positionH relativeFrom="column">
              <wp:posOffset>99060</wp:posOffset>
            </wp:positionH>
            <wp:positionV relativeFrom="paragraph">
              <wp:posOffset>6350</wp:posOffset>
            </wp:positionV>
            <wp:extent cx="6371590" cy="4529455"/>
            <wp:effectExtent l="0" t="0" r="0" b="4445"/>
            <wp:wrapNone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rofil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1FAFF" w14:textId="77777777" w:rsidR="00AF19CA" w:rsidRDefault="00AF19CA" w:rsidP="00AF19CA">
      <w:pPr>
        <w:jc w:val="center"/>
        <w:rPr>
          <w:b w:val="0"/>
          <w:bCs/>
          <w:sz w:val="32"/>
          <w:szCs w:val="32"/>
        </w:rPr>
      </w:pPr>
    </w:p>
    <w:p w14:paraId="1F76E4E0" w14:textId="77777777" w:rsidR="00AF19CA" w:rsidRDefault="00AF19CA" w:rsidP="00AF19CA">
      <w:pPr>
        <w:rPr>
          <w:b w:val="0"/>
          <w:bCs/>
          <w:sz w:val="32"/>
          <w:szCs w:val="32"/>
        </w:rPr>
      </w:pPr>
    </w:p>
    <w:p w14:paraId="2F372FDB" w14:textId="77777777" w:rsidR="00714F0D" w:rsidRPr="00714F0D" w:rsidRDefault="00714F0D" w:rsidP="00714F0D">
      <w:pPr>
        <w:rPr>
          <w:sz w:val="32"/>
          <w:szCs w:val="32"/>
        </w:rPr>
      </w:pPr>
    </w:p>
    <w:p w14:paraId="7333AD29" w14:textId="77777777" w:rsidR="00714F0D" w:rsidRPr="00714F0D" w:rsidRDefault="00714F0D" w:rsidP="00714F0D">
      <w:pPr>
        <w:rPr>
          <w:sz w:val="32"/>
          <w:szCs w:val="32"/>
        </w:rPr>
      </w:pPr>
    </w:p>
    <w:p w14:paraId="2086FE79" w14:textId="77777777" w:rsidR="00714F0D" w:rsidRPr="00714F0D" w:rsidRDefault="00714F0D" w:rsidP="00714F0D">
      <w:pPr>
        <w:rPr>
          <w:sz w:val="32"/>
          <w:szCs w:val="32"/>
        </w:rPr>
      </w:pPr>
    </w:p>
    <w:p w14:paraId="75DD361B" w14:textId="77777777" w:rsidR="00714F0D" w:rsidRPr="00714F0D" w:rsidRDefault="00714F0D" w:rsidP="00714F0D">
      <w:pPr>
        <w:rPr>
          <w:sz w:val="32"/>
          <w:szCs w:val="32"/>
        </w:rPr>
      </w:pPr>
    </w:p>
    <w:p w14:paraId="427194F5" w14:textId="77777777" w:rsidR="00714F0D" w:rsidRDefault="00714F0D" w:rsidP="00714F0D">
      <w:pPr>
        <w:rPr>
          <w:b w:val="0"/>
          <w:bCs/>
          <w:sz w:val="32"/>
          <w:szCs w:val="32"/>
        </w:rPr>
      </w:pPr>
    </w:p>
    <w:p w14:paraId="1A6C4B41" w14:textId="77777777" w:rsidR="00714F0D" w:rsidRDefault="00714F0D" w:rsidP="00714F0D">
      <w:pPr>
        <w:jc w:val="center"/>
        <w:rPr>
          <w:sz w:val="32"/>
          <w:szCs w:val="32"/>
        </w:rPr>
      </w:pPr>
    </w:p>
    <w:p w14:paraId="478FC4B2" w14:textId="77777777" w:rsidR="00714F0D" w:rsidRDefault="00D25ED2">
      <w:pPr>
        <w:spacing w:after="200"/>
        <w:rPr>
          <w:sz w:val="32"/>
          <w:szCs w:val="32"/>
        </w:rPr>
      </w:pPr>
      <w:r w:rsidRPr="00AF19CA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8E89AB8" wp14:editId="5E8436D2">
                <wp:simplePos x="0" y="0"/>
                <wp:positionH relativeFrom="column">
                  <wp:posOffset>99060</wp:posOffset>
                </wp:positionH>
                <wp:positionV relativeFrom="paragraph">
                  <wp:posOffset>2057400</wp:posOffset>
                </wp:positionV>
                <wp:extent cx="6371590" cy="3032760"/>
                <wp:effectExtent l="0" t="0" r="10160" b="15240"/>
                <wp:wrapNone/>
                <wp:docPr id="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1590" cy="3032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A765A" w14:textId="77777777" w:rsidR="00EF2ACE" w:rsidRPr="0000508A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Après s’être identifié ou après avoir créé un compte, l’utilisateur arrivera sur cette page.</w:t>
                            </w:r>
                          </w:p>
                          <w:p w14:paraId="46DB5BB9" w14:textId="77777777" w:rsidR="00EF2ACE" w:rsidRPr="0000508A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La liste des livres empruntés apparaitra ainsi que la date limite de retour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pour chaque tome.</w:t>
                            </w:r>
                          </w:p>
                          <w:p w14:paraId="685A99F4" w14:textId="77777777" w:rsidR="00EF2ACE" w:rsidRPr="0000508A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76D105FF" w14:textId="77777777" w:rsidR="00EF2ACE" w:rsidRPr="0000508A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Le bouton retour accueil permettra de revenir facilement à la page d’accueil.</w:t>
                            </w:r>
                          </w:p>
                          <w:p w14:paraId="4BDFF81B" w14:textId="77777777" w:rsidR="00EF2ACE" w:rsidRPr="0000508A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6A3DF002" w14:textId="77777777" w:rsidR="00EF2ACE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Le bouton de déconnexion permettra à l’utilisateur de se déconnecter facilement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et sera</w:t>
                            </w:r>
                            <w:r w:rsidRPr="0000508A">
                              <w:rPr>
                                <w:sz w:val="24"/>
                                <w:szCs w:val="24"/>
                              </w:rPr>
                              <w:t xml:space="preserve"> automatiquement renvoyé sur la page d’accueil.</w:t>
                            </w:r>
                          </w:p>
                          <w:p w14:paraId="652D7283" w14:textId="77777777" w:rsidR="00EF2ACE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1B8EFA1D" w14:textId="77777777" w:rsidR="00EF2ACE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Le bouton bibliothèque permettra d’atteindre la page bibliothèque et choisir de nouveaux tomes à emprunter.</w:t>
                            </w:r>
                          </w:p>
                          <w:p w14:paraId="571DDAF0" w14:textId="77777777" w:rsidR="00EF2ACE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F651011" w14:textId="77777777" w:rsidR="00EF2ACE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Le bouton en rouge nommé : « INFORMATIONS » permettra aux administrateurs d’avoir accès aux données utilisateurs de la page « Création de compte ».</w:t>
                            </w:r>
                          </w:p>
                          <w:p w14:paraId="53261EB6" w14:textId="77777777" w:rsidR="00EF2ACE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78751158" w14:textId="77777777" w:rsidR="00EF2ACE" w:rsidRPr="0000508A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89AB8" id="_x0000_s1029" type="#_x0000_t202" style="position:absolute;margin-left:7.8pt;margin-top:162pt;width:501.7pt;height:238.8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">
                <v:textbox>
                  <w:txbxContent>
                    <w:p w14:paraId="7D3A765A" w14:textId="77777777" w:rsidR="00EF2ACE" w:rsidRPr="0000508A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Après s’être identifié ou après avoir créé un compte, l’utilisateur arrivera sur cette page.</w:t>
                      </w:r>
                    </w:p>
                    <w:p w14:paraId="46DB5BB9" w14:textId="77777777" w:rsidR="00EF2ACE" w:rsidRPr="0000508A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La liste des livres empruntés apparaitra ainsi que la date limite de retour</w:t>
                      </w:r>
                      <w:r>
                        <w:rPr>
                          <w:sz w:val="24"/>
                          <w:szCs w:val="24"/>
                        </w:rPr>
                        <w:t xml:space="preserve"> pour chaque tome.</w:t>
                      </w:r>
                    </w:p>
                    <w:p w14:paraId="685A99F4" w14:textId="77777777" w:rsidR="00EF2ACE" w:rsidRPr="0000508A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76D105FF" w14:textId="77777777" w:rsidR="00EF2ACE" w:rsidRPr="0000508A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Le bouton retour accueil permettra de revenir facilement à la page d’accueil.</w:t>
                      </w:r>
                    </w:p>
                    <w:p w14:paraId="4BDFF81B" w14:textId="77777777" w:rsidR="00EF2ACE" w:rsidRPr="0000508A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6A3DF002" w14:textId="77777777" w:rsidR="00EF2ACE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Le bouton de déconnexion permettra à l’utilisateur de se déconnecter facilement</w:t>
                      </w:r>
                      <w:r>
                        <w:rPr>
                          <w:sz w:val="24"/>
                          <w:szCs w:val="24"/>
                        </w:rPr>
                        <w:t xml:space="preserve"> et sera</w:t>
                      </w:r>
                      <w:r w:rsidRPr="0000508A">
                        <w:rPr>
                          <w:sz w:val="24"/>
                          <w:szCs w:val="24"/>
                        </w:rPr>
                        <w:t xml:space="preserve"> automatiquement renvoyé sur la page d’accueil.</w:t>
                      </w:r>
                    </w:p>
                    <w:p w14:paraId="652D7283" w14:textId="77777777" w:rsidR="00EF2ACE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1B8EFA1D" w14:textId="77777777" w:rsidR="00EF2ACE" w:rsidRDefault="00EF2AC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Le bouton bibliothèque permettra d’atteindre la page bibliothèque et choisir de nouveaux tomes à emprunter.</w:t>
                      </w:r>
                    </w:p>
                    <w:p w14:paraId="571DDAF0" w14:textId="77777777" w:rsidR="00EF2ACE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2F651011" w14:textId="77777777" w:rsidR="00EF2ACE" w:rsidRDefault="00EF2AC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Le bouton en rouge nommé : « INFORMATIONS » permettra aux administrateurs d’avoir accès aux données utilisateurs de la page « Création de compte ».</w:t>
                      </w:r>
                    </w:p>
                    <w:p w14:paraId="53261EB6" w14:textId="77777777" w:rsidR="00EF2ACE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78751158" w14:textId="77777777" w:rsidR="00EF2ACE" w:rsidRPr="0000508A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14F0D">
        <w:rPr>
          <w:sz w:val="32"/>
          <w:szCs w:val="32"/>
        </w:rPr>
        <w:br w:type="page"/>
      </w:r>
    </w:p>
    <w:p w14:paraId="7179B076" w14:textId="77777777" w:rsidR="00714F0D" w:rsidRDefault="005336A5" w:rsidP="00714F0D">
      <w:pPr>
        <w:jc w:val="center"/>
        <w:rPr>
          <w:b w:val="0"/>
          <w:bCs/>
          <w:sz w:val="32"/>
          <w:szCs w:val="32"/>
        </w:rPr>
      </w:pPr>
      <w:r w:rsidRPr="005336A5">
        <w:rPr>
          <w:b w:val="0"/>
          <w:bCs/>
          <w:sz w:val="32"/>
          <w:szCs w:val="32"/>
        </w:rPr>
        <w:lastRenderedPageBreak/>
        <w:t>Page Bibliothèque</w:t>
      </w:r>
    </w:p>
    <w:p w14:paraId="647389DD" w14:textId="77777777" w:rsidR="005336A5" w:rsidRDefault="005336A5" w:rsidP="00714F0D">
      <w:pPr>
        <w:jc w:val="center"/>
        <w:rPr>
          <w:b w:val="0"/>
          <w:bCs/>
          <w:sz w:val="32"/>
          <w:szCs w:val="32"/>
        </w:rPr>
      </w:pPr>
    </w:p>
    <w:p w14:paraId="3F7CCBCF" w14:textId="77777777" w:rsidR="005336A5" w:rsidRDefault="00D25ED2" w:rsidP="00714F0D">
      <w:pPr>
        <w:jc w:val="center"/>
        <w:rPr>
          <w:b w:val="0"/>
          <w:bCs/>
          <w:sz w:val="32"/>
          <w:szCs w:val="32"/>
        </w:rPr>
      </w:pPr>
      <w:r w:rsidRPr="006B154A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137F60D" wp14:editId="2AE70972">
                <wp:simplePos x="0" y="0"/>
                <wp:positionH relativeFrom="column">
                  <wp:posOffset>4381500</wp:posOffset>
                </wp:positionH>
                <wp:positionV relativeFrom="paragraph">
                  <wp:posOffset>288290</wp:posOffset>
                </wp:positionV>
                <wp:extent cx="2366010" cy="4389120"/>
                <wp:effectExtent l="0" t="0" r="15240" b="11430"/>
                <wp:wrapSquare wrapText="bothSides"/>
                <wp:docPr id="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6010" cy="438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5FAC6" w14:textId="77777777" w:rsidR="00EF2ACE" w:rsidRPr="006B154A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>En cliquant sur le bouton bibliothèque, l’utilisateur aura accès à cette page.</w:t>
                            </w:r>
                          </w:p>
                          <w:p w14:paraId="77621FF2" w14:textId="77777777" w:rsidR="00EF2ACE" w:rsidRPr="006B154A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 xml:space="preserve">Celle-ci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</w:t>
                            </w:r>
                            <w:r w:rsidRPr="006B154A">
                              <w:rPr>
                                <w:sz w:val="24"/>
                                <w:szCs w:val="24"/>
                              </w:rPr>
                              <w:t>’est accessible qu’apr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è</w:t>
                            </w:r>
                            <w:r w:rsidRPr="006B154A">
                              <w:rPr>
                                <w:sz w:val="24"/>
                                <w:szCs w:val="24"/>
                              </w:rPr>
                              <w:t>s s’être enregistré.</w:t>
                            </w:r>
                          </w:p>
                          <w:p w14:paraId="0A707297" w14:textId="77777777" w:rsidR="00EF2ACE" w:rsidRPr="006B154A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16E8BF15" w14:textId="77777777" w:rsidR="00EF2ACE" w:rsidRPr="006B154A" w:rsidRDefault="00EF2ACE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>Le bouton retour accueil permettra de revenir facilement à la page d’accueil.</w:t>
                            </w:r>
                          </w:p>
                          <w:p w14:paraId="79F75341" w14:textId="77777777" w:rsidR="00EF2ACE" w:rsidRPr="006B154A" w:rsidRDefault="00EF2ACE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041E185" w14:textId="77777777" w:rsidR="00EF2ACE" w:rsidRDefault="00EF2ACE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>Le bouton de déconnexion permettra à l’utilisateur de se déconnecter facilement et sera automatiquement renvoyé sur la page d’accueil.</w:t>
                            </w:r>
                          </w:p>
                          <w:p w14:paraId="1A757D5E" w14:textId="77777777" w:rsidR="00EF2ACE" w:rsidRDefault="00EF2ACE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8572EA8" w14:textId="77777777" w:rsidR="00EF2ACE" w:rsidRPr="006B154A" w:rsidRDefault="00EF2ACE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En cliquant sur le bouton livres empruntés, l’utilisateur retournera automatiquement à sa page de profil.</w:t>
                            </w:r>
                          </w:p>
                          <w:p w14:paraId="33A59CA7" w14:textId="77777777" w:rsidR="00EF2ACE" w:rsidRDefault="00EF2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F60D" id="_x0000_s1030" type="#_x0000_t202" style="position:absolute;left:0;text-align:left;margin-left:345pt;margin-top:22.7pt;width:186.3pt;height:345.6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">
                <v:textbox>
                  <w:txbxContent>
                    <w:p w14:paraId="03B5FAC6" w14:textId="77777777" w:rsidR="00EF2ACE" w:rsidRPr="006B154A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>En cliquant sur le bouton bibliothèque, l’utilisateur aura accès à cette page.</w:t>
                      </w:r>
                    </w:p>
                    <w:p w14:paraId="77621FF2" w14:textId="77777777" w:rsidR="00EF2ACE" w:rsidRPr="006B154A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 xml:space="preserve">Celle-ci </w:t>
                      </w:r>
                      <w:r>
                        <w:rPr>
                          <w:sz w:val="24"/>
                          <w:szCs w:val="24"/>
                        </w:rPr>
                        <w:t>n</w:t>
                      </w:r>
                      <w:r w:rsidRPr="006B154A">
                        <w:rPr>
                          <w:sz w:val="24"/>
                          <w:szCs w:val="24"/>
                        </w:rPr>
                        <w:t>’est accessible qu’apr</w:t>
                      </w:r>
                      <w:r>
                        <w:rPr>
                          <w:sz w:val="24"/>
                          <w:szCs w:val="24"/>
                        </w:rPr>
                        <w:t>è</w:t>
                      </w:r>
                      <w:r w:rsidRPr="006B154A">
                        <w:rPr>
                          <w:sz w:val="24"/>
                          <w:szCs w:val="24"/>
                        </w:rPr>
                        <w:t>s s’être enregistré.</w:t>
                      </w:r>
                    </w:p>
                    <w:p w14:paraId="0A707297" w14:textId="77777777" w:rsidR="00EF2ACE" w:rsidRPr="006B154A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16E8BF15" w14:textId="77777777" w:rsidR="00EF2ACE" w:rsidRPr="006B154A" w:rsidRDefault="00EF2ACE" w:rsidP="006B154A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>Le bouton retour accueil permettra de revenir facilement à la page d’accueil.</w:t>
                      </w:r>
                    </w:p>
                    <w:p w14:paraId="79F75341" w14:textId="77777777" w:rsidR="00EF2ACE" w:rsidRPr="006B154A" w:rsidRDefault="00EF2ACE" w:rsidP="006B154A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2041E185" w14:textId="77777777" w:rsidR="00EF2ACE" w:rsidRDefault="00EF2ACE" w:rsidP="006B154A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>Le bouton de déconnexion permettra à l’utilisateur de se déconnecter facilement et sera automatiquement renvoyé sur la page d’accueil.</w:t>
                      </w:r>
                    </w:p>
                    <w:p w14:paraId="1A757D5E" w14:textId="77777777" w:rsidR="00EF2ACE" w:rsidRDefault="00EF2ACE" w:rsidP="006B154A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28572EA8" w14:textId="77777777" w:rsidR="00EF2ACE" w:rsidRPr="006B154A" w:rsidRDefault="00EF2ACE" w:rsidP="006B154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En cliquant sur le bouton livres empruntés, l’utilisateur retournera automatiquement à sa page de profil.</w:t>
                      </w:r>
                    </w:p>
                    <w:p w14:paraId="33A59CA7" w14:textId="77777777" w:rsidR="00EF2ACE" w:rsidRDefault="00EF2ACE"/>
                  </w:txbxContent>
                </v:textbox>
                <w10:wrap type="square"/>
              </v:shape>
            </w:pict>
          </mc:Fallback>
        </mc:AlternateContent>
      </w:r>
    </w:p>
    <w:p w14:paraId="31A3ACF3" w14:textId="77777777" w:rsidR="002608F0" w:rsidRDefault="00D25ED2" w:rsidP="006B154A">
      <w:pPr>
        <w:rPr>
          <w:b w:val="0"/>
          <w:bCs/>
          <w:sz w:val="32"/>
          <w:szCs w:val="32"/>
        </w:rPr>
      </w:pPr>
      <w:r>
        <w:rPr>
          <w:b w:val="0"/>
          <w:bCs/>
          <w:noProof/>
          <w:sz w:val="32"/>
          <w:szCs w:val="32"/>
        </w:rPr>
        <w:drawing>
          <wp:anchor distT="0" distB="0" distL="114300" distR="114300" simplePos="0" relativeHeight="251732992" behindDoc="0" locked="0" layoutInCell="1" allowOverlap="1" wp14:anchorId="7C622125" wp14:editId="5B9E7443">
            <wp:simplePos x="0" y="0"/>
            <wp:positionH relativeFrom="column">
              <wp:posOffset>-457200</wp:posOffset>
            </wp:positionH>
            <wp:positionV relativeFrom="paragraph">
              <wp:posOffset>407035</wp:posOffset>
            </wp:positionV>
            <wp:extent cx="4749800" cy="3352800"/>
            <wp:effectExtent l="0" t="0" r="0" b="0"/>
            <wp:wrapNone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Bibliotheque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154A" w:rsidRPr="006B154A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8DF16DD" wp14:editId="517D0509">
                <wp:simplePos x="0" y="0"/>
                <wp:positionH relativeFrom="column">
                  <wp:posOffset>-15240</wp:posOffset>
                </wp:positionH>
                <wp:positionV relativeFrom="paragraph">
                  <wp:posOffset>4529455</wp:posOffset>
                </wp:positionV>
                <wp:extent cx="6762750" cy="1684020"/>
                <wp:effectExtent l="0" t="0" r="19050" b="11430"/>
                <wp:wrapSquare wrapText="bothSides"/>
                <wp:docPr id="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0" cy="1684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819DFA" w14:textId="77777777" w:rsidR="00EF2ACE" w:rsidRPr="002A1FA1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Sous chaque tome apparaitra un bouton vert ou rouge suivant la disponibilité de celui-ci.</w:t>
                            </w:r>
                          </w:p>
                          <w:p w14:paraId="69966CD7" w14:textId="77777777" w:rsidR="00EF2ACE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Les utilisateurs pourront cliquer un sur un bouton vert uniquement pour réserver un tome. Ils ne pourront agir sur le bouton rouge indisponible.</w:t>
                            </w:r>
                          </w:p>
                          <w:p w14:paraId="4ADA58F5" w14:textId="77777777" w:rsidR="00EF2ACE" w:rsidRPr="002A1FA1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35939B93" w14:textId="77777777" w:rsidR="00EF2ACE" w:rsidRPr="002A1FA1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Seuls les administrateurs pourront interagir avec le bouton indisponible.</w:t>
                            </w:r>
                          </w:p>
                          <w:p w14:paraId="7AC437CE" w14:textId="77777777" w:rsidR="00EF2ACE" w:rsidRPr="002A1FA1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En cliquant dessus celui-ci passera au vert, rendant alors le tome disponible.</w:t>
                            </w:r>
                          </w:p>
                          <w:p w14:paraId="549DDF22" w14:textId="77777777" w:rsidR="00EF2ACE" w:rsidRPr="002A1FA1" w:rsidRDefault="00EF2AC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</w:t>
                            </w:r>
                            <w:r w:rsidRPr="002A1FA1">
                              <w:rPr>
                                <w:sz w:val="24"/>
                                <w:szCs w:val="24"/>
                              </w:rPr>
                              <w:t>e référer au guide utilisateur pour plus de détails).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F16DD" id="_x0000_s1031" type="#_x0000_t202" style="position:absolute;margin-left:-1.2pt;margin-top:356.65pt;width:532.5pt;height:132.6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">
                <v:textbox>
                  <w:txbxContent>
                    <w:p w14:paraId="4A819DFA" w14:textId="77777777" w:rsidR="00EF2ACE" w:rsidRPr="002A1FA1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Sous chaque tome apparaitra un bouton vert ou rouge suivant la disponibilité de celui-ci.</w:t>
                      </w:r>
                    </w:p>
                    <w:p w14:paraId="69966CD7" w14:textId="77777777" w:rsidR="00EF2ACE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Les utilisateurs pourront cliquer un sur un bouton vert uniquement pour réserver un tome. Ils ne pourront agir sur le bouton rouge indisponible.</w:t>
                      </w:r>
                    </w:p>
                    <w:p w14:paraId="4ADA58F5" w14:textId="77777777" w:rsidR="00EF2ACE" w:rsidRPr="002A1FA1" w:rsidRDefault="00EF2ACE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35939B93" w14:textId="77777777" w:rsidR="00EF2ACE" w:rsidRPr="002A1FA1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Seuls les administrateurs pourront interagir avec le bouton indisponible.</w:t>
                      </w:r>
                    </w:p>
                    <w:p w14:paraId="7AC437CE" w14:textId="77777777" w:rsidR="00EF2ACE" w:rsidRPr="002A1FA1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En cliquant dessus celui-ci passera au vert, rendant alors le tome disponible.</w:t>
                      </w:r>
                    </w:p>
                    <w:p w14:paraId="549DDF22" w14:textId="77777777" w:rsidR="00EF2ACE" w:rsidRPr="002A1FA1" w:rsidRDefault="00EF2ACE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S</w:t>
                      </w:r>
                      <w:r w:rsidRPr="002A1FA1">
                        <w:rPr>
                          <w:sz w:val="24"/>
                          <w:szCs w:val="24"/>
                        </w:rPr>
                        <w:t>e référer au guide utilisateur pour plus de détails).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B154A">
        <w:rPr>
          <w:b w:val="0"/>
          <w:bCs/>
          <w:sz w:val="32"/>
          <w:szCs w:val="32"/>
        </w:rPr>
        <w:br w:type="textWrapping" w:clear="all"/>
      </w:r>
    </w:p>
    <w:p w14:paraId="6F2EBD91" w14:textId="77777777" w:rsidR="002608F0" w:rsidRDefault="002608F0">
      <w:pPr>
        <w:spacing w:after="200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br w:type="page"/>
      </w:r>
    </w:p>
    <w:p w14:paraId="6F2B54F7" w14:textId="77777777" w:rsidR="005336A5" w:rsidRDefault="002608F0" w:rsidP="002608F0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lastRenderedPageBreak/>
        <w:t>Page administrateur</w:t>
      </w:r>
    </w:p>
    <w:p w14:paraId="6C677A25" w14:textId="77777777" w:rsidR="002608F0" w:rsidRDefault="002608F0" w:rsidP="002608F0">
      <w:pPr>
        <w:jc w:val="center"/>
        <w:rPr>
          <w:b w:val="0"/>
          <w:bCs/>
          <w:sz w:val="32"/>
          <w:szCs w:val="32"/>
        </w:rPr>
      </w:pPr>
    </w:p>
    <w:p w14:paraId="58C5C55E" w14:textId="77777777" w:rsidR="002608F0" w:rsidRDefault="00D25ED2" w:rsidP="002608F0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44370190" wp14:editId="0D43BC3F">
            <wp:simplePos x="0" y="0"/>
            <wp:positionH relativeFrom="column">
              <wp:posOffset>-281940</wp:posOffset>
            </wp:positionH>
            <wp:positionV relativeFrom="paragraph">
              <wp:posOffset>296278</wp:posOffset>
            </wp:positionV>
            <wp:extent cx="4517857" cy="3558540"/>
            <wp:effectExtent l="0" t="0" r="0" b="3810"/>
            <wp:wrapNone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Admin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857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17E97" w14:textId="77777777" w:rsidR="002608F0" w:rsidRDefault="003E21CC" w:rsidP="002608F0">
      <w:pPr>
        <w:rPr>
          <w:b w:val="0"/>
          <w:bCs/>
          <w:sz w:val="32"/>
          <w:szCs w:val="32"/>
        </w:rPr>
      </w:pPr>
      <w:r w:rsidRPr="002608F0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A996293" wp14:editId="69678940">
                <wp:simplePos x="0" y="0"/>
                <wp:positionH relativeFrom="column">
                  <wp:posOffset>4297680</wp:posOffset>
                </wp:positionH>
                <wp:positionV relativeFrom="paragraph">
                  <wp:posOffset>10795</wp:posOffset>
                </wp:positionV>
                <wp:extent cx="2579370" cy="4892040"/>
                <wp:effectExtent l="0" t="0" r="11430" b="22860"/>
                <wp:wrapSquare wrapText="bothSides"/>
                <wp:docPr id="1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9370" cy="4892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EB2128" w14:textId="77777777" w:rsidR="00EF2ACE" w:rsidRDefault="00EF2ACE">
                            <w:r>
                              <w:t>Si un administrateur se log sur le site, il arrivera automatiquement sur cette page.</w:t>
                            </w:r>
                          </w:p>
                          <w:p w14:paraId="4C640579" w14:textId="77777777" w:rsidR="00EF2ACE" w:rsidRDefault="00EF2ACE"/>
                          <w:p w14:paraId="3432DC3B" w14:textId="77777777" w:rsidR="00EF2ACE" w:rsidRDefault="00EF2ACE">
                            <w:r>
                              <w:t>Apparaitra automatiquement sur cette page différentes infos concernant la bibliothèque.</w:t>
                            </w:r>
                          </w:p>
                          <w:p w14:paraId="1E37A524" w14:textId="77777777" w:rsidR="00EF2ACE" w:rsidRDefault="00EF2ACE"/>
                          <w:p w14:paraId="57C72A85" w14:textId="77777777" w:rsidR="00EF2ACE" w:rsidRDefault="00EF2ACE">
                            <w:r>
                              <w:t>La liste des clients sera visible d’ici.</w:t>
                            </w:r>
                          </w:p>
                          <w:p w14:paraId="0EB7255C" w14:textId="77777777" w:rsidR="00EF2ACE" w:rsidRDefault="00EF2ACE">
                            <w:r>
                              <w:t>Un signal retard apparaitra en face d’un utilisateur qui n’aurai pas redonné un tome dans le temps impartis de la location.</w:t>
                            </w:r>
                          </w:p>
                          <w:p w14:paraId="2320E343" w14:textId="77777777" w:rsidR="00EF2ACE" w:rsidRDefault="00EF2ACE"/>
                          <w:p w14:paraId="3FBB3497" w14:textId="77777777" w:rsidR="00EF2ACE" w:rsidRDefault="00EF2ACE" w:rsidP="003E21CC">
                            <w:r>
                              <w:t>Se référé au guide utilisateurs pour plus de détails.</w:t>
                            </w:r>
                          </w:p>
                          <w:p w14:paraId="0BDD67FD" w14:textId="77777777" w:rsidR="00EF2ACE" w:rsidRDefault="00EF2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96293" id="_x0000_s1032" type="#_x0000_t202" style="position:absolute;margin-left:338.4pt;margin-top:.85pt;width:203.1pt;height:385.2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">
                <v:textbox>
                  <w:txbxContent>
                    <w:p w14:paraId="79EB2128" w14:textId="77777777" w:rsidR="00EF2ACE" w:rsidRDefault="00EF2ACE">
                      <w:r>
                        <w:t>Si un administrateur se log sur le site, il arrivera automatiquement sur cette page.</w:t>
                      </w:r>
                    </w:p>
                    <w:p w14:paraId="4C640579" w14:textId="77777777" w:rsidR="00EF2ACE" w:rsidRDefault="00EF2ACE"/>
                    <w:p w14:paraId="3432DC3B" w14:textId="77777777" w:rsidR="00EF2ACE" w:rsidRDefault="00EF2ACE">
                      <w:r>
                        <w:t>Apparaitra automatiquement sur cette page différentes infos concernant la bibliothèque.</w:t>
                      </w:r>
                    </w:p>
                    <w:p w14:paraId="1E37A524" w14:textId="77777777" w:rsidR="00EF2ACE" w:rsidRDefault="00EF2ACE"/>
                    <w:p w14:paraId="57C72A85" w14:textId="77777777" w:rsidR="00EF2ACE" w:rsidRDefault="00EF2ACE">
                      <w:r>
                        <w:t>La liste des clients sera visible d’ici.</w:t>
                      </w:r>
                    </w:p>
                    <w:p w14:paraId="0EB7255C" w14:textId="77777777" w:rsidR="00EF2ACE" w:rsidRDefault="00EF2ACE">
                      <w:r>
                        <w:t>Un signal retard apparaitra en face d’un utilisateur qui n’aurai pas redonné un tome dans le temps impartis de la location.</w:t>
                      </w:r>
                    </w:p>
                    <w:p w14:paraId="2320E343" w14:textId="77777777" w:rsidR="00EF2ACE" w:rsidRDefault="00EF2ACE"/>
                    <w:p w14:paraId="3FBB3497" w14:textId="77777777" w:rsidR="00EF2ACE" w:rsidRDefault="00EF2ACE" w:rsidP="003E21CC">
                      <w:r>
                        <w:t>Se référé au guide utilisateurs pour plus de détails.</w:t>
                      </w:r>
                    </w:p>
                    <w:p w14:paraId="0BDD67FD" w14:textId="77777777" w:rsidR="00EF2ACE" w:rsidRDefault="00EF2ACE"/>
                  </w:txbxContent>
                </v:textbox>
                <w10:wrap type="square"/>
              </v:shape>
            </w:pict>
          </mc:Fallback>
        </mc:AlternateContent>
      </w:r>
    </w:p>
    <w:p w14:paraId="23D23FB9" w14:textId="77777777" w:rsidR="004D7BA7" w:rsidRPr="004D7BA7" w:rsidRDefault="004D7BA7" w:rsidP="004D7BA7">
      <w:pPr>
        <w:rPr>
          <w:sz w:val="32"/>
          <w:szCs w:val="32"/>
        </w:rPr>
      </w:pPr>
    </w:p>
    <w:p w14:paraId="53E36004" w14:textId="77777777" w:rsidR="004D7BA7" w:rsidRPr="004D7BA7" w:rsidRDefault="004D7BA7" w:rsidP="004D7BA7">
      <w:pPr>
        <w:rPr>
          <w:sz w:val="32"/>
          <w:szCs w:val="32"/>
        </w:rPr>
      </w:pPr>
    </w:p>
    <w:p w14:paraId="54E7620D" w14:textId="77777777" w:rsidR="004D7BA7" w:rsidRPr="004D7BA7" w:rsidRDefault="004D7BA7" w:rsidP="004D7BA7">
      <w:pPr>
        <w:rPr>
          <w:sz w:val="32"/>
          <w:szCs w:val="32"/>
        </w:rPr>
      </w:pPr>
    </w:p>
    <w:p w14:paraId="4BA97C71" w14:textId="77777777" w:rsidR="004D7BA7" w:rsidRPr="004D7BA7" w:rsidRDefault="004D7BA7" w:rsidP="004D7BA7">
      <w:pPr>
        <w:rPr>
          <w:sz w:val="32"/>
          <w:szCs w:val="32"/>
        </w:rPr>
      </w:pPr>
    </w:p>
    <w:p w14:paraId="4017CE39" w14:textId="77777777" w:rsidR="004D7BA7" w:rsidRPr="004D7BA7" w:rsidRDefault="004D7BA7" w:rsidP="004D7BA7">
      <w:pPr>
        <w:rPr>
          <w:sz w:val="32"/>
          <w:szCs w:val="32"/>
        </w:rPr>
      </w:pPr>
    </w:p>
    <w:p w14:paraId="6C4F2C02" w14:textId="77777777" w:rsidR="004D7BA7" w:rsidRDefault="004D7BA7" w:rsidP="004D7BA7">
      <w:pPr>
        <w:rPr>
          <w:b w:val="0"/>
          <w:bCs/>
          <w:sz w:val="32"/>
          <w:szCs w:val="32"/>
        </w:rPr>
      </w:pPr>
    </w:p>
    <w:p w14:paraId="3458379F" w14:textId="77777777" w:rsidR="004D7BA7" w:rsidRPr="00CB45E4" w:rsidRDefault="004D7BA7" w:rsidP="00CB45E4">
      <w:pPr>
        <w:spacing w:after="20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75AA202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  <w:r>
        <w:rPr>
          <w:b w:val="0"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35040" behindDoc="0" locked="0" layoutInCell="1" allowOverlap="1" wp14:anchorId="44095329" wp14:editId="34C82FDA">
            <wp:simplePos x="0" y="0"/>
            <wp:positionH relativeFrom="column">
              <wp:posOffset>-30480</wp:posOffset>
            </wp:positionH>
            <wp:positionV relativeFrom="page">
              <wp:posOffset>807720</wp:posOffset>
            </wp:positionV>
            <wp:extent cx="6446520" cy="9115330"/>
            <wp:effectExtent l="0" t="0" r="0" b="0"/>
            <wp:wrapNone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lic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911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5F900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1F2E3969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4B5D44C4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5423E1F4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7FA023CE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3D8A91B1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080416E2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1FEE9EF1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205437EE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59F257A9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4119E30F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1928892C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432324D7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36492D5D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305E19C9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250FF50F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70390D66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57C3F0CC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12F9ADEF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0F926BEA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7F42AB6C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3BB75003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02854DA6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4F008284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619BD80C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32BC29E3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779FC805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47C970DC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15FB8A4E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6DF598C4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01F28D85" w14:textId="77777777" w:rsidR="004B2FB4" w:rsidRDefault="004B2FB4">
      <w:pPr>
        <w:spacing w:after="200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br w:type="page"/>
      </w:r>
    </w:p>
    <w:p w14:paraId="512BD399" w14:textId="77777777" w:rsidR="004D7BA7" w:rsidRDefault="00033013" w:rsidP="00CB45E4">
      <w:pPr>
        <w:ind w:left="-851" w:right="-739"/>
        <w:jc w:val="center"/>
        <w:rPr>
          <w:b w:val="0"/>
          <w:bCs/>
          <w:sz w:val="32"/>
          <w:szCs w:val="32"/>
        </w:rPr>
      </w:pPr>
      <w:r>
        <w:rPr>
          <w:b w:val="0"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36064" behindDoc="0" locked="0" layoutInCell="1" allowOverlap="1" wp14:anchorId="7EE07D82" wp14:editId="053BD0BA">
            <wp:simplePos x="0" y="0"/>
            <wp:positionH relativeFrom="column">
              <wp:posOffset>-38100</wp:posOffset>
            </wp:positionH>
            <wp:positionV relativeFrom="paragraph">
              <wp:posOffset>-1905</wp:posOffset>
            </wp:positionV>
            <wp:extent cx="6371590" cy="9009380"/>
            <wp:effectExtent l="0" t="0" r="0" b="1270"/>
            <wp:wrapNone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Olivier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900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17BD7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4BD896C2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4F1C7E65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1329D471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46C7AE2B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75718D85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204F28B8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17D9E8FF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1DCC436C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40435655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7253DB62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16143D02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217539B0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2932E51D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208C4AA6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4118963A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6747F354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4E4EC990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3F97704E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2FBC35C1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626709A6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25EA0BA9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1ECE0A85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617645AA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115B7130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7C11FD86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5937FBA2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53BD5CBA" w14:textId="77777777" w:rsidR="004B2FB4" w:rsidRDefault="004B2FB4">
      <w:pPr>
        <w:spacing w:after="200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br w:type="page"/>
      </w:r>
    </w:p>
    <w:p w14:paraId="229B3479" w14:textId="77777777" w:rsidR="004B2FB4" w:rsidRDefault="004B2FB4" w:rsidP="00CB45E4">
      <w:pPr>
        <w:ind w:left="-851" w:right="-739"/>
        <w:jc w:val="center"/>
        <w:rPr>
          <w:b w:val="0"/>
          <w:bCs/>
          <w:sz w:val="32"/>
          <w:szCs w:val="32"/>
        </w:rPr>
      </w:pPr>
    </w:p>
    <w:p w14:paraId="3738C4D3" w14:textId="77777777" w:rsidR="005A2DC6" w:rsidRDefault="005A2DC6" w:rsidP="00CB45E4">
      <w:pPr>
        <w:ind w:left="-709" w:right="-739"/>
        <w:jc w:val="center"/>
        <w:rPr>
          <w:b w:val="0"/>
          <w:bCs/>
          <w:sz w:val="32"/>
          <w:szCs w:val="32"/>
        </w:rPr>
      </w:pPr>
    </w:p>
    <w:p w14:paraId="17E39557" w14:textId="77777777" w:rsidR="005A2DC6" w:rsidRDefault="00F16B1C" w:rsidP="004D7BA7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t>Langages et technologies utilisées.</w:t>
      </w:r>
    </w:p>
    <w:p w14:paraId="10E4F769" w14:textId="77777777" w:rsidR="00F16B1C" w:rsidRDefault="00F16B1C" w:rsidP="004D7BA7">
      <w:pPr>
        <w:jc w:val="center"/>
        <w:rPr>
          <w:b w:val="0"/>
          <w:bCs/>
          <w:sz w:val="32"/>
          <w:szCs w:val="32"/>
        </w:rPr>
      </w:pPr>
    </w:p>
    <w:p w14:paraId="3AF43197" w14:textId="77777777" w:rsidR="00F16B1C" w:rsidRPr="009773DB" w:rsidRDefault="00F16B1C" w:rsidP="009773DB">
      <w:pPr>
        <w:rPr>
          <w:b w:val="0"/>
          <w:bCs/>
          <w:szCs w:val="28"/>
        </w:rPr>
      </w:pPr>
      <w:r w:rsidRPr="009773DB">
        <w:rPr>
          <w:b w:val="0"/>
          <w:bCs/>
          <w:szCs w:val="28"/>
        </w:rPr>
        <w:t>Par manque de connaissance</w:t>
      </w:r>
      <w:r w:rsidR="000B3971">
        <w:rPr>
          <w:b w:val="0"/>
          <w:bCs/>
          <w:szCs w:val="28"/>
        </w:rPr>
        <w:t>s</w:t>
      </w:r>
      <w:r w:rsidRPr="009773DB">
        <w:rPr>
          <w:b w:val="0"/>
          <w:bCs/>
          <w:szCs w:val="28"/>
        </w:rPr>
        <w:t xml:space="preserve"> et de pratique</w:t>
      </w:r>
      <w:r w:rsidR="000B3971">
        <w:rPr>
          <w:b w:val="0"/>
          <w:bCs/>
          <w:szCs w:val="28"/>
        </w:rPr>
        <w:t>s</w:t>
      </w:r>
      <w:r w:rsidRPr="009773DB">
        <w:rPr>
          <w:b w:val="0"/>
          <w:bCs/>
          <w:szCs w:val="28"/>
        </w:rPr>
        <w:t xml:space="preserve"> sur les </w:t>
      </w:r>
      <w:proofErr w:type="spellStart"/>
      <w:r w:rsidR="004B31EE" w:rsidRPr="009773DB">
        <w:rPr>
          <w:szCs w:val="28"/>
        </w:rPr>
        <w:t>Framework</w:t>
      </w:r>
      <w:r w:rsidR="00023A9D">
        <w:rPr>
          <w:szCs w:val="28"/>
        </w:rPr>
        <w:t>s</w:t>
      </w:r>
      <w:proofErr w:type="spellEnd"/>
      <w:r w:rsidRPr="009773DB">
        <w:rPr>
          <w:b w:val="0"/>
          <w:bCs/>
          <w:szCs w:val="28"/>
        </w:rPr>
        <w:t xml:space="preserve">, nous avons fait le choix de développer l’application </w:t>
      </w:r>
      <w:r w:rsidR="009773DB">
        <w:rPr>
          <w:b w:val="0"/>
          <w:bCs/>
          <w:szCs w:val="28"/>
        </w:rPr>
        <w:t>à</w:t>
      </w:r>
      <w:r w:rsidRPr="009773DB">
        <w:rPr>
          <w:b w:val="0"/>
          <w:bCs/>
          <w:szCs w:val="28"/>
        </w:rPr>
        <w:t xml:space="preserve"> partir d’un </w:t>
      </w:r>
      <w:r w:rsidRPr="009773DB">
        <w:rPr>
          <w:szCs w:val="28"/>
        </w:rPr>
        <w:t>Template HTML/CSS</w:t>
      </w:r>
      <w:r w:rsidR="009773DB">
        <w:rPr>
          <w:szCs w:val="28"/>
        </w:rPr>
        <w:t xml:space="preserve"> </w:t>
      </w:r>
      <w:r w:rsidR="009773DB" w:rsidRPr="009773DB">
        <w:rPr>
          <w:b w:val="0"/>
          <w:bCs/>
          <w:szCs w:val="28"/>
        </w:rPr>
        <w:t>récupéré sur le site :</w:t>
      </w:r>
      <w:r w:rsidR="009773DB">
        <w:rPr>
          <w:szCs w:val="28"/>
        </w:rPr>
        <w:t xml:space="preserve"> </w:t>
      </w:r>
      <w:r w:rsidR="009773DB" w:rsidRPr="009773DB">
        <w:rPr>
          <w:szCs w:val="28"/>
        </w:rPr>
        <w:t>https://templated.co/caminar</w:t>
      </w:r>
      <w:r w:rsidRPr="009773DB">
        <w:rPr>
          <w:b w:val="0"/>
          <w:bCs/>
          <w:szCs w:val="28"/>
        </w:rPr>
        <w:t>.</w:t>
      </w:r>
    </w:p>
    <w:p w14:paraId="451F3B68" w14:textId="77777777" w:rsidR="00F16B1C" w:rsidRPr="009773DB" w:rsidRDefault="009773DB" w:rsidP="009773DB">
      <w:pPr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Nous avons </w:t>
      </w:r>
      <w:r w:rsidR="00F16B1C" w:rsidRPr="009773DB">
        <w:rPr>
          <w:b w:val="0"/>
          <w:bCs/>
          <w:szCs w:val="28"/>
        </w:rPr>
        <w:t xml:space="preserve">transformé et modifié </w:t>
      </w:r>
      <w:r>
        <w:rPr>
          <w:b w:val="0"/>
          <w:bCs/>
          <w:szCs w:val="28"/>
        </w:rPr>
        <w:t xml:space="preserve">ce Template </w:t>
      </w:r>
      <w:r w:rsidR="00F16B1C" w:rsidRPr="009773DB">
        <w:rPr>
          <w:b w:val="0"/>
          <w:bCs/>
          <w:szCs w:val="28"/>
        </w:rPr>
        <w:t>pour y inclure une gestion du code PHP et MYSQL.</w:t>
      </w:r>
    </w:p>
    <w:p w14:paraId="5A36DE8B" w14:textId="77777777" w:rsidR="00F16B1C" w:rsidRDefault="00F16B1C" w:rsidP="00023A9D">
      <w:pPr>
        <w:rPr>
          <w:b w:val="0"/>
          <w:bCs/>
          <w:sz w:val="32"/>
          <w:szCs w:val="32"/>
        </w:rPr>
      </w:pPr>
    </w:p>
    <w:p w14:paraId="06046B91" w14:textId="77777777" w:rsidR="00F16B1C" w:rsidRPr="009773DB" w:rsidRDefault="009773DB" w:rsidP="009773DB">
      <w:pPr>
        <w:rPr>
          <w:b w:val="0"/>
          <w:bCs/>
          <w:sz w:val="32"/>
          <w:szCs w:val="32"/>
          <w:u w:val="single"/>
        </w:rPr>
      </w:pPr>
      <w:r w:rsidRPr="009773DB">
        <w:rPr>
          <w:b w:val="0"/>
          <w:bCs/>
          <w:sz w:val="32"/>
          <w:szCs w:val="32"/>
          <w:u w:val="single"/>
        </w:rPr>
        <w:t>Les logiciels suivants ont étés utilisés</w:t>
      </w:r>
      <w:r w:rsidR="00F16B1C" w:rsidRPr="009773DB">
        <w:rPr>
          <w:b w:val="0"/>
          <w:bCs/>
          <w:sz w:val="32"/>
          <w:szCs w:val="32"/>
          <w:u w:val="single"/>
        </w:rPr>
        <w:t> :</w:t>
      </w:r>
    </w:p>
    <w:p w14:paraId="729F50D2" w14:textId="77777777" w:rsidR="00F16B1C" w:rsidRDefault="00F16B1C" w:rsidP="009773DB">
      <w:pPr>
        <w:rPr>
          <w:b w:val="0"/>
          <w:bCs/>
          <w:sz w:val="32"/>
          <w:szCs w:val="32"/>
        </w:rPr>
      </w:pPr>
    </w:p>
    <w:p w14:paraId="64EC7C80" w14:textId="77777777" w:rsidR="00F16B1C" w:rsidRPr="0023775F" w:rsidRDefault="00F16B1C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Pour créer la base de données : </w:t>
      </w:r>
      <w:r w:rsidRPr="0023775F">
        <w:rPr>
          <w:szCs w:val="28"/>
        </w:rPr>
        <w:t>phpMyAdmin</w:t>
      </w:r>
      <w:r w:rsidRPr="0023775F">
        <w:rPr>
          <w:b w:val="0"/>
          <w:bCs/>
          <w:szCs w:val="28"/>
        </w:rPr>
        <w:t xml:space="preserve"> à partir de </w:t>
      </w:r>
      <w:r w:rsidRPr="0023775F">
        <w:rPr>
          <w:szCs w:val="28"/>
        </w:rPr>
        <w:t>WAMPServer64</w:t>
      </w:r>
      <w:r w:rsidRPr="0023775F">
        <w:rPr>
          <w:b w:val="0"/>
          <w:bCs/>
          <w:szCs w:val="28"/>
        </w:rPr>
        <w:t>.</w:t>
      </w:r>
    </w:p>
    <w:p w14:paraId="5F713036" w14:textId="77777777" w:rsidR="0023775F" w:rsidRPr="0023775F" w:rsidRDefault="0023775F" w:rsidP="0023775F">
      <w:pPr>
        <w:rPr>
          <w:b w:val="0"/>
          <w:bCs/>
          <w:szCs w:val="28"/>
        </w:rPr>
      </w:pPr>
    </w:p>
    <w:p w14:paraId="14536F2C" w14:textId="77777777" w:rsidR="00F16B1C" w:rsidRPr="0023775F" w:rsidRDefault="00F16B1C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Pour la modification du Template et l’incorporation des fonctions PHP et SQL, Les logiciels </w:t>
      </w:r>
      <w:r w:rsidRPr="0023775F">
        <w:rPr>
          <w:szCs w:val="28"/>
        </w:rPr>
        <w:t>VS Codes</w:t>
      </w:r>
      <w:r w:rsidRPr="0023775F">
        <w:rPr>
          <w:b w:val="0"/>
          <w:bCs/>
          <w:szCs w:val="28"/>
        </w:rPr>
        <w:t xml:space="preserve"> et </w:t>
      </w:r>
      <w:r w:rsidRPr="0023775F">
        <w:rPr>
          <w:szCs w:val="28"/>
        </w:rPr>
        <w:t xml:space="preserve">Sublime </w:t>
      </w:r>
      <w:proofErr w:type="spellStart"/>
      <w:r w:rsidRPr="0023775F">
        <w:rPr>
          <w:szCs w:val="28"/>
        </w:rPr>
        <w:t>Text</w:t>
      </w:r>
      <w:proofErr w:type="spellEnd"/>
      <w:r w:rsidRPr="0023775F">
        <w:rPr>
          <w:b w:val="0"/>
          <w:bCs/>
          <w:szCs w:val="28"/>
        </w:rPr>
        <w:t xml:space="preserve"> ont été privilégiés pour leur grande compatibilités.</w:t>
      </w:r>
    </w:p>
    <w:p w14:paraId="5FDC9F82" w14:textId="77777777" w:rsidR="0023775F" w:rsidRDefault="0023775F" w:rsidP="0023775F">
      <w:pPr>
        <w:rPr>
          <w:b w:val="0"/>
          <w:bCs/>
          <w:sz w:val="32"/>
          <w:szCs w:val="32"/>
        </w:rPr>
      </w:pPr>
    </w:p>
    <w:p w14:paraId="2DE024BB" w14:textId="77777777" w:rsidR="0023775F" w:rsidRDefault="0023775F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Les utilitaires </w:t>
      </w:r>
      <w:r w:rsidRPr="009773DB">
        <w:rPr>
          <w:szCs w:val="28"/>
        </w:rPr>
        <w:t>Git</w:t>
      </w:r>
      <w:r w:rsidRPr="0023775F">
        <w:rPr>
          <w:b w:val="0"/>
          <w:bCs/>
          <w:szCs w:val="28"/>
        </w:rPr>
        <w:t xml:space="preserve"> et </w:t>
      </w:r>
      <w:r w:rsidRPr="009773DB">
        <w:rPr>
          <w:szCs w:val="28"/>
        </w:rPr>
        <w:t>GitHub</w:t>
      </w:r>
      <w:r w:rsidRPr="0023775F">
        <w:rPr>
          <w:b w:val="0"/>
          <w:bCs/>
          <w:szCs w:val="28"/>
        </w:rPr>
        <w:t xml:space="preserve"> ont été déployés et utilisés sur les postes pour optimiser la distribution des t</w:t>
      </w:r>
      <w:r>
        <w:rPr>
          <w:b w:val="0"/>
          <w:bCs/>
          <w:szCs w:val="28"/>
        </w:rPr>
        <w:t>â</w:t>
      </w:r>
      <w:r w:rsidRPr="0023775F">
        <w:rPr>
          <w:b w:val="0"/>
          <w:bCs/>
          <w:szCs w:val="28"/>
        </w:rPr>
        <w:t>ches à réaliser et sécurisé les données ajoutées au projet.</w:t>
      </w:r>
    </w:p>
    <w:p w14:paraId="0AEDDFFF" w14:textId="77777777" w:rsidR="0023775F" w:rsidRPr="0023775F" w:rsidRDefault="0023775F" w:rsidP="0023775F">
      <w:pPr>
        <w:rPr>
          <w:b w:val="0"/>
          <w:bCs/>
          <w:szCs w:val="28"/>
        </w:rPr>
      </w:pPr>
    </w:p>
    <w:p w14:paraId="62B6E6BE" w14:textId="77777777" w:rsidR="0023775F" w:rsidRDefault="0023775F" w:rsidP="0023775F">
      <w:pPr>
        <w:rPr>
          <w:b w:val="0"/>
          <w:bCs/>
          <w:szCs w:val="28"/>
        </w:rPr>
      </w:pPr>
      <w:r w:rsidRPr="009773DB">
        <w:rPr>
          <w:szCs w:val="28"/>
        </w:rPr>
        <w:t xml:space="preserve">Trello </w:t>
      </w:r>
      <w:r w:rsidRPr="0023775F">
        <w:rPr>
          <w:b w:val="0"/>
          <w:bCs/>
          <w:szCs w:val="28"/>
        </w:rPr>
        <w:t>a été utilisé en tant qu’outil de suivis journalier et prévisionnel sur le travail personnel</w:t>
      </w:r>
      <w:r>
        <w:rPr>
          <w:b w:val="0"/>
          <w:bCs/>
          <w:szCs w:val="28"/>
        </w:rPr>
        <w:t xml:space="preserve"> à fournir pour le lendemain.</w:t>
      </w:r>
    </w:p>
    <w:p w14:paraId="1DBEEE34" w14:textId="77777777" w:rsidR="0023775F" w:rsidRPr="0023775F" w:rsidRDefault="0023775F" w:rsidP="0023775F">
      <w:pPr>
        <w:rPr>
          <w:b w:val="0"/>
          <w:bCs/>
          <w:szCs w:val="28"/>
        </w:rPr>
      </w:pPr>
    </w:p>
    <w:p w14:paraId="40C4F8F0" w14:textId="77777777" w:rsidR="0023775F" w:rsidRDefault="0023775F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Les logiciels </w:t>
      </w:r>
      <w:r w:rsidRPr="0023775F">
        <w:rPr>
          <w:szCs w:val="28"/>
        </w:rPr>
        <w:t>Word et Excel</w:t>
      </w:r>
      <w:r w:rsidRPr="0023775F">
        <w:rPr>
          <w:b w:val="0"/>
          <w:bCs/>
          <w:szCs w:val="28"/>
        </w:rPr>
        <w:t xml:space="preserve"> ont été mit à contribution pour la création des différents documents livrable.</w:t>
      </w:r>
    </w:p>
    <w:p w14:paraId="5F8EE3EE" w14:textId="77777777" w:rsidR="0023775F" w:rsidRPr="0023775F" w:rsidRDefault="0023775F" w:rsidP="0023775F">
      <w:pPr>
        <w:rPr>
          <w:b w:val="0"/>
          <w:bCs/>
          <w:szCs w:val="28"/>
        </w:rPr>
      </w:pPr>
    </w:p>
    <w:p w14:paraId="07CB0C03" w14:textId="77777777" w:rsidR="00F16B1C" w:rsidRDefault="0023775F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Pour la création graphique des éléments nous avons privilégiés </w:t>
      </w:r>
      <w:proofErr w:type="spellStart"/>
      <w:r w:rsidRPr="00EA00D2">
        <w:rPr>
          <w:szCs w:val="28"/>
        </w:rPr>
        <w:t>Figma</w:t>
      </w:r>
      <w:proofErr w:type="spellEnd"/>
      <w:r w:rsidRPr="0023775F">
        <w:rPr>
          <w:b w:val="0"/>
          <w:bCs/>
          <w:szCs w:val="28"/>
        </w:rPr>
        <w:t>.</w:t>
      </w:r>
    </w:p>
    <w:p w14:paraId="13988DCF" w14:textId="77777777" w:rsidR="00C85AB3" w:rsidRPr="0023775F" w:rsidRDefault="00C85AB3" w:rsidP="0023775F">
      <w:pPr>
        <w:rPr>
          <w:b w:val="0"/>
          <w:bCs/>
          <w:szCs w:val="28"/>
        </w:rPr>
      </w:pPr>
    </w:p>
    <w:p w14:paraId="5E84F2F2" w14:textId="77777777" w:rsidR="000B3971" w:rsidRDefault="000B3971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2D692953" w14:textId="77777777" w:rsidR="00F16B1C" w:rsidRPr="0083236A" w:rsidRDefault="000B3971" w:rsidP="0083236A">
      <w:pPr>
        <w:pStyle w:val="Paragraphedeliste"/>
        <w:numPr>
          <w:ilvl w:val="0"/>
          <w:numId w:val="9"/>
        </w:numPr>
        <w:jc w:val="center"/>
        <w:rPr>
          <w:b w:val="0"/>
          <w:bCs/>
          <w:sz w:val="40"/>
          <w:szCs w:val="40"/>
          <w:u w:val="single"/>
        </w:rPr>
      </w:pPr>
      <w:r w:rsidRPr="0083236A">
        <w:rPr>
          <w:b w:val="0"/>
          <w:bCs/>
          <w:sz w:val="40"/>
          <w:szCs w:val="40"/>
          <w:u w:val="single"/>
        </w:rPr>
        <w:lastRenderedPageBreak/>
        <w:t>Spécifications fonctionnelles</w:t>
      </w:r>
    </w:p>
    <w:p w14:paraId="36630ED9" w14:textId="77777777" w:rsidR="004023A1" w:rsidRPr="004023A1" w:rsidRDefault="004023A1" w:rsidP="004023A1">
      <w:pPr>
        <w:ind w:left="360"/>
        <w:rPr>
          <w:b w:val="0"/>
          <w:bCs/>
          <w:sz w:val="40"/>
          <w:szCs w:val="40"/>
        </w:rPr>
      </w:pPr>
    </w:p>
    <w:p w14:paraId="113D6F6E" w14:textId="77777777" w:rsidR="004C773C" w:rsidRPr="004C773C" w:rsidRDefault="004C773C" w:rsidP="004C773C">
      <w:pPr>
        <w:pStyle w:val="Paragraphedeliste"/>
        <w:numPr>
          <w:ilvl w:val="0"/>
          <w:numId w:val="2"/>
        </w:numPr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Fonctionnalité </w:t>
      </w:r>
      <w:proofErr w:type="spellStart"/>
      <w:r w:rsidRPr="004C773C">
        <w:rPr>
          <w:b w:val="0"/>
          <w:bCs/>
          <w:szCs w:val="28"/>
        </w:rPr>
        <w:t>adminView</w:t>
      </w:r>
      <w:proofErr w:type="spellEnd"/>
      <w:r w:rsidRPr="004C773C">
        <w:rPr>
          <w:b w:val="0"/>
          <w:bCs/>
          <w:szCs w:val="28"/>
        </w:rPr>
        <w:t> :</w:t>
      </w:r>
    </w:p>
    <w:p w14:paraId="7CE88535" w14:textId="77777777" w:rsidR="004C773C" w:rsidRDefault="00172F9B" w:rsidP="004C773C">
      <w:pPr>
        <w:pStyle w:val="Paragraphedeliste"/>
        <w:rPr>
          <w:b w:val="0"/>
          <w:bCs/>
          <w:sz w:val="40"/>
          <w:szCs w:val="40"/>
        </w:rPr>
      </w:pPr>
      <w:r w:rsidRPr="004C773C">
        <w:rPr>
          <w:b w:val="0"/>
          <w:b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2C323A5" wp14:editId="733B53FE">
                <wp:simplePos x="0" y="0"/>
                <wp:positionH relativeFrom="column">
                  <wp:posOffset>4152900</wp:posOffset>
                </wp:positionH>
                <wp:positionV relativeFrom="paragraph">
                  <wp:posOffset>315595</wp:posOffset>
                </wp:positionV>
                <wp:extent cx="2360930" cy="5135880"/>
                <wp:effectExtent l="0" t="0" r="22860" b="26670"/>
                <wp:wrapSquare wrapText="bothSides"/>
                <wp:docPr id="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135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69B13" w14:textId="3DD865A9" w:rsidR="00EF2ACE" w:rsidRDefault="00EF2ACE">
                            <w:r>
                              <w:t>Page principale des admins. Permet de d‘afficher les utilisateurs, de les supprimer et un lien pour les modifier.</w:t>
                            </w:r>
                          </w:p>
                          <w:p w14:paraId="31C0D984" w14:textId="45DE7815" w:rsidR="00EF2ACE" w:rsidRDefault="00EF2ACE">
                            <w:r>
                              <w:t>Liens vers les autres panels admin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323A5" id="_x0000_s1033" type="#_x0000_t202" style="position:absolute;left:0;text-align:left;margin-left:327pt;margin-top:24.85pt;width:185.9pt;height:404.4pt;z-index:25168384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">
                <v:textbox>
                  <w:txbxContent>
                    <w:p w14:paraId="20769B13" w14:textId="3DD865A9" w:rsidR="00EF2ACE" w:rsidRDefault="00EF2ACE">
                      <w:r>
                        <w:t>Page principale des admins. Permet de d‘afficher les utilisateurs, de les supprimer et un lien pour les modifier.</w:t>
                      </w:r>
                    </w:p>
                    <w:p w14:paraId="31C0D984" w14:textId="45DE7815" w:rsidR="00EF2ACE" w:rsidRDefault="00EF2ACE">
                      <w:r>
                        <w:t>Liens vers les autres panels admin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 w:val="0"/>
          <w:bCs/>
          <w:noProof/>
          <w:sz w:val="40"/>
          <w:szCs w:val="40"/>
        </w:rPr>
        <w:drawing>
          <wp:anchor distT="0" distB="0" distL="114300" distR="114300" simplePos="0" relativeHeight="251681792" behindDoc="0" locked="0" layoutInCell="1" allowOverlap="1" wp14:anchorId="46123C6C" wp14:editId="44A4CC88">
            <wp:simplePos x="0" y="0"/>
            <wp:positionH relativeFrom="column">
              <wp:posOffset>-22860</wp:posOffset>
            </wp:positionH>
            <wp:positionV relativeFrom="paragraph">
              <wp:posOffset>315595</wp:posOffset>
            </wp:positionV>
            <wp:extent cx="4175760" cy="5218229"/>
            <wp:effectExtent l="0" t="0" r="0" b="1905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minView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533" cy="5220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B2F92" w14:textId="77777777" w:rsidR="000B3971" w:rsidRDefault="000B3971" w:rsidP="000B3971">
      <w:pPr>
        <w:jc w:val="center"/>
        <w:rPr>
          <w:b w:val="0"/>
          <w:bCs/>
          <w:sz w:val="40"/>
          <w:szCs w:val="40"/>
        </w:rPr>
      </w:pPr>
    </w:p>
    <w:p w14:paraId="026CF4D8" w14:textId="77777777" w:rsidR="000B3971" w:rsidRDefault="000B3971" w:rsidP="000B3971">
      <w:pPr>
        <w:jc w:val="center"/>
        <w:rPr>
          <w:b w:val="0"/>
          <w:bCs/>
          <w:sz w:val="40"/>
          <w:szCs w:val="40"/>
        </w:rPr>
      </w:pPr>
    </w:p>
    <w:p w14:paraId="28F9BF3D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102A468E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40E17354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24122AC5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67FF8574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50AFB4B1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7FB3C64F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2ECBC700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5A9E200B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7F40260D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5B00BBAE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462CDEE6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426FEB7B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5AA9A3ED" w14:textId="77777777" w:rsidR="004C773C" w:rsidRDefault="004C773C" w:rsidP="000B3971">
      <w:pPr>
        <w:jc w:val="center"/>
        <w:rPr>
          <w:b w:val="0"/>
          <w:bCs/>
          <w:sz w:val="40"/>
          <w:szCs w:val="40"/>
        </w:rPr>
      </w:pPr>
    </w:p>
    <w:p w14:paraId="3902978F" w14:textId="77777777" w:rsidR="004C773C" w:rsidRDefault="004C773C">
      <w:pPr>
        <w:spacing w:after="200"/>
        <w:rPr>
          <w:b w:val="0"/>
          <w:bCs/>
          <w:sz w:val="40"/>
          <w:szCs w:val="40"/>
        </w:rPr>
      </w:pPr>
      <w:r>
        <w:rPr>
          <w:b w:val="0"/>
          <w:bCs/>
          <w:sz w:val="40"/>
          <w:szCs w:val="40"/>
        </w:rPr>
        <w:br w:type="page"/>
      </w:r>
    </w:p>
    <w:p w14:paraId="337D2856" w14:textId="77777777" w:rsidR="004C773C" w:rsidRDefault="004C773C" w:rsidP="004C773C">
      <w:pPr>
        <w:pStyle w:val="Paragraphedeliste"/>
        <w:numPr>
          <w:ilvl w:val="0"/>
          <w:numId w:val="2"/>
        </w:numPr>
        <w:rPr>
          <w:b w:val="0"/>
          <w:bCs/>
          <w:szCs w:val="28"/>
        </w:rPr>
      </w:pPr>
      <w:r w:rsidRPr="004C773C">
        <w:rPr>
          <w:b w:val="0"/>
          <w:bCs/>
          <w:szCs w:val="28"/>
        </w:rPr>
        <w:lastRenderedPageBreak/>
        <w:t xml:space="preserve">Fonctionnalité </w:t>
      </w:r>
      <w:proofErr w:type="spellStart"/>
      <w:r w:rsidRPr="004C773C">
        <w:rPr>
          <w:b w:val="0"/>
          <w:bCs/>
          <w:szCs w:val="28"/>
        </w:rPr>
        <w:t>authUser</w:t>
      </w:r>
      <w:proofErr w:type="spellEnd"/>
      <w:r w:rsidRPr="004C773C">
        <w:rPr>
          <w:b w:val="0"/>
          <w:bCs/>
          <w:szCs w:val="28"/>
        </w:rPr>
        <w:t> :</w:t>
      </w:r>
    </w:p>
    <w:p w14:paraId="6381277C" w14:textId="77777777" w:rsidR="004C773C" w:rsidRDefault="00172F9B" w:rsidP="004C773C">
      <w:pPr>
        <w:rPr>
          <w:b w:val="0"/>
          <w:bCs/>
          <w:szCs w:val="28"/>
        </w:rPr>
      </w:pPr>
      <w:r w:rsidRPr="004C773C">
        <w:rPr>
          <w:noProof/>
          <w:szCs w:val="28"/>
        </w:rPr>
        <w:drawing>
          <wp:anchor distT="0" distB="0" distL="114300" distR="114300" simplePos="0" relativeHeight="251684864" behindDoc="0" locked="0" layoutInCell="1" allowOverlap="1" wp14:anchorId="01475A52" wp14:editId="2960B842">
            <wp:simplePos x="0" y="0"/>
            <wp:positionH relativeFrom="column">
              <wp:posOffset>236220</wp:posOffset>
            </wp:positionH>
            <wp:positionV relativeFrom="paragraph">
              <wp:posOffset>220980</wp:posOffset>
            </wp:positionV>
            <wp:extent cx="5806440" cy="4267200"/>
            <wp:effectExtent l="0" t="0" r="381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uthUser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D49B62" w14:textId="77777777" w:rsidR="004C773C" w:rsidRDefault="004C773C" w:rsidP="004C773C">
      <w:pPr>
        <w:rPr>
          <w:b w:val="0"/>
          <w:bCs/>
          <w:szCs w:val="28"/>
        </w:rPr>
      </w:pPr>
    </w:p>
    <w:p w14:paraId="3359E88D" w14:textId="77777777" w:rsidR="004C773C" w:rsidRDefault="004C773C" w:rsidP="004C773C">
      <w:pPr>
        <w:rPr>
          <w:b w:val="0"/>
          <w:bCs/>
          <w:szCs w:val="28"/>
        </w:rPr>
      </w:pPr>
    </w:p>
    <w:p w14:paraId="1B3B3D12" w14:textId="77777777" w:rsidR="004C773C" w:rsidRDefault="004C773C" w:rsidP="004C773C">
      <w:pPr>
        <w:rPr>
          <w:b w:val="0"/>
          <w:bCs/>
          <w:szCs w:val="28"/>
        </w:rPr>
      </w:pPr>
    </w:p>
    <w:p w14:paraId="4AA298D5" w14:textId="77777777" w:rsidR="004C773C" w:rsidRDefault="004C773C" w:rsidP="004C773C">
      <w:pPr>
        <w:rPr>
          <w:b w:val="0"/>
          <w:bCs/>
          <w:szCs w:val="28"/>
        </w:rPr>
      </w:pPr>
    </w:p>
    <w:p w14:paraId="5ACDED2F" w14:textId="77777777" w:rsidR="004C773C" w:rsidRDefault="004C773C" w:rsidP="004C773C">
      <w:pPr>
        <w:rPr>
          <w:b w:val="0"/>
          <w:bCs/>
          <w:szCs w:val="28"/>
        </w:rPr>
      </w:pPr>
    </w:p>
    <w:p w14:paraId="2910FAB1" w14:textId="77777777" w:rsidR="004C773C" w:rsidRDefault="004C773C" w:rsidP="004C773C">
      <w:pPr>
        <w:rPr>
          <w:b w:val="0"/>
          <w:bCs/>
          <w:szCs w:val="28"/>
        </w:rPr>
      </w:pPr>
    </w:p>
    <w:p w14:paraId="0B6E313F" w14:textId="77777777" w:rsidR="004C773C" w:rsidRDefault="004C773C" w:rsidP="004C773C">
      <w:pPr>
        <w:rPr>
          <w:b w:val="0"/>
          <w:bCs/>
          <w:szCs w:val="28"/>
        </w:rPr>
      </w:pPr>
    </w:p>
    <w:p w14:paraId="1D63E24E" w14:textId="77777777" w:rsidR="004C773C" w:rsidRDefault="004C773C" w:rsidP="004C773C">
      <w:pPr>
        <w:rPr>
          <w:b w:val="0"/>
          <w:bCs/>
          <w:szCs w:val="28"/>
        </w:rPr>
      </w:pPr>
    </w:p>
    <w:p w14:paraId="1BED8874" w14:textId="77777777" w:rsidR="004C773C" w:rsidRDefault="004C773C" w:rsidP="004C773C">
      <w:pPr>
        <w:rPr>
          <w:b w:val="0"/>
          <w:bCs/>
          <w:szCs w:val="28"/>
        </w:rPr>
      </w:pPr>
    </w:p>
    <w:p w14:paraId="029893E0" w14:textId="77777777" w:rsidR="004C773C" w:rsidRDefault="004C773C" w:rsidP="004C773C">
      <w:pPr>
        <w:rPr>
          <w:b w:val="0"/>
          <w:bCs/>
          <w:szCs w:val="28"/>
        </w:rPr>
      </w:pPr>
    </w:p>
    <w:p w14:paraId="326DA1A9" w14:textId="77777777" w:rsidR="004C773C" w:rsidRDefault="004C773C" w:rsidP="004C773C">
      <w:pPr>
        <w:rPr>
          <w:b w:val="0"/>
          <w:bCs/>
          <w:szCs w:val="28"/>
        </w:rPr>
      </w:pPr>
    </w:p>
    <w:p w14:paraId="32DFAD75" w14:textId="77777777" w:rsidR="004C773C" w:rsidRDefault="004C773C" w:rsidP="004C773C">
      <w:pPr>
        <w:rPr>
          <w:b w:val="0"/>
          <w:bCs/>
          <w:szCs w:val="28"/>
        </w:rPr>
      </w:pPr>
    </w:p>
    <w:p w14:paraId="4A0E42E9" w14:textId="77777777" w:rsidR="004C773C" w:rsidRDefault="004C773C" w:rsidP="004C773C">
      <w:pPr>
        <w:rPr>
          <w:b w:val="0"/>
          <w:bCs/>
          <w:szCs w:val="28"/>
        </w:rPr>
      </w:pPr>
    </w:p>
    <w:p w14:paraId="2029C395" w14:textId="77777777" w:rsidR="004C773C" w:rsidRDefault="004C773C" w:rsidP="004C773C">
      <w:pPr>
        <w:rPr>
          <w:b w:val="0"/>
          <w:bCs/>
          <w:szCs w:val="28"/>
        </w:rPr>
      </w:pPr>
    </w:p>
    <w:p w14:paraId="7D40E3EC" w14:textId="77777777" w:rsidR="004C773C" w:rsidRDefault="004C773C" w:rsidP="004C773C">
      <w:pPr>
        <w:rPr>
          <w:b w:val="0"/>
          <w:bCs/>
          <w:szCs w:val="28"/>
        </w:rPr>
      </w:pPr>
    </w:p>
    <w:p w14:paraId="3D74C8CC" w14:textId="77777777" w:rsidR="004C773C" w:rsidRDefault="004C773C" w:rsidP="004C773C">
      <w:pPr>
        <w:rPr>
          <w:b w:val="0"/>
          <w:bCs/>
          <w:szCs w:val="28"/>
        </w:rPr>
      </w:pPr>
    </w:p>
    <w:p w14:paraId="444821E3" w14:textId="77777777" w:rsidR="004C773C" w:rsidRDefault="004C773C" w:rsidP="004C773C">
      <w:pPr>
        <w:rPr>
          <w:b w:val="0"/>
          <w:bCs/>
          <w:szCs w:val="28"/>
        </w:rPr>
      </w:pPr>
    </w:p>
    <w:p w14:paraId="1E48CAE6" w14:textId="77777777" w:rsidR="004C773C" w:rsidRDefault="004C773C" w:rsidP="004C773C">
      <w:pPr>
        <w:rPr>
          <w:b w:val="0"/>
          <w:bCs/>
          <w:szCs w:val="28"/>
        </w:rPr>
      </w:pPr>
    </w:p>
    <w:p w14:paraId="699C8D54" w14:textId="77777777" w:rsidR="004C773C" w:rsidRDefault="004C773C" w:rsidP="004C773C">
      <w:pPr>
        <w:rPr>
          <w:b w:val="0"/>
          <w:bCs/>
          <w:szCs w:val="28"/>
        </w:rPr>
      </w:pPr>
    </w:p>
    <w:p w14:paraId="35E6BD10" w14:textId="77777777" w:rsidR="004C773C" w:rsidRDefault="00172F9B" w:rsidP="004C773C">
      <w:pPr>
        <w:rPr>
          <w:b w:val="0"/>
          <w:bCs/>
          <w:szCs w:val="28"/>
        </w:rPr>
      </w:pPr>
      <w:r w:rsidRPr="004C773C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E8985DB" wp14:editId="7CE10BA4">
                <wp:simplePos x="0" y="0"/>
                <wp:positionH relativeFrom="column">
                  <wp:posOffset>22860</wp:posOffset>
                </wp:positionH>
                <wp:positionV relativeFrom="paragraph">
                  <wp:posOffset>29845</wp:posOffset>
                </wp:positionV>
                <wp:extent cx="6652260" cy="2400300"/>
                <wp:effectExtent l="0" t="0" r="15240" b="19050"/>
                <wp:wrapNone/>
                <wp:docPr id="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2260" cy="2400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508DC5" w14:textId="71FEC0D1" w:rsidR="00EF2ACE" w:rsidRDefault="00EF2ACE">
                            <w:r>
                              <w:t xml:space="preserve">Permet de vérifier si l’utilisateur à </w:t>
                            </w:r>
                            <w:proofErr w:type="spellStart"/>
                            <w:r>
                              <w:t>rentré</w:t>
                            </w:r>
                            <w:proofErr w:type="spellEnd"/>
                            <w:r>
                              <w:t xml:space="preserve"> les bons identifiants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985DB" id="_x0000_s1034" type="#_x0000_t202" style="position:absolute;margin-left:1.8pt;margin-top:2.35pt;width:523.8pt;height:189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">
                <v:textbox>
                  <w:txbxContent>
                    <w:p w14:paraId="76508DC5" w14:textId="71FEC0D1" w:rsidR="00EF2ACE" w:rsidRDefault="00EF2ACE">
                      <w:r>
                        <w:t xml:space="preserve">Permet de vérifier si l’utilisateur à </w:t>
                      </w:r>
                      <w:proofErr w:type="spellStart"/>
                      <w:r>
                        <w:t>rentré</w:t>
                      </w:r>
                      <w:proofErr w:type="spellEnd"/>
                      <w:r>
                        <w:t xml:space="preserve"> les bons identifiants</w:t>
                      </w:r>
                    </w:p>
                  </w:txbxContent>
                </v:textbox>
              </v:shape>
            </w:pict>
          </mc:Fallback>
        </mc:AlternateContent>
      </w:r>
    </w:p>
    <w:p w14:paraId="6FEFD7B7" w14:textId="77777777" w:rsidR="004C773C" w:rsidRDefault="004C773C" w:rsidP="004C773C">
      <w:pPr>
        <w:rPr>
          <w:b w:val="0"/>
          <w:bCs/>
          <w:szCs w:val="28"/>
        </w:rPr>
      </w:pPr>
    </w:p>
    <w:p w14:paraId="5F337D91" w14:textId="77777777" w:rsidR="004C773C" w:rsidRDefault="004C773C" w:rsidP="004C773C">
      <w:pPr>
        <w:rPr>
          <w:b w:val="0"/>
          <w:bCs/>
          <w:szCs w:val="28"/>
        </w:rPr>
      </w:pPr>
    </w:p>
    <w:p w14:paraId="556507B4" w14:textId="77777777" w:rsidR="004C773C" w:rsidRDefault="004C773C" w:rsidP="004C773C">
      <w:pPr>
        <w:rPr>
          <w:b w:val="0"/>
          <w:bCs/>
          <w:szCs w:val="28"/>
        </w:rPr>
      </w:pPr>
    </w:p>
    <w:p w14:paraId="1FE5710A" w14:textId="77777777" w:rsidR="004C773C" w:rsidRDefault="004C773C" w:rsidP="004C773C">
      <w:pPr>
        <w:rPr>
          <w:b w:val="0"/>
          <w:bCs/>
          <w:szCs w:val="28"/>
        </w:rPr>
      </w:pPr>
    </w:p>
    <w:p w14:paraId="402E4EA5" w14:textId="77777777" w:rsidR="004C773C" w:rsidRDefault="004C773C" w:rsidP="004C773C">
      <w:pPr>
        <w:rPr>
          <w:b w:val="0"/>
          <w:bCs/>
          <w:szCs w:val="28"/>
        </w:rPr>
      </w:pPr>
    </w:p>
    <w:p w14:paraId="4B8BEAC1" w14:textId="77777777" w:rsidR="004C773C" w:rsidRDefault="004C773C" w:rsidP="004C773C">
      <w:pPr>
        <w:rPr>
          <w:b w:val="0"/>
          <w:bCs/>
          <w:szCs w:val="28"/>
        </w:rPr>
      </w:pPr>
    </w:p>
    <w:p w14:paraId="51B9CDA5" w14:textId="77777777" w:rsidR="004C773C" w:rsidRDefault="004C773C" w:rsidP="004C773C">
      <w:pPr>
        <w:rPr>
          <w:b w:val="0"/>
          <w:bCs/>
          <w:szCs w:val="28"/>
        </w:rPr>
      </w:pPr>
    </w:p>
    <w:p w14:paraId="6013237B" w14:textId="77777777" w:rsidR="004C773C" w:rsidRDefault="004C773C" w:rsidP="004C773C">
      <w:pPr>
        <w:rPr>
          <w:b w:val="0"/>
          <w:bCs/>
          <w:szCs w:val="28"/>
        </w:rPr>
      </w:pPr>
    </w:p>
    <w:p w14:paraId="59451F24" w14:textId="77777777" w:rsidR="004C773C" w:rsidRDefault="004C773C" w:rsidP="004C773C">
      <w:pPr>
        <w:rPr>
          <w:b w:val="0"/>
          <w:bCs/>
          <w:szCs w:val="28"/>
        </w:rPr>
      </w:pPr>
    </w:p>
    <w:p w14:paraId="4BC892C7" w14:textId="77777777" w:rsidR="004C773C" w:rsidRDefault="004C773C" w:rsidP="004C773C">
      <w:pPr>
        <w:rPr>
          <w:b w:val="0"/>
          <w:bCs/>
          <w:szCs w:val="28"/>
        </w:rPr>
      </w:pPr>
    </w:p>
    <w:p w14:paraId="68B3A8F1" w14:textId="77777777" w:rsidR="004C773C" w:rsidRDefault="004C773C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4F651EC9" w14:textId="77777777" w:rsidR="004C773C" w:rsidRDefault="00172F9B" w:rsidP="004C773C">
      <w:pPr>
        <w:pStyle w:val="Paragraphedeliste"/>
        <w:numPr>
          <w:ilvl w:val="0"/>
          <w:numId w:val="2"/>
        </w:numPr>
        <w:rPr>
          <w:b w:val="0"/>
          <w:bCs/>
          <w:szCs w:val="28"/>
        </w:rPr>
      </w:pPr>
      <w:r w:rsidRPr="004C773C">
        <w:rPr>
          <w:b w:val="0"/>
          <w:bCs/>
          <w:szCs w:val="28"/>
        </w:rPr>
        <w:lastRenderedPageBreak/>
        <w:t>Fonctionnalité</w:t>
      </w:r>
      <w:r w:rsidR="004C773C" w:rsidRPr="004C773C">
        <w:rPr>
          <w:b w:val="0"/>
          <w:bCs/>
          <w:szCs w:val="28"/>
        </w:rPr>
        <w:t xml:space="preserve"> </w:t>
      </w:r>
      <w:r w:rsidR="004C773C">
        <w:rPr>
          <w:b w:val="0"/>
          <w:bCs/>
          <w:szCs w:val="28"/>
        </w:rPr>
        <w:t>Connexion :</w:t>
      </w:r>
    </w:p>
    <w:p w14:paraId="755ADACF" w14:textId="77777777" w:rsidR="004C773C" w:rsidRDefault="004C773C" w:rsidP="004C773C">
      <w:pPr>
        <w:rPr>
          <w:b w:val="0"/>
          <w:bCs/>
          <w:szCs w:val="28"/>
        </w:rPr>
      </w:pPr>
    </w:p>
    <w:p w14:paraId="39893694" w14:textId="77777777" w:rsidR="004C773C" w:rsidRDefault="00172F9B" w:rsidP="004C773C">
      <w:pPr>
        <w:rPr>
          <w:b w:val="0"/>
          <w:bCs/>
          <w:szCs w:val="28"/>
        </w:rPr>
      </w:pPr>
      <w:r w:rsidRPr="004C773C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60889C85" wp14:editId="73E98396">
                <wp:simplePos x="0" y="0"/>
                <wp:positionH relativeFrom="column">
                  <wp:posOffset>4198620</wp:posOffset>
                </wp:positionH>
                <wp:positionV relativeFrom="paragraph">
                  <wp:posOffset>55245</wp:posOffset>
                </wp:positionV>
                <wp:extent cx="2667000" cy="4098290"/>
                <wp:effectExtent l="0" t="0" r="19050" b="16510"/>
                <wp:wrapSquare wrapText="bothSides"/>
                <wp:docPr id="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409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E90652" w14:textId="1BAF3E82" w:rsidR="00EF2ACE" w:rsidRDefault="00EF2ACE">
                            <w:r>
                              <w:t xml:space="preserve">Formulaire qui redirige vers la fonction </w:t>
                            </w:r>
                            <w:proofErr w:type="spellStart"/>
                            <w:r>
                              <w:t>AuthUsers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89C85" id="_x0000_s1035" type="#_x0000_t202" style="position:absolute;margin-left:330.6pt;margin-top:4.35pt;width:210pt;height:322.7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">
                <v:textbox>
                  <w:txbxContent>
                    <w:p w14:paraId="59E90652" w14:textId="1BAF3E82" w:rsidR="00EF2ACE" w:rsidRDefault="00EF2ACE">
                      <w:r>
                        <w:t xml:space="preserve">Formulaire qui redirige vers la fonction </w:t>
                      </w:r>
                      <w:proofErr w:type="spellStart"/>
                      <w:r>
                        <w:t>AuthUsers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 w:val="0"/>
          <w:bCs/>
          <w:noProof/>
          <w:szCs w:val="28"/>
        </w:rPr>
        <w:drawing>
          <wp:anchor distT="0" distB="0" distL="114300" distR="114300" simplePos="0" relativeHeight="251687936" behindDoc="0" locked="0" layoutInCell="1" allowOverlap="1" wp14:anchorId="606A198F" wp14:editId="61637DC1">
            <wp:simplePos x="0" y="0"/>
            <wp:positionH relativeFrom="column">
              <wp:posOffset>-160020</wp:posOffset>
            </wp:positionH>
            <wp:positionV relativeFrom="paragraph">
              <wp:posOffset>55245</wp:posOffset>
            </wp:positionV>
            <wp:extent cx="4320540" cy="4098691"/>
            <wp:effectExtent l="0" t="0" r="381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nex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05" cy="4103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F9D83" w14:textId="77777777" w:rsidR="004C773C" w:rsidRDefault="004C773C" w:rsidP="004C773C">
      <w:pPr>
        <w:rPr>
          <w:b w:val="0"/>
          <w:bCs/>
          <w:szCs w:val="28"/>
        </w:rPr>
      </w:pPr>
    </w:p>
    <w:p w14:paraId="6C4A8AF2" w14:textId="77777777" w:rsidR="004C773C" w:rsidRDefault="004C773C" w:rsidP="004C773C">
      <w:pPr>
        <w:rPr>
          <w:b w:val="0"/>
          <w:bCs/>
          <w:szCs w:val="28"/>
        </w:rPr>
      </w:pPr>
    </w:p>
    <w:p w14:paraId="02C15663" w14:textId="77777777" w:rsidR="004C773C" w:rsidRDefault="004C773C" w:rsidP="004C773C">
      <w:pPr>
        <w:rPr>
          <w:b w:val="0"/>
          <w:bCs/>
          <w:szCs w:val="28"/>
        </w:rPr>
      </w:pPr>
    </w:p>
    <w:p w14:paraId="4E1BB9CE" w14:textId="77777777" w:rsidR="004C773C" w:rsidRDefault="004C773C" w:rsidP="004C773C">
      <w:pPr>
        <w:rPr>
          <w:b w:val="0"/>
          <w:bCs/>
          <w:szCs w:val="28"/>
        </w:rPr>
      </w:pPr>
    </w:p>
    <w:p w14:paraId="18B3E344" w14:textId="77777777" w:rsidR="004C773C" w:rsidRDefault="004C773C" w:rsidP="004C773C">
      <w:pPr>
        <w:rPr>
          <w:b w:val="0"/>
          <w:bCs/>
          <w:szCs w:val="28"/>
        </w:rPr>
      </w:pPr>
    </w:p>
    <w:p w14:paraId="48226080" w14:textId="77777777" w:rsidR="004C773C" w:rsidRDefault="004C773C" w:rsidP="004C773C">
      <w:pPr>
        <w:rPr>
          <w:b w:val="0"/>
          <w:bCs/>
          <w:szCs w:val="28"/>
        </w:rPr>
      </w:pPr>
    </w:p>
    <w:p w14:paraId="69DCDC33" w14:textId="77777777" w:rsidR="004C773C" w:rsidRDefault="004C773C" w:rsidP="004C773C">
      <w:pPr>
        <w:rPr>
          <w:b w:val="0"/>
          <w:bCs/>
          <w:szCs w:val="28"/>
        </w:rPr>
      </w:pPr>
    </w:p>
    <w:p w14:paraId="58F8783A" w14:textId="77777777" w:rsidR="004C773C" w:rsidRDefault="004C773C" w:rsidP="004C773C">
      <w:pPr>
        <w:rPr>
          <w:b w:val="0"/>
          <w:bCs/>
          <w:szCs w:val="28"/>
        </w:rPr>
      </w:pPr>
    </w:p>
    <w:p w14:paraId="4F2931E5" w14:textId="77777777" w:rsidR="004C773C" w:rsidRDefault="004C773C" w:rsidP="004C773C">
      <w:pPr>
        <w:rPr>
          <w:b w:val="0"/>
          <w:bCs/>
          <w:szCs w:val="28"/>
        </w:rPr>
      </w:pPr>
    </w:p>
    <w:p w14:paraId="7A6BFC73" w14:textId="77777777" w:rsidR="004C773C" w:rsidRDefault="004C773C" w:rsidP="004C773C">
      <w:pPr>
        <w:rPr>
          <w:b w:val="0"/>
          <w:bCs/>
          <w:szCs w:val="28"/>
        </w:rPr>
      </w:pPr>
    </w:p>
    <w:p w14:paraId="1BC0B4F3" w14:textId="77777777" w:rsidR="004C773C" w:rsidRDefault="004C773C" w:rsidP="004C773C">
      <w:pPr>
        <w:rPr>
          <w:b w:val="0"/>
          <w:bCs/>
          <w:szCs w:val="28"/>
        </w:rPr>
      </w:pPr>
    </w:p>
    <w:p w14:paraId="4AEA9AC7" w14:textId="77777777" w:rsidR="004C773C" w:rsidRDefault="004C773C" w:rsidP="004C773C">
      <w:pPr>
        <w:rPr>
          <w:b w:val="0"/>
          <w:bCs/>
          <w:szCs w:val="28"/>
        </w:rPr>
      </w:pPr>
    </w:p>
    <w:p w14:paraId="2540AF98" w14:textId="77777777" w:rsidR="004C773C" w:rsidRDefault="004C773C" w:rsidP="004C773C">
      <w:pPr>
        <w:rPr>
          <w:b w:val="0"/>
          <w:bCs/>
          <w:szCs w:val="28"/>
        </w:rPr>
      </w:pPr>
    </w:p>
    <w:p w14:paraId="3D9D11E4" w14:textId="77777777" w:rsidR="004C773C" w:rsidRDefault="004C773C" w:rsidP="004C773C">
      <w:pPr>
        <w:rPr>
          <w:b w:val="0"/>
          <w:bCs/>
          <w:szCs w:val="28"/>
        </w:rPr>
      </w:pPr>
    </w:p>
    <w:p w14:paraId="4DC43018" w14:textId="77777777" w:rsidR="004C773C" w:rsidRDefault="004C773C" w:rsidP="004C773C">
      <w:pPr>
        <w:rPr>
          <w:b w:val="0"/>
          <w:bCs/>
          <w:szCs w:val="28"/>
        </w:rPr>
      </w:pPr>
    </w:p>
    <w:p w14:paraId="7A75E181" w14:textId="77777777" w:rsidR="004C773C" w:rsidRDefault="004C773C" w:rsidP="004C773C">
      <w:pPr>
        <w:rPr>
          <w:b w:val="0"/>
          <w:bCs/>
          <w:szCs w:val="28"/>
        </w:rPr>
      </w:pPr>
    </w:p>
    <w:p w14:paraId="17591B6F" w14:textId="77777777" w:rsidR="004C773C" w:rsidRDefault="004C773C" w:rsidP="004C773C">
      <w:pPr>
        <w:rPr>
          <w:b w:val="0"/>
          <w:bCs/>
          <w:szCs w:val="28"/>
        </w:rPr>
      </w:pPr>
    </w:p>
    <w:p w14:paraId="507E37AE" w14:textId="77777777" w:rsidR="004C773C" w:rsidRDefault="004C773C" w:rsidP="004C773C">
      <w:pPr>
        <w:rPr>
          <w:b w:val="0"/>
          <w:bCs/>
          <w:szCs w:val="28"/>
        </w:rPr>
      </w:pPr>
    </w:p>
    <w:p w14:paraId="152AFD8F" w14:textId="77777777" w:rsidR="004C773C" w:rsidRDefault="004C773C" w:rsidP="004C773C">
      <w:pPr>
        <w:rPr>
          <w:b w:val="0"/>
          <w:bCs/>
          <w:szCs w:val="28"/>
        </w:rPr>
      </w:pPr>
    </w:p>
    <w:p w14:paraId="2D4E0748" w14:textId="77777777" w:rsidR="004C773C" w:rsidRDefault="004C773C" w:rsidP="004C773C">
      <w:pPr>
        <w:rPr>
          <w:b w:val="0"/>
          <w:bCs/>
          <w:szCs w:val="28"/>
        </w:rPr>
      </w:pPr>
    </w:p>
    <w:p w14:paraId="257A0EB4" w14:textId="77777777" w:rsidR="004C773C" w:rsidRDefault="004C773C" w:rsidP="004C773C">
      <w:pPr>
        <w:rPr>
          <w:b w:val="0"/>
          <w:bCs/>
          <w:szCs w:val="28"/>
        </w:rPr>
      </w:pPr>
    </w:p>
    <w:p w14:paraId="5692D60C" w14:textId="77777777" w:rsidR="004C773C" w:rsidRDefault="004C773C" w:rsidP="004C773C">
      <w:pPr>
        <w:rPr>
          <w:b w:val="0"/>
          <w:bCs/>
          <w:szCs w:val="28"/>
        </w:rPr>
      </w:pPr>
    </w:p>
    <w:p w14:paraId="5A2A6F36" w14:textId="77777777" w:rsidR="004C773C" w:rsidRDefault="004C773C" w:rsidP="004C773C">
      <w:pPr>
        <w:rPr>
          <w:b w:val="0"/>
          <w:bCs/>
          <w:szCs w:val="28"/>
        </w:rPr>
      </w:pPr>
    </w:p>
    <w:p w14:paraId="28F95731" w14:textId="77777777" w:rsidR="004C773C" w:rsidRDefault="004C773C" w:rsidP="004C773C">
      <w:pPr>
        <w:rPr>
          <w:b w:val="0"/>
          <w:bCs/>
          <w:szCs w:val="28"/>
        </w:rPr>
      </w:pPr>
    </w:p>
    <w:p w14:paraId="0092ADD9" w14:textId="77777777" w:rsidR="004C773C" w:rsidRDefault="004C773C" w:rsidP="004C773C">
      <w:pPr>
        <w:rPr>
          <w:b w:val="0"/>
          <w:bCs/>
          <w:szCs w:val="28"/>
        </w:rPr>
      </w:pPr>
    </w:p>
    <w:p w14:paraId="16241668" w14:textId="77777777" w:rsidR="004C773C" w:rsidRDefault="004C773C" w:rsidP="004C773C">
      <w:pPr>
        <w:rPr>
          <w:b w:val="0"/>
          <w:bCs/>
          <w:szCs w:val="28"/>
        </w:rPr>
      </w:pPr>
    </w:p>
    <w:p w14:paraId="017C4C95" w14:textId="77777777" w:rsidR="004C773C" w:rsidRDefault="004C773C" w:rsidP="004C773C">
      <w:pPr>
        <w:rPr>
          <w:b w:val="0"/>
          <w:bCs/>
          <w:szCs w:val="28"/>
        </w:rPr>
      </w:pPr>
    </w:p>
    <w:p w14:paraId="1892A2F8" w14:textId="77777777" w:rsidR="004C773C" w:rsidRDefault="004C773C" w:rsidP="004C773C">
      <w:pPr>
        <w:rPr>
          <w:b w:val="0"/>
          <w:bCs/>
          <w:szCs w:val="28"/>
        </w:rPr>
      </w:pPr>
    </w:p>
    <w:p w14:paraId="4C82D415" w14:textId="77777777" w:rsidR="004C773C" w:rsidRDefault="004C773C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520EF801" w14:textId="77777777" w:rsidR="004C773C" w:rsidRDefault="00CD3C00" w:rsidP="004C773C">
      <w:pPr>
        <w:pStyle w:val="Paragraphedeliste"/>
        <w:numPr>
          <w:ilvl w:val="0"/>
          <w:numId w:val="2"/>
        </w:numPr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lastRenderedPageBreak/>
        <w:drawing>
          <wp:anchor distT="0" distB="0" distL="114300" distR="114300" simplePos="0" relativeHeight="251743232" behindDoc="1" locked="0" layoutInCell="1" allowOverlap="1" wp14:anchorId="40DC4A27" wp14:editId="5E15895E">
            <wp:simplePos x="0" y="0"/>
            <wp:positionH relativeFrom="column">
              <wp:posOffset>274320</wp:posOffset>
            </wp:positionH>
            <wp:positionV relativeFrom="paragraph">
              <wp:posOffset>249555</wp:posOffset>
            </wp:positionV>
            <wp:extent cx="5958840" cy="3483611"/>
            <wp:effectExtent l="0" t="0" r="3810" b="2540"/>
            <wp:wrapNone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retourLivr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614" cy="3487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73C">
        <w:rPr>
          <w:b w:val="0"/>
          <w:bCs/>
          <w:szCs w:val="28"/>
        </w:rPr>
        <w:t>Fonctionnalité</w:t>
      </w:r>
      <w:r w:rsidR="003B496C">
        <w:rPr>
          <w:b w:val="0"/>
          <w:bCs/>
          <w:szCs w:val="28"/>
        </w:rPr>
        <w:t xml:space="preserve"> </w:t>
      </w:r>
      <w:proofErr w:type="spellStart"/>
      <w:r w:rsidR="003B496C">
        <w:rPr>
          <w:b w:val="0"/>
          <w:bCs/>
          <w:szCs w:val="28"/>
        </w:rPr>
        <w:t>retourLivre</w:t>
      </w:r>
      <w:proofErr w:type="spellEnd"/>
      <w:r w:rsidR="003B496C">
        <w:rPr>
          <w:b w:val="0"/>
          <w:bCs/>
          <w:szCs w:val="28"/>
        </w:rPr>
        <w:t> :</w:t>
      </w:r>
    </w:p>
    <w:p w14:paraId="234D180E" w14:textId="77777777" w:rsidR="004023A1" w:rsidRDefault="004023A1" w:rsidP="004C773C">
      <w:pPr>
        <w:rPr>
          <w:b w:val="0"/>
          <w:bCs/>
          <w:szCs w:val="28"/>
        </w:rPr>
      </w:pPr>
    </w:p>
    <w:p w14:paraId="5FA094D2" w14:textId="77777777" w:rsidR="004023A1" w:rsidRDefault="004023A1" w:rsidP="004C773C">
      <w:pPr>
        <w:rPr>
          <w:b w:val="0"/>
          <w:bCs/>
          <w:szCs w:val="28"/>
        </w:rPr>
      </w:pPr>
    </w:p>
    <w:p w14:paraId="2E7A1DEC" w14:textId="77777777" w:rsidR="004023A1" w:rsidRDefault="004023A1" w:rsidP="004C773C">
      <w:pPr>
        <w:rPr>
          <w:b w:val="0"/>
          <w:bCs/>
          <w:szCs w:val="28"/>
        </w:rPr>
      </w:pPr>
    </w:p>
    <w:p w14:paraId="1DDAB436" w14:textId="77777777" w:rsidR="004C773C" w:rsidRDefault="004C773C" w:rsidP="004C773C">
      <w:pPr>
        <w:rPr>
          <w:b w:val="0"/>
          <w:bCs/>
          <w:szCs w:val="28"/>
        </w:rPr>
      </w:pPr>
    </w:p>
    <w:p w14:paraId="6A404E69" w14:textId="77777777" w:rsidR="004023A1" w:rsidRDefault="004023A1" w:rsidP="004C773C">
      <w:pPr>
        <w:rPr>
          <w:b w:val="0"/>
          <w:bCs/>
          <w:szCs w:val="28"/>
        </w:rPr>
      </w:pPr>
    </w:p>
    <w:p w14:paraId="400D0755" w14:textId="77777777" w:rsidR="004023A1" w:rsidRDefault="004023A1" w:rsidP="004C773C">
      <w:pPr>
        <w:rPr>
          <w:b w:val="0"/>
          <w:bCs/>
          <w:szCs w:val="28"/>
        </w:rPr>
      </w:pPr>
    </w:p>
    <w:p w14:paraId="4EDF2504" w14:textId="77777777" w:rsidR="004023A1" w:rsidRDefault="004023A1" w:rsidP="004C773C">
      <w:pPr>
        <w:rPr>
          <w:b w:val="0"/>
          <w:bCs/>
          <w:szCs w:val="28"/>
        </w:rPr>
      </w:pPr>
    </w:p>
    <w:p w14:paraId="619BDBD3" w14:textId="77777777" w:rsidR="004023A1" w:rsidRDefault="004023A1" w:rsidP="004C773C">
      <w:pPr>
        <w:rPr>
          <w:b w:val="0"/>
          <w:bCs/>
          <w:szCs w:val="28"/>
        </w:rPr>
      </w:pPr>
    </w:p>
    <w:p w14:paraId="334D1188" w14:textId="77777777" w:rsidR="004023A1" w:rsidRDefault="004023A1" w:rsidP="004C773C">
      <w:pPr>
        <w:rPr>
          <w:b w:val="0"/>
          <w:bCs/>
          <w:szCs w:val="28"/>
        </w:rPr>
      </w:pPr>
    </w:p>
    <w:p w14:paraId="2EA66D1E" w14:textId="77777777" w:rsidR="004023A1" w:rsidRDefault="004023A1" w:rsidP="004C773C">
      <w:pPr>
        <w:rPr>
          <w:b w:val="0"/>
          <w:bCs/>
          <w:szCs w:val="28"/>
        </w:rPr>
      </w:pPr>
    </w:p>
    <w:p w14:paraId="41B4E227" w14:textId="77777777" w:rsidR="004023A1" w:rsidRDefault="004023A1" w:rsidP="004C773C">
      <w:pPr>
        <w:rPr>
          <w:b w:val="0"/>
          <w:bCs/>
          <w:szCs w:val="28"/>
        </w:rPr>
      </w:pPr>
    </w:p>
    <w:p w14:paraId="5354CC3B" w14:textId="77777777" w:rsidR="004023A1" w:rsidRDefault="004023A1" w:rsidP="004C773C">
      <w:pPr>
        <w:rPr>
          <w:b w:val="0"/>
          <w:bCs/>
          <w:szCs w:val="28"/>
        </w:rPr>
      </w:pPr>
    </w:p>
    <w:p w14:paraId="772BDA02" w14:textId="77777777" w:rsidR="004023A1" w:rsidRDefault="004023A1" w:rsidP="004C773C">
      <w:pPr>
        <w:rPr>
          <w:b w:val="0"/>
          <w:bCs/>
          <w:szCs w:val="28"/>
        </w:rPr>
      </w:pPr>
    </w:p>
    <w:p w14:paraId="6857721D" w14:textId="77777777" w:rsidR="004023A1" w:rsidRDefault="004023A1" w:rsidP="004C773C">
      <w:pPr>
        <w:rPr>
          <w:b w:val="0"/>
          <w:bCs/>
          <w:szCs w:val="28"/>
        </w:rPr>
      </w:pPr>
    </w:p>
    <w:p w14:paraId="7DC1B83E" w14:textId="77777777" w:rsidR="004023A1" w:rsidRDefault="003B496C" w:rsidP="004C773C">
      <w:pPr>
        <w:rPr>
          <w:b w:val="0"/>
          <w:bCs/>
          <w:szCs w:val="28"/>
        </w:rPr>
      </w:pPr>
      <w:r w:rsidRPr="004C773C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7B43B4C2" wp14:editId="6F7A7FF8">
                <wp:simplePos x="0" y="0"/>
                <wp:positionH relativeFrom="column">
                  <wp:posOffset>274320</wp:posOffset>
                </wp:positionH>
                <wp:positionV relativeFrom="paragraph">
                  <wp:posOffset>48895</wp:posOffset>
                </wp:positionV>
                <wp:extent cx="5958840" cy="1118870"/>
                <wp:effectExtent l="0" t="0" r="22860" b="24130"/>
                <wp:wrapNone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8840" cy="1118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68476" w14:textId="454A3617" w:rsidR="00EF2ACE" w:rsidRDefault="00EF2ACE">
                            <w:r>
                              <w:t>Permet aux admins de dire qu’un livre à été rendu. Cela change l’état de la location comme rendu et met à jour le stock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3B4C2" id="_x0000_s1036" type="#_x0000_t202" style="position:absolute;margin-left:21.6pt;margin-top:3.85pt;width:469.2pt;height:88.1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">
                <v:textbox>
                  <w:txbxContent>
                    <w:p w14:paraId="49668476" w14:textId="454A3617" w:rsidR="00EF2ACE" w:rsidRDefault="00EF2ACE">
                      <w:r>
                        <w:t>Permet aux admins de dire qu’un livre à été rendu. Cela change l’état de la location comme rendu et met à jour le stock</w:t>
                      </w:r>
                    </w:p>
                  </w:txbxContent>
                </v:textbox>
              </v:shape>
            </w:pict>
          </mc:Fallback>
        </mc:AlternateContent>
      </w:r>
    </w:p>
    <w:p w14:paraId="0BC63071" w14:textId="77777777" w:rsidR="004023A1" w:rsidRDefault="004023A1" w:rsidP="004C773C">
      <w:pPr>
        <w:rPr>
          <w:b w:val="0"/>
          <w:bCs/>
          <w:szCs w:val="28"/>
        </w:rPr>
      </w:pPr>
    </w:p>
    <w:p w14:paraId="4D3D13BA" w14:textId="77777777" w:rsidR="004023A1" w:rsidRDefault="004023A1" w:rsidP="004C773C">
      <w:pPr>
        <w:rPr>
          <w:b w:val="0"/>
          <w:bCs/>
          <w:szCs w:val="28"/>
        </w:rPr>
      </w:pPr>
    </w:p>
    <w:p w14:paraId="3B2A94A5" w14:textId="77777777" w:rsidR="004023A1" w:rsidRDefault="004023A1" w:rsidP="004C773C">
      <w:pPr>
        <w:rPr>
          <w:b w:val="0"/>
          <w:bCs/>
          <w:szCs w:val="28"/>
        </w:rPr>
      </w:pPr>
    </w:p>
    <w:p w14:paraId="6B95621E" w14:textId="77777777" w:rsidR="004023A1" w:rsidRDefault="004023A1" w:rsidP="004C773C">
      <w:pPr>
        <w:rPr>
          <w:b w:val="0"/>
          <w:bCs/>
          <w:szCs w:val="28"/>
        </w:rPr>
      </w:pPr>
    </w:p>
    <w:p w14:paraId="5CE2137B" w14:textId="77777777" w:rsidR="00CD3C00" w:rsidRDefault="00CD3C00" w:rsidP="00CD3C00">
      <w:pPr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Config </w:t>
      </w:r>
      <w:proofErr w:type="spellStart"/>
      <w:r>
        <w:rPr>
          <w:b w:val="0"/>
          <w:bCs/>
          <w:szCs w:val="28"/>
        </w:rPr>
        <w:t>Bdd</w:t>
      </w:r>
      <w:proofErr w:type="spellEnd"/>
      <w:r>
        <w:rPr>
          <w:b w:val="0"/>
          <w:bCs/>
          <w:szCs w:val="28"/>
        </w:rPr>
        <w:t> :</w:t>
      </w:r>
    </w:p>
    <w:p w14:paraId="681235D1" w14:textId="77777777" w:rsidR="004023A1" w:rsidRDefault="00CD3C00" w:rsidP="004C773C">
      <w:pPr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694080" behindDoc="0" locked="0" layoutInCell="1" allowOverlap="1" wp14:anchorId="498C32EC" wp14:editId="228A5BE2">
            <wp:simplePos x="0" y="0"/>
            <wp:positionH relativeFrom="column">
              <wp:posOffset>39516</wp:posOffset>
            </wp:positionH>
            <wp:positionV relativeFrom="paragraph">
              <wp:posOffset>229870</wp:posOffset>
            </wp:positionV>
            <wp:extent cx="6246495" cy="2338600"/>
            <wp:effectExtent l="0" t="0" r="1905" b="508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nfigbdd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23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76E7E" w14:textId="77777777" w:rsidR="004023A1" w:rsidRDefault="004023A1" w:rsidP="004C773C">
      <w:pPr>
        <w:rPr>
          <w:b w:val="0"/>
          <w:bCs/>
          <w:szCs w:val="28"/>
        </w:rPr>
      </w:pPr>
    </w:p>
    <w:p w14:paraId="3B4689E7" w14:textId="77777777" w:rsidR="004023A1" w:rsidRDefault="004023A1" w:rsidP="004C773C">
      <w:pPr>
        <w:rPr>
          <w:b w:val="0"/>
          <w:bCs/>
          <w:szCs w:val="28"/>
        </w:rPr>
      </w:pPr>
    </w:p>
    <w:p w14:paraId="1C252A41" w14:textId="77777777" w:rsidR="004023A1" w:rsidRDefault="004023A1" w:rsidP="004C773C">
      <w:pPr>
        <w:rPr>
          <w:b w:val="0"/>
          <w:bCs/>
          <w:szCs w:val="28"/>
        </w:rPr>
      </w:pPr>
    </w:p>
    <w:p w14:paraId="58D2B017" w14:textId="77777777" w:rsidR="004023A1" w:rsidRDefault="004023A1" w:rsidP="004C773C">
      <w:pPr>
        <w:rPr>
          <w:b w:val="0"/>
          <w:bCs/>
          <w:szCs w:val="28"/>
        </w:rPr>
      </w:pPr>
    </w:p>
    <w:p w14:paraId="25BA5034" w14:textId="77777777" w:rsidR="004023A1" w:rsidRDefault="004023A1" w:rsidP="004C773C">
      <w:pPr>
        <w:rPr>
          <w:b w:val="0"/>
          <w:bCs/>
          <w:szCs w:val="28"/>
        </w:rPr>
      </w:pPr>
    </w:p>
    <w:p w14:paraId="77A3994E" w14:textId="77777777" w:rsidR="004023A1" w:rsidRDefault="004023A1" w:rsidP="004C773C">
      <w:pPr>
        <w:rPr>
          <w:b w:val="0"/>
          <w:bCs/>
          <w:szCs w:val="28"/>
        </w:rPr>
      </w:pPr>
    </w:p>
    <w:p w14:paraId="5A3D2AF0" w14:textId="77777777" w:rsidR="004023A1" w:rsidRDefault="004023A1" w:rsidP="004C773C">
      <w:pPr>
        <w:rPr>
          <w:b w:val="0"/>
          <w:bCs/>
          <w:szCs w:val="28"/>
        </w:rPr>
      </w:pPr>
    </w:p>
    <w:p w14:paraId="77A51EB6" w14:textId="77777777" w:rsidR="004023A1" w:rsidRDefault="004023A1" w:rsidP="004C773C">
      <w:pPr>
        <w:rPr>
          <w:b w:val="0"/>
          <w:bCs/>
          <w:szCs w:val="28"/>
        </w:rPr>
      </w:pPr>
    </w:p>
    <w:p w14:paraId="1498310B" w14:textId="77777777" w:rsidR="004023A1" w:rsidRDefault="004023A1" w:rsidP="004C773C">
      <w:pPr>
        <w:rPr>
          <w:b w:val="0"/>
          <w:bCs/>
          <w:szCs w:val="28"/>
        </w:rPr>
      </w:pPr>
    </w:p>
    <w:p w14:paraId="2D9E2F77" w14:textId="77777777" w:rsidR="004023A1" w:rsidRDefault="00CD3C00" w:rsidP="004C773C">
      <w:pPr>
        <w:rPr>
          <w:b w:val="0"/>
          <w:bCs/>
          <w:szCs w:val="28"/>
        </w:rPr>
      </w:pPr>
      <w:r w:rsidRPr="004023A1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0F39FE7" wp14:editId="0D4A409B">
                <wp:simplePos x="0" y="0"/>
                <wp:positionH relativeFrom="column">
                  <wp:posOffset>106680</wp:posOffset>
                </wp:positionH>
                <wp:positionV relativeFrom="paragraph">
                  <wp:posOffset>124460</wp:posOffset>
                </wp:positionV>
                <wp:extent cx="6371590" cy="1226820"/>
                <wp:effectExtent l="0" t="0" r="10160" b="11430"/>
                <wp:wrapNone/>
                <wp:docPr id="2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1590" cy="1226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2C36E" w14:textId="77B129EC" w:rsidR="00EF2ACE" w:rsidRDefault="00EF2ACE">
                            <w:r>
                              <w:t xml:space="preserve">Permet d’ouvrir la base de données.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39FE7" id="_x0000_s1037" type="#_x0000_t202" style="position:absolute;margin-left:8.4pt;margin-top:9.8pt;width:501.7pt;height:96.6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">
                <v:textbox>
                  <w:txbxContent>
                    <w:p w14:paraId="4CA2C36E" w14:textId="77B129EC" w:rsidR="00EF2ACE" w:rsidRDefault="00EF2ACE">
                      <w:r>
                        <w:t xml:space="preserve">Permet d’ouvrir la base de données.  </w:t>
                      </w:r>
                    </w:p>
                  </w:txbxContent>
                </v:textbox>
              </v:shape>
            </w:pict>
          </mc:Fallback>
        </mc:AlternateContent>
      </w:r>
    </w:p>
    <w:p w14:paraId="288FB21D" w14:textId="77777777" w:rsidR="004023A1" w:rsidRDefault="004023A1" w:rsidP="004C773C">
      <w:pPr>
        <w:rPr>
          <w:b w:val="0"/>
          <w:bCs/>
          <w:szCs w:val="28"/>
        </w:rPr>
      </w:pPr>
    </w:p>
    <w:p w14:paraId="2BB0B9C2" w14:textId="77777777" w:rsidR="00CD3C00" w:rsidRDefault="00CD3C00" w:rsidP="004C773C">
      <w:pPr>
        <w:rPr>
          <w:b w:val="0"/>
          <w:bCs/>
          <w:szCs w:val="28"/>
        </w:rPr>
      </w:pPr>
    </w:p>
    <w:p w14:paraId="35D31C4C" w14:textId="77777777" w:rsidR="00CD3C00" w:rsidRDefault="00CD3C00" w:rsidP="004C773C">
      <w:pPr>
        <w:rPr>
          <w:b w:val="0"/>
          <w:bCs/>
          <w:szCs w:val="28"/>
        </w:rPr>
      </w:pPr>
    </w:p>
    <w:p w14:paraId="7EF15AC2" w14:textId="77777777" w:rsidR="000958A8" w:rsidRDefault="000958A8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0C33CBCD" w14:textId="77777777" w:rsidR="000958A8" w:rsidRDefault="000958A8" w:rsidP="000958A8">
      <w:pPr>
        <w:pStyle w:val="Paragraphedeliste"/>
        <w:numPr>
          <w:ilvl w:val="0"/>
          <w:numId w:val="2"/>
        </w:numPr>
        <w:rPr>
          <w:b w:val="0"/>
          <w:bCs/>
          <w:szCs w:val="28"/>
        </w:rPr>
      </w:pPr>
      <w:r>
        <w:rPr>
          <w:b w:val="0"/>
          <w:bCs/>
          <w:szCs w:val="28"/>
        </w:rPr>
        <w:lastRenderedPageBreak/>
        <w:t xml:space="preserve">Fonctionnalité </w:t>
      </w:r>
      <w:proofErr w:type="spellStart"/>
      <w:r>
        <w:rPr>
          <w:b w:val="0"/>
          <w:bCs/>
          <w:szCs w:val="28"/>
        </w:rPr>
        <w:t>createUser</w:t>
      </w:r>
      <w:proofErr w:type="spellEnd"/>
      <w:r>
        <w:rPr>
          <w:b w:val="0"/>
          <w:bCs/>
          <w:szCs w:val="28"/>
        </w:rPr>
        <w:t xml:space="preserve"> :</w:t>
      </w:r>
    </w:p>
    <w:p w14:paraId="3A1E2CBF" w14:textId="77777777" w:rsidR="000958A8" w:rsidRDefault="000958A8" w:rsidP="000958A8">
      <w:pPr>
        <w:rPr>
          <w:b w:val="0"/>
          <w:bCs/>
          <w:szCs w:val="28"/>
        </w:rPr>
      </w:pPr>
    </w:p>
    <w:p w14:paraId="32A77AD9" w14:textId="77777777" w:rsidR="000958A8" w:rsidRDefault="000958A8" w:rsidP="000958A8">
      <w:pPr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697152" behindDoc="1" locked="0" layoutInCell="1" allowOverlap="1" wp14:anchorId="749D2C0F" wp14:editId="4CB02CAA">
            <wp:simplePos x="0" y="0"/>
            <wp:positionH relativeFrom="column">
              <wp:posOffset>15240</wp:posOffset>
            </wp:positionH>
            <wp:positionV relativeFrom="paragraph">
              <wp:posOffset>59091</wp:posOffset>
            </wp:positionV>
            <wp:extent cx="6371590" cy="1432488"/>
            <wp:effectExtent l="0" t="0" r="0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reateUser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432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E209A0B" w14:textId="77777777" w:rsidR="000958A8" w:rsidRDefault="000958A8" w:rsidP="000958A8">
      <w:pPr>
        <w:rPr>
          <w:b w:val="0"/>
          <w:bCs/>
          <w:szCs w:val="28"/>
        </w:rPr>
      </w:pPr>
    </w:p>
    <w:p w14:paraId="23C26F37" w14:textId="77777777" w:rsidR="000958A8" w:rsidRDefault="000958A8" w:rsidP="000958A8">
      <w:pPr>
        <w:rPr>
          <w:b w:val="0"/>
          <w:bCs/>
          <w:szCs w:val="28"/>
        </w:rPr>
      </w:pPr>
    </w:p>
    <w:p w14:paraId="753154F0" w14:textId="77777777" w:rsidR="000958A8" w:rsidRDefault="000958A8" w:rsidP="000958A8">
      <w:pPr>
        <w:rPr>
          <w:b w:val="0"/>
          <w:bCs/>
          <w:szCs w:val="28"/>
        </w:rPr>
      </w:pPr>
    </w:p>
    <w:p w14:paraId="009471BA" w14:textId="77777777" w:rsidR="000958A8" w:rsidRPr="000958A8" w:rsidRDefault="000958A8" w:rsidP="000958A8">
      <w:pPr>
        <w:rPr>
          <w:b w:val="0"/>
          <w:bCs/>
          <w:szCs w:val="28"/>
        </w:rPr>
      </w:pPr>
    </w:p>
    <w:p w14:paraId="59DBADD5" w14:textId="77777777" w:rsidR="004023A1" w:rsidRDefault="004023A1" w:rsidP="004C773C">
      <w:pPr>
        <w:rPr>
          <w:b w:val="0"/>
          <w:bCs/>
          <w:szCs w:val="28"/>
        </w:rPr>
      </w:pPr>
    </w:p>
    <w:p w14:paraId="5BA8A63C" w14:textId="77777777" w:rsidR="000958A8" w:rsidRDefault="000958A8">
      <w:pPr>
        <w:spacing w:after="200"/>
        <w:rPr>
          <w:b w:val="0"/>
          <w:bCs/>
          <w:szCs w:val="28"/>
        </w:rPr>
      </w:pPr>
      <w:r w:rsidRPr="000958A8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00224" behindDoc="1" locked="0" layoutInCell="1" allowOverlap="1" wp14:anchorId="1DAE6148" wp14:editId="45D6D3BC">
                <wp:simplePos x="0" y="0"/>
                <wp:positionH relativeFrom="column">
                  <wp:posOffset>-190500</wp:posOffset>
                </wp:positionH>
                <wp:positionV relativeFrom="paragraph">
                  <wp:posOffset>215265</wp:posOffset>
                </wp:positionV>
                <wp:extent cx="6409690" cy="2110740"/>
                <wp:effectExtent l="0" t="0" r="10160" b="22860"/>
                <wp:wrapNone/>
                <wp:docPr id="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9690" cy="211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DEBC4" w14:textId="040763C3" w:rsidR="00EF2ACE" w:rsidRDefault="00EF2ACE">
                            <w:r>
                              <w:t xml:space="preserve">Fonction qui insert en base de </w:t>
                            </w:r>
                            <w:proofErr w:type="gramStart"/>
                            <w:r>
                              <w:t>donnée</w:t>
                            </w:r>
                            <w:proofErr w:type="gramEnd"/>
                            <w:r>
                              <w:t xml:space="preserve"> les informations données par l’utilisateur lors de son inscription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E6148" id="_x0000_s1038" type="#_x0000_t202" style="position:absolute;margin-left:-15pt;margin-top:16.95pt;width:504.7pt;height:166.2pt;z-index:-251616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">
                <v:textbox>
                  <w:txbxContent>
                    <w:p w14:paraId="247DEBC4" w14:textId="040763C3" w:rsidR="00EF2ACE" w:rsidRDefault="00EF2ACE">
                      <w:r>
                        <w:t xml:space="preserve">Fonction qui insert en base de </w:t>
                      </w:r>
                      <w:proofErr w:type="gramStart"/>
                      <w:r>
                        <w:t>donnée</w:t>
                      </w:r>
                      <w:proofErr w:type="gramEnd"/>
                      <w:r>
                        <w:t xml:space="preserve"> les informations données par l’utilisateur lors de son inscription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FFE39A4" w14:textId="77777777" w:rsidR="000958A8" w:rsidRDefault="000958A8">
      <w:pPr>
        <w:spacing w:after="200"/>
        <w:rPr>
          <w:b w:val="0"/>
          <w:bCs/>
          <w:szCs w:val="28"/>
        </w:rPr>
      </w:pPr>
    </w:p>
    <w:p w14:paraId="06F62D5C" w14:textId="77777777" w:rsidR="000958A8" w:rsidRDefault="000958A8">
      <w:pPr>
        <w:spacing w:after="200"/>
        <w:rPr>
          <w:b w:val="0"/>
          <w:bCs/>
          <w:szCs w:val="28"/>
        </w:rPr>
      </w:pPr>
    </w:p>
    <w:p w14:paraId="2D36E1BD" w14:textId="77777777" w:rsidR="000958A8" w:rsidRDefault="000958A8">
      <w:pPr>
        <w:spacing w:after="200"/>
        <w:rPr>
          <w:b w:val="0"/>
          <w:bCs/>
          <w:szCs w:val="28"/>
        </w:rPr>
      </w:pPr>
    </w:p>
    <w:p w14:paraId="2D7ED5CB" w14:textId="77777777" w:rsidR="000958A8" w:rsidRDefault="000958A8">
      <w:pPr>
        <w:spacing w:after="200"/>
        <w:rPr>
          <w:b w:val="0"/>
          <w:bCs/>
          <w:szCs w:val="28"/>
        </w:rPr>
      </w:pPr>
    </w:p>
    <w:p w14:paraId="75DCA72E" w14:textId="77777777" w:rsidR="000958A8" w:rsidRDefault="000958A8">
      <w:pPr>
        <w:spacing w:after="200"/>
        <w:rPr>
          <w:b w:val="0"/>
          <w:bCs/>
          <w:szCs w:val="28"/>
        </w:rPr>
      </w:pPr>
    </w:p>
    <w:p w14:paraId="2D069922" w14:textId="77777777" w:rsidR="000958A8" w:rsidRDefault="000958A8">
      <w:pPr>
        <w:spacing w:after="200"/>
        <w:rPr>
          <w:b w:val="0"/>
          <w:bCs/>
          <w:szCs w:val="28"/>
        </w:rPr>
      </w:pPr>
    </w:p>
    <w:p w14:paraId="712D65EB" w14:textId="77777777" w:rsidR="000958A8" w:rsidRDefault="000958A8">
      <w:pPr>
        <w:spacing w:after="200"/>
        <w:rPr>
          <w:b w:val="0"/>
          <w:bCs/>
          <w:szCs w:val="28"/>
        </w:rPr>
      </w:pPr>
    </w:p>
    <w:p w14:paraId="75ABEDE4" w14:textId="77777777" w:rsidR="000958A8" w:rsidRPr="000958A8" w:rsidRDefault="000958A8" w:rsidP="000958A8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bookmarkStart w:id="0" w:name="_Hlk32749350"/>
      <w:r>
        <w:rPr>
          <w:b w:val="0"/>
          <w:bCs/>
          <w:szCs w:val="28"/>
        </w:rPr>
        <w:t xml:space="preserve">Fonctionnalité </w:t>
      </w:r>
      <w:proofErr w:type="spellStart"/>
      <w:r w:rsidRPr="000958A8">
        <w:rPr>
          <w:b w:val="0"/>
          <w:bCs/>
          <w:szCs w:val="28"/>
        </w:rPr>
        <w:t>Deconnexion</w:t>
      </w:r>
      <w:proofErr w:type="spellEnd"/>
      <w:r w:rsidRPr="000958A8">
        <w:rPr>
          <w:b w:val="0"/>
          <w:bCs/>
          <w:szCs w:val="28"/>
        </w:rPr>
        <w:t> :</w:t>
      </w:r>
    </w:p>
    <w:bookmarkEnd w:id="0"/>
    <w:p w14:paraId="5FD2380A" w14:textId="77777777" w:rsidR="000958A8" w:rsidRDefault="00F20548">
      <w:p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698176" behindDoc="1" locked="0" layoutInCell="1" allowOverlap="1" wp14:anchorId="5D859F33" wp14:editId="6A394170">
            <wp:simplePos x="0" y="0"/>
            <wp:positionH relativeFrom="column">
              <wp:posOffset>852805</wp:posOffset>
            </wp:positionH>
            <wp:positionV relativeFrom="paragraph">
              <wp:posOffset>83185</wp:posOffset>
            </wp:positionV>
            <wp:extent cx="4322721" cy="1290320"/>
            <wp:effectExtent l="0" t="0" r="1905" b="5080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connexion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21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BCCD59" w14:textId="77777777" w:rsidR="000958A8" w:rsidRDefault="000958A8">
      <w:pPr>
        <w:spacing w:after="200"/>
        <w:rPr>
          <w:b w:val="0"/>
          <w:bCs/>
          <w:szCs w:val="28"/>
        </w:rPr>
      </w:pPr>
    </w:p>
    <w:p w14:paraId="4C1E9085" w14:textId="77777777" w:rsidR="000958A8" w:rsidRDefault="000958A8">
      <w:pPr>
        <w:spacing w:after="200"/>
        <w:rPr>
          <w:b w:val="0"/>
          <w:bCs/>
          <w:szCs w:val="28"/>
        </w:rPr>
      </w:pPr>
    </w:p>
    <w:p w14:paraId="4B9B1934" w14:textId="77777777" w:rsidR="000958A8" w:rsidRDefault="000958A8">
      <w:pPr>
        <w:spacing w:after="200"/>
        <w:rPr>
          <w:b w:val="0"/>
          <w:bCs/>
          <w:szCs w:val="28"/>
        </w:rPr>
      </w:pPr>
    </w:p>
    <w:p w14:paraId="1822C665" w14:textId="77777777" w:rsidR="000958A8" w:rsidRDefault="000958A8">
      <w:pPr>
        <w:spacing w:after="200"/>
        <w:rPr>
          <w:b w:val="0"/>
          <w:bCs/>
          <w:szCs w:val="28"/>
        </w:rPr>
      </w:pPr>
      <w:r w:rsidRPr="000958A8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02272" behindDoc="1" locked="0" layoutInCell="1" allowOverlap="1" wp14:anchorId="319064B1" wp14:editId="0B73AF93">
                <wp:simplePos x="0" y="0"/>
                <wp:positionH relativeFrom="column">
                  <wp:posOffset>441960</wp:posOffset>
                </wp:positionH>
                <wp:positionV relativeFrom="paragraph">
                  <wp:posOffset>169545</wp:posOffset>
                </wp:positionV>
                <wp:extent cx="5158740" cy="1767840"/>
                <wp:effectExtent l="0" t="0" r="22860" b="22860"/>
                <wp:wrapNone/>
                <wp:docPr id="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8740" cy="176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52CF8" w14:textId="5A8B4F62" w:rsidR="00EF2ACE" w:rsidRDefault="00EF2ACE" w:rsidP="000958A8">
                            <w:r>
                              <w:t>Détruit la session et redirige vers l’accueil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064B1" id="_x0000_s1039" type="#_x0000_t202" style="position:absolute;margin-left:34.8pt;margin-top:13.35pt;width:406.2pt;height:139.2pt;z-index:-251614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">
                <v:textbox>
                  <w:txbxContent>
                    <w:p w14:paraId="2AE52CF8" w14:textId="5A8B4F62" w:rsidR="00EF2ACE" w:rsidRDefault="00EF2ACE" w:rsidP="000958A8">
                      <w:r>
                        <w:t>Détruit la session et redirige vers l’accueil</w:t>
                      </w:r>
                    </w:p>
                  </w:txbxContent>
                </v:textbox>
              </v:shape>
            </w:pict>
          </mc:Fallback>
        </mc:AlternateContent>
      </w:r>
      <w:r w:rsidR="004023A1">
        <w:rPr>
          <w:b w:val="0"/>
          <w:bCs/>
          <w:szCs w:val="28"/>
        </w:rPr>
        <w:br w:type="page"/>
      </w:r>
    </w:p>
    <w:p w14:paraId="0921D6C1" w14:textId="77777777" w:rsidR="000958A8" w:rsidRPr="000958A8" w:rsidRDefault="000958A8" w:rsidP="000958A8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lastRenderedPageBreak/>
        <w:t>Fonctionnalité header</w:t>
      </w:r>
      <w:r w:rsidRPr="000958A8">
        <w:rPr>
          <w:b w:val="0"/>
          <w:bCs/>
          <w:szCs w:val="28"/>
        </w:rPr>
        <w:t> :</w:t>
      </w:r>
    </w:p>
    <w:p w14:paraId="72385738" w14:textId="77777777" w:rsidR="004023A1" w:rsidRDefault="000958A8" w:rsidP="004C773C">
      <w:pPr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03296" behindDoc="1" locked="0" layoutInCell="1" allowOverlap="1" wp14:anchorId="702342A3" wp14:editId="13C055D0">
            <wp:simplePos x="0" y="0"/>
            <wp:positionH relativeFrom="column">
              <wp:posOffset>297179</wp:posOffset>
            </wp:positionH>
            <wp:positionV relativeFrom="paragraph">
              <wp:posOffset>154940</wp:posOffset>
            </wp:positionV>
            <wp:extent cx="6171483" cy="4328160"/>
            <wp:effectExtent l="0" t="0" r="1270" b="0"/>
            <wp:wrapNone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header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498" cy="4332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6E684" w14:textId="77777777" w:rsidR="000958A8" w:rsidRDefault="000958A8" w:rsidP="004C773C">
      <w:pPr>
        <w:rPr>
          <w:b w:val="0"/>
          <w:bCs/>
          <w:szCs w:val="28"/>
        </w:rPr>
      </w:pPr>
    </w:p>
    <w:p w14:paraId="4A765ACD" w14:textId="77777777" w:rsidR="000958A8" w:rsidRDefault="000958A8" w:rsidP="004C773C">
      <w:pPr>
        <w:rPr>
          <w:b w:val="0"/>
          <w:bCs/>
          <w:szCs w:val="28"/>
        </w:rPr>
      </w:pPr>
    </w:p>
    <w:p w14:paraId="39864643" w14:textId="77777777" w:rsidR="000958A8" w:rsidRDefault="000958A8" w:rsidP="004C773C">
      <w:pPr>
        <w:rPr>
          <w:b w:val="0"/>
          <w:bCs/>
          <w:szCs w:val="28"/>
        </w:rPr>
      </w:pPr>
    </w:p>
    <w:p w14:paraId="6F423F5F" w14:textId="77777777" w:rsidR="000958A8" w:rsidRDefault="000958A8" w:rsidP="004C773C">
      <w:pPr>
        <w:rPr>
          <w:b w:val="0"/>
          <w:bCs/>
          <w:szCs w:val="28"/>
        </w:rPr>
      </w:pPr>
    </w:p>
    <w:p w14:paraId="5B8600D8" w14:textId="77777777" w:rsidR="000958A8" w:rsidRDefault="000958A8" w:rsidP="004C773C">
      <w:pPr>
        <w:rPr>
          <w:b w:val="0"/>
          <w:bCs/>
          <w:szCs w:val="28"/>
        </w:rPr>
      </w:pPr>
    </w:p>
    <w:p w14:paraId="3EDB3683" w14:textId="77777777" w:rsidR="000958A8" w:rsidRDefault="000958A8" w:rsidP="004C773C">
      <w:pPr>
        <w:rPr>
          <w:b w:val="0"/>
          <w:bCs/>
          <w:szCs w:val="28"/>
        </w:rPr>
      </w:pPr>
    </w:p>
    <w:p w14:paraId="7AC70379" w14:textId="77777777" w:rsidR="000958A8" w:rsidRDefault="000958A8" w:rsidP="004C773C">
      <w:pPr>
        <w:rPr>
          <w:b w:val="0"/>
          <w:bCs/>
          <w:szCs w:val="28"/>
        </w:rPr>
      </w:pPr>
    </w:p>
    <w:p w14:paraId="3FDD2887" w14:textId="77777777" w:rsidR="000958A8" w:rsidRDefault="000958A8" w:rsidP="004C773C">
      <w:pPr>
        <w:rPr>
          <w:b w:val="0"/>
          <w:bCs/>
          <w:szCs w:val="28"/>
        </w:rPr>
      </w:pPr>
    </w:p>
    <w:p w14:paraId="2268885B" w14:textId="77777777" w:rsidR="000958A8" w:rsidRDefault="000958A8" w:rsidP="004C773C">
      <w:pPr>
        <w:rPr>
          <w:b w:val="0"/>
          <w:bCs/>
          <w:szCs w:val="28"/>
        </w:rPr>
      </w:pPr>
    </w:p>
    <w:p w14:paraId="1F43BF36" w14:textId="77777777" w:rsidR="000958A8" w:rsidRDefault="000958A8" w:rsidP="004C773C">
      <w:pPr>
        <w:rPr>
          <w:b w:val="0"/>
          <w:bCs/>
          <w:szCs w:val="28"/>
        </w:rPr>
      </w:pPr>
    </w:p>
    <w:p w14:paraId="050B3E48" w14:textId="77777777" w:rsidR="000958A8" w:rsidRDefault="000958A8" w:rsidP="004C773C">
      <w:pPr>
        <w:rPr>
          <w:b w:val="0"/>
          <w:bCs/>
          <w:szCs w:val="28"/>
        </w:rPr>
      </w:pPr>
    </w:p>
    <w:p w14:paraId="1B610475" w14:textId="77777777" w:rsidR="000958A8" w:rsidRDefault="000958A8" w:rsidP="004C773C">
      <w:pPr>
        <w:rPr>
          <w:b w:val="0"/>
          <w:bCs/>
          <w:szCs w:val="28"/>
        </w:rPr>
      </w:pPr>
    </w:p>
    <w:p w14:paraId="73F4CE19" w14:textId="77777777" w:rsidR="000958A8" w:rsidRDefault="000958A8" w:rsidP="004C773C">
      <w:pPr>
        <w:rPr>
          <w:b w:val="0"/>
          <w:bCs/>
          <w:szCs w:val="28"/>
        </w:rPr>
      </w:pPr>
    </w:p>
    <w:p w14:paraId="11938DDF" w14:textId="77777777" w:rsidR="000958A8" w:rsidRDefault="000958A8" w:rsidP="004C773C">
      <w:pPr>
        <w:rPr>
          <w:b w:val="0"/>
          <w:bCs/>
          <w:szCs w:val="28"/>
        </w:rPr>
      </w:pPr>
    </w:p>
    <w:p w14:paraId="64B64FFE" w14:textId="77777777" w:rsidR="000958A8" w:rsidRDefault="000958A8" w:rsidP="004C773C">
      <w:pPr>
        <w:rPr>
          <w:b w:val="0"/>
          <w:bCs/>
          <w:szCs w:val="28"/>
        </w:rPr>
      </w:pPr>
    </w:p>
    <w:p w14:paraId="4127B504" w14:textId="77777777" w:rsidR="000958A8" w:rsidRDefault="000958A8" w:rsidP="004C773C">
      <w:pPr>
        <w:rPr>
          <w:b w:val="0"/>
          <w:bCs/>
          <w:szCs w:val="28"/>
        </w:rPr>
      </w:pPr>
    </w:p>
    <w:p w14:paraId="2B5829F4" w14:textId="77777777" w:rsidR="000958A8" w:rsidRDefault="000958A8" w:rsidP="004C773C">
      <w:pPr>
        <w:rPr>
          <w:b w:val="0"/>
          <w:bCs/>
          <w:szCs w:val="28"/>
        </w:rPr>
      </w:pPr>
    </w:p>
    <w:p w14:paraId="704E44C3" w14:textId="77777777" w:rsidR="000958A8" w:rsidRDefault="000958A8" w:rsidP="004C773C">
      <w:pPr>
        <w:rPr>
          <w:b w:val="0"/>
          <w:bCs/>
          <w:szCs w:val="28"/>
        </w:rPr>
      </w:pPr>
    </w:p>
    <w:p w14:paraId="05B0E5DA" w14:textId="77777777" w:rsidR="000958A8" w:rsidRDefault="00391ED2" w:rsidP="004C773C">
      <w:pPr>
        <w:rPr>
          <w:b w:val="0"/>
          <w:bCs/>
          <w:szCs w:val="28"/>
        </w:rPr>
      </w:pPr>
      <w:r w:rsidRPr="000958A8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4A8C3EF" wp14:editId="69718A94">
                <wp:simplePos x="0" y="0"/>
                <wp:positionH relativeFrom="column">
                  <wp:posOffset>419100</wp:posOffset>
                </wp:positionH>
                <wp:positionV relativeFrom="paragraph">
                  <wp:posOffset>30480</wp:posOffset>
                </wp:positionV>
                <wp:extent cx="5911215" cy="2065020"/>
                <wp:effectExtent l="0" t="0" r="13335" b="11430"/>
                <wp:wrapNone/>
                <wp:docPr id="19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215" cy="2065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F4BB5" w14:textId="7A755951" w:rsidR="00EF2ACE" w:rsidRDefault="00EF2ACE">
                            <w:r>
                              <w:t xml:space="preserve">Change la </w:t>
                            </w:r>
                            <w:proofErr w:type="spellStart"/>
                            <w:r>
                              <w:t>navbar</w:t>
                            </w:r>
                            <w:proofErr w:type="spellEnd"/>
                            <w:r>
                              <w:t xml:space="preserve"> en fonction de l’état de l’utilisateur (admin, connecté, pas connecté)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8C3EF" id="_x0000_s1040" type="#_x0000_t202" style="position:absolute;margin-left:33pt;margin-top:2.4pt;width:465.45pt;height:162.6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">
                <v:textbox>
                  <w:txbxContent>
                    <w:p w14:paraId="1BAF4BB5" w14:textId="7A755951" w:rsidR="00EF2ACE" w:rsidRDefault="00EF2ACE">
                      <w:r>
                        <w:t xml:space="preserve">Change la </w:t>
                      </w:r>
                      <w:proofErr w:type="spellStart"/>
                      <w:r>
                        <w:t>navbar</w:t>
                      </w:r>
                      <w:proofErr w:type="spellEnd"/>
                      <w:r>
                        <w:t xml:space="preserve"> en fonction de l’état de l’utilisateur (admin, connecté, pas connecté)</w:t>
                      </w:r>
                    </w:p>
                  </w:txbxContent>
                </v:textbox>
              </v:shape>
            </w:pict>
          </mc:Fallback>
        </mc:AlternateContent>
      </w:r>
    </w:p>
    <w:p w14:paraId="6E6E9D28" w14:textId="77777777" w:rsidR="000958A8" w:rsidRDefault="000958A8" w:rsidP="004C773C">
      <w:pPr>
        <w:rPr>
          <w:b w:val="0"/>
          <w:bCs/>
          <w:szCs w:val="28"/>
        </w:rPr>
      </w:pPr>
    </w:p>
    <w:p w14:paraId="248FF3E1" w14:textId="77777777" w:rsidR="000958A8" w:rsidRDefault="000958A8" w:rsidP="004C773C">
      <w:pPr>
        <w:rPr>
          <w:b w:val="0"/>
          <w:bCs/>
          <w:szCs w:val="28"/>
        </w:rPr>
      </w:pPr>
    </w:p>
    <w:p w14:paraId="418BCB64" w14:textId="77777777" w:rsidR="000958A8" w:rsidRDefault="000958A8" w:rsidP="004C773C">
      <w:pPr>
        <w:rPr>
          <w:b w:val="0"/>
          <w:bCs/>
          <w:szCs w:val="28"/>
        </w:rPr>
      </w:pPr>
    </w:p>
    <w:p w14:paraId="2B068E33" w14:textId="77777777" w:rsidR="000958A8" w:rsidRDefault="000958A8" w:rsidP="004C773C">
      <w:pPr>
        <w:rPr>
          <w:b w:val="0"/>
          <w:bCs/>
          <w:szCs w:val="28"/>
        </w:rPr>
      </w:pPr>
    </w:p>
    <w:p w14:paraId="358A1052" w14:textId="77777777" w:rsidR="000958A8" w:rsidRDefault="000958A8" w:rsidP="004C773C">
      <w:pPr>
        <w:rPr>
          <w:b w:val="0"/>
          <w:bCs/>
          <w:szCs w:val="28"/>
        </w:rPr>
      </w:pPr>
    </w:p>
    <w:p w14:paraId="0CA0F2CF" w14:textId="77777777" w:rsidR="000958A8" w:rsidRDefault="000958A8" w:rsidP="004C773C">
      <w:pPr>
        <w:rPr>
          <w:b w:val="0"/>
          <w:bCs/>
          <w:szCs w:val="28"/>
        </w:rPr>
      </w:pPr>
    </w:p>
    <w:p w14:paraId="158F9A96" w14:textId="77777777" w:rsidR="000958A8" w:rsidRDefault="000958A8" w:rsidP="004C773C">
      <w:pPr>
        <w:rPr>
          <w:b w:val="0"/>
          <w:bCs/>
          <w:szCs w:val="28"/>
        </w:rPr>
      </w:pPr>
    </w:p>
    <w:p w14:paraId="412A267D" w14:textId="77777777" w:rsidR="000958A8" w:rsidRDefault="000958A8" w:rsidP="004C773C">
      <w:pPr>
        <w:rPr>
          <w:b w:val="0"/>
          <w:bCs/>
          <w:szCs w:val="28"/>
        </w:rPr>
      </w:pPr>
    </w:p>
    <w:p w14:paraId="09135385" w14:textId="77777777" w:rsidR="000958A8" w:rsidRDefault="000958A8" w:rsidP="004C773C">
      <w:pPr>
        <w:rPr>
          <w:b w:val="0"/>
          <w:bCs/>
          <w:szCs w:val="28"/>
        </w:rPr>
      </w:pPr>
    </w:p>
    <w:p w14:paraId="4577BB15" w14:textId="77777777" w:rsidR="000958A8" w:rsidRDefault="000958A8" w:rsidP="004C773C">
      <w:pPr>
        <w:rPr>
          <w:b w:val="0"/>
          <w:bCs/>
          <w:szCs w:val="28"/>
        </w:rPr>
      </w:pPr>
    </w:p>
    <w:p w14:paraId="1D50DD16" w14:textId="77777777" w:rsidR="000958A8" w:rsidRDefault="000958A8" w:rsidP="004C773C">
      <w:pPr>
        <w:rPr>
          <w:b w:val="0"/>
          <w:bCs/>
          <w:szCs w:val="28"/>
        </w:rPr>
      </w:pPr>
    </w:p>
    <w:p w14:paraId="423E6145" w14:textId="77777777" w:rsidR="000958A8" w:rsidRDefault="000958A8" w:rsidP="004C773C">
      <w:pPr>
        <w:rPr>
          <w:b w:val="0"/>
          <w:bCs/>
          <w:szCs w:val="28"/>
        </w:rPr>
      </w:pPr>
    </w:p>
    <w:p w14:paraId="6E266A75" w14:textId="77777777" w:rsidR="000958A8" w:rsidRDefault="000958A8" w:rsidP="004C773C">
      <w:pPr>
        <w:rPr>
          <w:b w:val="0"/>
          <w:bCs/>
          <w:szCs w:val="28"/>
        </w:rPr>
      </w:pPr>
    </w:p>
    <w:p w14:paraId="52CEF4E7" w14:textId="77777777" w:rsidR="000958A8" w:rsidRDefault="000958A8" w:rsidP="004C773C">
      <w:pPr>
        <w:rPr>
          <w:b w:val="0"/>
          <w:bCs/>
          <w:szCs w:val="28"/>
        </w:rPr>
      </w:pPr>
    </w:p>
    <w:p w14:paraId="6896190F" w14:textId="77777777" w:rsidR="002E343D" w:rsidRDefault="002E343D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614C37CD" w14:textId="77777777" w:rsidR="002E343D" w:rsidRPr="000958A8" w:rsidRDefault="002E343D" w:rsidP="002E343D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3DE390A" wp14:editId="3F3F1657">
                <wp:simplePos x="0" y="0"/>
                <wp:positionH relativeFrom="column">
                  <wp:posOffset>4358640</wp:posOffset>
                </wp:positionH>
                <wp:positionV relativeFrom="paragraph">
                  <wp:posOffset>371475</wp:posOffset>
                </wp:positionV>
                <wp:extent cx="2360930" cy="4693285"/>
                <wp:effectExtent l="0" t="0" r="22860" b="12065"/>
                <wp:wrapNone/>
                <wp:docPr id="1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693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B4E988" w14:textId="38C69F56" w:rsidR="00EF2ACE" w:rsidRDefault="00EF2ACE">
                            <w:r>
                              <w:t xml:space="preserve">Formulaire d’inscription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390A" id="_x0000_s1041" type="#_x0000_t202" style="position:absolute;left:0;text-align:left;margin-left:343.2pt;margin-top:29.25pt;width:185.9pt;height:369.55pt;z-index:25170841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">
                <v:textbox>
                  <w:txbxContent>
                    <w:p w14:paraId="7EB4E988" w14:textId="38C69F56" w:rsidR="00EF2ACE" w:rsidRDefault="00EF2ACE">
                      <w:r>
                        <w:t xml:space="preserve">Formulaire d’inscription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 w:val="0"/>
          <w:bCs/>
          <w:szCs w:val="28"/>
        </w:rPr>
        <w:t>Fonctionnalité inscription</w:t>
      </w:r>
      <w:r w:rsidRPr="000958A8">
        <w:rPr>
          <w:b w:val="0"/>
          <w:bCs/>
          <w:szCs w:val="28"/>
        </w:rPr>
        <w:t> :</w:t>
      </w:r>
    </w:p>
    <w:p w14:paraId="4405AE21" w14:textId="77777777" w:rsidR="000958A8" w:rsidRDefault="008F6EA9" w:rsidP="004C773C">
      <w:pPr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04320" behindDoc="1" locked="0" layoutInCell="1" allowOverlap="1" wp14:anchorId="7248DC0C" wp14:editId="702EAD65">
            <wp:simplePos x="0" y="0"/>
            <wp:positionH relativeFrom="column">
              <wp:posOffset>-137160</wp:posOffset>
            </wp:positionH>
            <wp:positionV relativeFrom="paragraph">
              <wp:posOffset>203200</wp:posOffset>
            </wp:positionV>
            <wp:extent cx="4328160" cy="4268470"/>
            <wp:effectExtent l="0" t="0" r="0" b="0"/>
            <wp:wrapNone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nscrip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60F17" w14:textId="77777777" w:rsidR="002E343D" w:rsidRDefault="002E343D" w:rsidP="004C773C">
      <w:pPr>
        <w:rPr>
          <w:b w:val="0"/>
          <w:bCs/>
          <w:szCs w:val="28"/>
        </w:rPr>
      </w:pPr>
    </w:p>
    <w:p w14:paraId="02ADBCCD" w14:textId="77777777" w:rsidR="002E343D" w:rsidRDefault="002E343D" w:rsidP="004C773C">
      <w:pPr>
        <w:rPr>
          <w:b w:val="0"/>
          <w:bCs/>
          <w:szCs w:val="28"/>
        </w:rPr>
      </w:pPr>
    </w:p>
    <w:p w14:paraId="5E30B6F9" w14:textId="77777777" w:rsidR="002E343D" w:rsidRDefault="002E343D" w:rsidP="004C773C">
      <w:pPr>
        <w:rPr>
          <w:b w:val="0"/>
          <w:bCs/>
          <w:szCs w:val="28"/>
        </w:rPr>
      </w:pPr>
    </w:p>
    <w:p w14:paraId="0DE858A3" w14:textId="77777777" w:rsidR="002E343D" w:rsidRDefault="002E343D" w:rsidP="004C773C">
      <w:pPr>
        <w:rPr>
          <w:b w:val="0"/>
          <w:bCs/>
          <w:szCs w:val="28"/>
        </w:rPr>
      </w:pPr>
    </w:p>
    <w:p w14:paraId="259D1818" w14:textId="77777777" w:rsidR="002E343D" w:rsidRDefault="002E343D" w:rsidP="004C773C">
      <w:pPr>
        <w:rPr>
          <w:b w:val="0"/>
          <w:bCs/>
          <w:szCs w:val="28"/>
        </w:rPr>
      </w:pPr>
    </w:p>
    <w:p w14:paraId="16B21103" w14:textId="77777777" w:rsidR="002E343D" w:rsidRDefault="002E343D" w:rsidP="004C773C">
      <w:pPr>
        <w:rPr>
          <w:b w:val="0"/>
          <w:bCs/>
          <w:szCs w:val="28"/>
        </w:rPr>
      </w:pPr>
    </w:p>
    <w:p w14:paraId="48434DB9" w14:textId="77777777" w:rsidR="002E343D" w:rsidRDefault="002E343D" w:rsidP="004C773C">
      <w:pPr>
        <w:rPr>
          <w:b w:val="0"/>
          <w:bCs/>
          <w:szCs w:val="28"/>
        </w:rPr>
      </w:pPr>
    </w:p>
    <w:p w14:paraId="59097D6F" w14:textId="77777777" w:rsidR="002E343D" w:rsidRDefault="002E343D" w:rsidP="004C773C">
      <w:pPr>
        <w:rPr>
          <w:b w:val="0"/>
          <w:bCs/>
          <w:szCs w:val="28"/>
        </w:rPr>
      </w:pPr>
    </w:p>
    <w:p w14:paraId="5C1DF340" w14:textId="77777777" w:rsidR="002E343D" w:rsidRDefault="002E343D" w:rsidP="004C773C">
      <w:pPr>
        <w:rPr>
          <w:b w:val="0"/>
          <w:bCs/>
          <w:szCs w:val="28"/>
        </w:rPr>
      </w:pPr>
    </w:p>
    <w:p w14:paraId="0409B59F" w14:textId="77777777" w:rsidR="002E343D" w:rsidRDefault="002E343D" w:rsidP="004C773C">
      <w:pPr>
        <w:rPr>
          <w:b w:val="0"/>
          <w:bCs/>
          <w:szCs w:val="28"/>
        </w:rPr>
      </w:pPr>
    </w:p>
    <w:p w14:paraId="0389404D" w14:textId="77777777" w:rsidR="002E343D" w:rsidRDefault="002E343D" w:rsidP="004C773C">
      <w:pPr>
        <w:rPr>
          <w:b w:val="0"/>
          <w:bCs/>
          <w:szCs w:val="28"/>
        </w:rPr>
      </w:pPr>
    </w:p>
    <w:p w14:paraId="43746B8A" w14:textId="77777777" w:rsidR="002E343D" w:rsidRDefault="002E343D" w:rsidP="004C773C">
      <w:pPr>
        <w:rPr>
          <w:b w:val="0"/>
          <w:bCs/>
          <w:szCs w:val="28"/>
        </w:rPr>
      </w:pPr>
    </w:p>
    <w:p w14:paraId="644E755B" w14:textId="77777777" w:rsidR="002E343D" w:rsidRDefault="002E343D" w:rsidP="004C773C">
      <w:pPr>
        <w:rPr>
          <w:b w:val="0"/>
          <w:bCs/>
          <w:szCs w:val="28"/>
        </w:rPr>
      </w:pPr>
    </w:p>
    <w:p w14:paraId="30F9174D" w14:textId="77777777" w:rsidR="002E343D" w:rsidRDefault="002E343D" w:rsidP="004C773C">
      <w:pPr>
        <w:rPr>
          <w:b w:val="0"/>
          <w:bCs/>
          <w:szCs w:val="28"/>
        </w:rPr>
      </w:pPr>
    </w:p>
    <w:p w14:paraId="5EFFA662" w14:textId="77777777" w:rsidR="002E343D" w:rsidRDefault="002E343D" w:rsidP="004C773C">
      <w:pPr>
        <w:rPr>
          <w:b w:val="0"/>
          <w:bCs/>
          <w:szCs w:val="28"/>
        </w:rPr>
      </w:pPr>
    </w:p>
    <w:p w14:paraId="109EED66" w14:textId="77777777" w:rsidR="002E343D" w:rsidRDefault="002E343D" w:rsidP="004C773C">
      <w:pPr>
        <w:rPr>
          <w:b w:val="0"/>
          <w:bCs/>
          <w:szCs w:val="28"/>
        </w:rPr>
      </w:pPr>
    </w:p>
    <w:p w14:paraId="3C0615D5" w14:textId="77777777" w:rsidR="002E343D" w:rsidRDefault="002E343D" w:rsidP="004C773C">
      <w:pPr>
        <w:rPr>
          <w:b w:val="0"/>
          <w:bCs/>
          <w:szCs w:val="28"/>
        </w:rPr>
      </w:pPr>
    </w:p>
    <w:p w14:paraId="5080538F" w14:textId="77777777" w:rsidR="002E343D" w:rsidRDefault="002E343D" w:rsidP="004C773C">
      <w:pPr>
        <w:rPr>
          <w:b w:val="0"/>
          <w:bCs/>
          <w:szCs w:val="28"/>
        </w:rPr>
      </w:pPr>
    </w:p>
    <w:p w14:paraId="66128437" w14:textId="77777777" w:rsidR="002E343D" w:rsidRDefault="002E343D" w:rsidP="004C773C">
      <w:pPr>
        <w:rPr>
          <w:b w:val="0"/>
          <w:bCs/>
          <w:szCs w:val="28"/>
        </w:rPr>
      </w:pPr>
    </w:p>
    <w:p w14:paraId="6F672811" w14:textId="77777777" w:rsidR="002E343D" w:rsidRDefault="002E343D" w:rsidP="004C773C">
      <w:pPr>
        <w:rPr>
          <w:b w:val="0"/>
          <w:bCs/>
          <w:szCs w:val="28"/>
        </w:rPr>
      </w:pPr>
    </w:p>
    <w:p w14:paraId="6378F834" w14:textId="77777777" w:rsidR="002E343D" w:rsidRDefault="002E343D" w:rsidP="004C773C">
      <w:pPr>
        <w:rPr>
          <w:b w:val="0"/>
          <w:bCs/>
          <w:szCs w:val="28"/>
        </w:rPr>
      </w:pPr>
    </w:p>
    <w:p w14:paraId="32D6CF9D" w14:textId="77777777" w:rsidR="002E343D" w:rsidRDefault="002E343D" w:rsidP="004C773C">
      <w:pPr>
        <w:rPr>
          <w:b w:val="0"/>
          <w:bCs/>
          <w:szCs w:val="28"/>
        </w:rPr>
      </w:pPr>
    </w:p>
    <w:p w14:paraId="75E78303" w14:textId="77777777" w:rsidR="002E343D" w:rsidRDefault="002E343D" w:rsidP="004C773C">
      <w:pPr>
        <w:rPr>
          <w:b w:val="0"/>
          <w:bCs/>
          <w:szCs w:val="28"/>
        </w:rPr>
      </w:pPr>
    </w:p>
    <w:p w14:paraId="4D9A0725" w14:textId="77777777" w:rsidR="002E343D" w:rsidRDefault="002E343D" w:rsidP="004C773C">
      <w:pPr>
        <w:rPr>
          <w:b w:val="0"/>
          <w:bCs/>
          <w:szCs w:val="28"/>
        </w:rPr>
      </w:pPr>
    </w:p>
    <w:p w14:paraId="2910F66D" w14:textId="77777777" w:rsidR="002E343D" w:rsidRDefault="002E343D" w:rsidP="004C773C">
      <w:pPr>
        <w:rPr>
          <w:b w:val="0"/>
          <w:bCs/>
          <w:szCs w:val="28"/>
        </w:rPr>
      </w:pPr>
    </w:p>
    <w:p w14:paraId="0ACA813A" w14:textId="77777777" w:rsidR="002E343D" w:rsidRDefault="002E343D" w:rsidP="004C773C">
      <w:pPr>
        <w:rPr>
          <w:b w:val="0"/>
          <w:bCs/>
          <w:szCs w:val="28"/>
        </w:rPr>
      </w:pPr>
    </w:p>
    <w:p w14:paraId="15CC4871" w14:textId="77777777" w:rsidR="002E343D" w:rsidRDefault="002E343D" w:rsidP="004C773C">
      <w:pPr>
        <w:rPr>
          <w:b w:val="0"/>
          <w:bCs/>
          <w:szCs w:val="28"/>
        </w:rPr>
      </w:pPr>
    </w:p>
    <w:p w14:paraId="5903DDA2" w14:textId="77777777" w:rsidR="002E343D" w:rsidRDefault="002E343D" w:rsidP="004C773C">
      <w:pPr>
        <w:rPr>
          <w:b w:val="0"/>
          <w:bCs/>
          <w:szCs w:val="28"/>
        </w:rPr>
      </w:pPr>
    </w:p>
    <w:p w14:paraId="045A6DBE" w14:textId="77777777" w:rsidR="002E343D" w:rsidRDefault="002E343D" w:rsidP="004C773C">
      <w:pPr>
        <w:rPr>
          <w:b w:val="0"/>
          <w:bCs/>
          <w:szCs w:val="28"/>
        </w:rPr>
      </w:pPr>
    </w:p>
    <w:p w14:paraId="1C30B5FE" w14:textId="77777777" w:rsidR="002E343D" w:rsidRDefault="002E343D" w:rsidP="004C773C">
      <w:pPr>
        <w:rPr>
          <w:b w:val="0"/>
          <w:bCs/>
          <w:szCs w:val="28"/>
        </w:rPr>
      </w:pPr>
    </w:p>
    <w:p w14:paraId="13C28BF2" w14:textId="77777777" w:rsidR="002E343D" w:rsidRDefault="002E343D" w:rsidP="004C773C">
      <w:pPr>
        <w:rPr>
          <w:b w:val="0"/>
          <w:bCs/>
          <w:szCs w:val="28"/>
        </w:rPr>
      </w:pPr>
    </w:p>
    <w:p w14:paraId="297F7F02" w14:textId="77777777" w:rsidR="002E343D" w:rsidRDefault="002E343D" w:rsidP="004C773C">
      <w:pPr>
        <w:rPr>
          <w:b w:val="0"/>
          <w:bCs/>
          <w:szCs w:val="28"/>
        </w:rPr>
      </w:pPr>
    </w:p>
    <w:p w14:paraId="1B383D21" w14:textId="77777777" w:rsidR="002E343D" w:rsidRDefault="002E343D" w:rsidP="004C773C">
      <w:pPr>
        <w:rPr>
          <w:b w:val="0"/>
          <w:bCs/>
          <w:szCs w:val="28"/>
        </w:rPr>
      </w:pPr>
    </w:p>
    <w:p w14:paraId="578DE6D1" w14:textId="77777777" w:rsidR="002E343D" w:rsidRPr="002E343D" w:rsidRDefault="002E343D" w:rsidP="002E343D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 w:rsidRPr="002E343D">
        <w:rPr>
          <w:b w:val="0"/>
          <w:bCs/>
          <w:szCs w:val="28"/>
        </w:rPr>
        <w:br w:type="page"/>
      </w:r>
      <w:r w:rsidRPr="002E343D">
        <w:rPr>
          <w:b w:val="0"/>
          <w:bCs/>
          <w:szCs w:val="28"/>
        </w:rPr>
        <w:lastRenderedPageBreak/>
        <w:t>Fonctionnalité location :</w:t>
      </w:r>
    </w:p>
    <w:p w14:paraId="79DCB2DE" w14:textId="77777777" w:rsidR="002E343D" w:rsidRDefault="008F6EA9" w:rsidP="004C773C">
      <w:pPr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11488" behindDoc="0" locked="0" layoutInCell="1" allowOverlap="1" wp14:anchorId="49BEF167" wp14:editId="3D3FE40B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5935345" cy="5148580"/>
            <wp:effectExtent l="0" t="0" r="8255" b="0"/>
            <wp:wrapNone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lo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C6F1C6" w14:textId="77777777" w:rsidR="002E343D" w:rsidRDefault="002E343D" w:rsidP="004C773C">
      <w:pPr>
        <w:rPr>
          <w:b w:val="0"/>
          <w:bCs/>
          <w:szCs w:val="28"/>
        </w:rPr>
      </w:pPr>
    </w:p>
    <w:p w14:paraId="45360DF9" w14:textId="77777777" w:rsidR="002E343D" w:rsidRDefault="002E343D" w:rsidP="004C773C">
      <w:pPr>
        <w:rPr>
          <w:b w:val="0"/>
          <w:bCs/>
          <w:szCs w:val="28"/>
        </w:rPr>
      </w:pPr>
    </w:p>
    <w:p w14:paraId="45C2E984" w14:textId="77777777" w:rsidR="002E343D" w:rsidRDefault="002E343D" w:rsidP="004C773C">
      <w:pPr>
        <w:rPr>
          <w:b w:val="0"/>
          <w:bCs/>
          <w:szCs w:val="28"/>
        </w:rPr>
      </w:pPr>
    </w:p>
    <w:p w14:paraId="6185418C" w14:textId="77777777" w:rsidR="002E343D" w:rsidRDefault="002E343D" w:rsidP="004C773C">
      <w:pPr>
        <w:rPr>
          <w:b w:val="0"/>
          <w:bCs/>
          <w:szCs w:val="28"/>
        </w:rPr>
      </w:pPr>
    </w:p>
    <w:p w14:paraId="50307478" w14:textId="77777777" w:rsidR="002E343D" w:rsidRDefault="002E343D" w:rsidP="004C773C">
      <w:pPr>
        <w:rPr>
          <w:b w:val="0"/>
          <w:bCs/>
          <w:szCs w:val="28"/>
        </w:rPr>
      </w:pPr>
    </w:p>
    <w:p w14:paraId="6DF10CE9" w14:textId="77777777" w:rsidR="002E343D" w:rsidRDefault="002E343D" w:rsidP="004C773C">
      <w:pPr>
        <w:rPr>
          <w:b w:val="0"/>
          <w:bCs/>
          <w:szCs w:val="28"/>
        </w:rPr>
      </w:pPr>
    </w:p>
    <w:p w14:paraId="5389475F" w14:textId="77777777" w:rsidR="002E343D" w:rsidRDefault="002E343D" w:rsidP="004C773C">
      <w:pPr>
        <w:rPr>
          <w:b w:val="0"/>
          <w:bCs/>
          <w:szCs w:val="28"/>
        </w:rPr>
      </w:pPr>
    </w:p>
    <w:p w14:paraId="5483E3BF" w14:textId="77777777" w:rsidR="002E343D" w:rsidRDefault="002E343D" w:rsidP="004C773C">
      <w:pPr>
        <w:rPr>
          <w:b w:val="0"/>
          <w:bCs/>
          <w:szCs w:val="28"/>
        </w:rPr>
      </w:pPr>
    </w:p>
    <w:p w14:paraId="62C5073A" w14:textId="77777777" w:rsidR="002E343D" w:rsidRDefault="002E343D" w:rsidP="004C773C">
      <w:pPr>
        <w:rPr>
          <w:b w:val="0"/>
          <w:bCs/>
          <w:szCs w:val="28"/>
        </w:rPr>
      </w:pPr>
    </w:p>
    <w:p w14:paraId="3BB32B0A" w14:textId="77777777" w:rsidR="002E343D" w:rsidRDefault="002E343D" w:rsidP="004C773C">
      <w:pPr>
        <w:rPr>
          <w:b w:val="0"/>
          <w:bCs/>
          <w:szCs w:val="28"/>
        </w:rPr>
      </w:pPr>
    </w:p>
    <w:p w14:paraId="6386F8D8" w14:textId="77777777" w:rsidR="002E343D" w:rsidRDefault="002E343D" w:rsidP="004C773C">
      <w:pPr>
        <w:rPr>
          <w:b w:val="0"/>
          <w:bCs/>
          <w:szCs w:val="28"/>
        </w:rPr>
      </w:pPr>
    </w:p>
    <w:p w14:paraId="4C056AFB" w14:textId="77777777" w:rsidR="002E343D" w:rsidRDefault="002E343D" w:rsidP="004C773C">
      <w:pPr>
        <w:rPr>
          <w:b w:val="0"/>
          <w:bCs/>
          <w:szCs w:val="28"/>
        </w:rPr>
      </w:pPr>
    </w:p>
    <w:p w14:paraId="06E60A56" w14:textId="77777777" w:rsidR="002E343D" w:rsidRDefault="002E343D" w:rsidP="004C773C">
      <w:pPr>
        <w:rPr>
          <w:b w:val="0"/>
          <w:bCs/>
          <w:szCs w:val="28"/>
        </w:rPr>
      </w:pPr>
    </w:p>
    <w:p w14:paraId="42272EFA" w14:textId="77777777" w:rsidR="002E343D" w:rsidRDefault="002E343D" w:rsidP="004C773C">
      <w:pPr>
        <w:rPr>
          <w:b w:val="0"/>
          <w:bCs/>
          <w:szCs w:val="28"/>
        </w:rPr>
      </w:pPr>
    </w:p>
    <w:p w14:paraId="74420D53" w14:textId="77777777" w:rsidR="002E343D" w:rsidRDefault="002E343D" w:rsidP="004C773C">
      <w:pPr>
        <w:rPr>
          <w:b w:val="0"/>
          <w:bCs/>
          <w:szCs w:val="28"/>
        </w:rPr>
      </w:pPr>
    </w:p>
    <w:p w14:paraId="2506278F" w14:textId="77777777" w:rsidR="002E343D" w:rsidRDefault="002E343D" w:rsidP="004C773C">
      <w:pPr>
        <w:rPr>
          <w:b w:val="0"/>
          <w:bCs/>
          <w:szCs w:val="28"/>
        </w:rPr>
      </w:pPr>
    </w:p>
    <w:p w14:paraId="78285CE8" w14:textId="77777777" w:rsidR="002E343D" w:rsidRDefault="002E343D" w:rsidP="004C773C">
      <w:pPr>
        <w:rPr>
          <w:b w:val="0"/>
          <w:bCs/>
          <w:szCs w:val="28"/>
        </w:rPr>
      </w:pPr>
    </w:p>
    <w:p w14:paraId="3F8126D1" w14:textId="77777777" w:rsidR="002E343D" w:rsidRDefault="002E343D" w:rsidP="004C773C">
      <w:pPr>
        <w:rPr>
          <w:b w:val="0"/>
          <w:bCs/>
          <w:szCs w:val="28"/>
        </w:rPr>
      </w:pPr>
    </w:p>
    <w:p w14:paraId="58BB078D" w14:textId="77777777" w:rsidR="002E343D" w:rsidRDefault="002E343D" w:rsidP="004C773C">
      <w:pPr>
        <w:rPr>
          <w:b w:val="0"/>
          <w:bCs/>
          <w:szCs w:val="28"/>
        </w:rPr>
      </w:pPr>
    </w:p>
    <w:p w14:paraId="1A1D8E15" w14:textId="77777777" w:rsidR="006A6772" w:rsidRDefault="006A6772" w:rsidP="004C773C">
      <w:pPr>
        <w:rPr>
          <w:b w:val="0"/>
          <w:bCs/>
          <w:szCs w:val="28"/>
        </w:rPr>
      </w:pPr>
    </w:p>
    <w:p w14:paraId="7AE077A5" w14:textId="77777777" w:rsidR="006A6772" w:rsidRDefault="006A6772" w:rsidP="004C773C">
      <w:pPr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10464" behindDoc="1" locked="0" layoutInCell="1" allowOverlap="1" wp14:anchorId="571C5BDA" wp14:editId="75FC9C93">
                <wp:simplePos x="0" y="0"/>
                <wp:positionH relativeFrom="column">
                  <wp:posOffset>0</wp:posOffset>
                </wp:positionH>
                <wp:positionV relativeFrom="paragraph">
                  <wp:posOffset>208915</wp:posOffset>
                </wp:positionV>
                <wp:extent cx="5867400" cy="3169920"/>
                <wp:effectExtent l="0" t="0" r="19050" b="11430"/>
                <wp:wrapNone/>
                <wp:docPr id="1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0" cy="3169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F3DDD5" w14:textId="7459865E" w:rsidR="00EF2ACE" w:rsidRDefault="00D57923">
                            <w:r>
                              <w:t>Formulaire qui pe</w:t>
                            </w:r>
                            <w:r w:rsidR="00EF2ACE">
                              <w:t xml:space="preserve">rmet </w:t>
                            </w:r>
                            <w:r>
                              <w:t>d’effectuer</w:t>
                            </w:r>
                            <w:r w:rsidR="00EF2ACE">
                              <w:t xml:space="preserve"> une location si l’utilisateur est connecté. </w:t>
                            </w:r>
                            <w:r>
                              <w:t>Elle affiche toutes les séries et les tomes dans une liste déroulante et est sélectionnable comme</w:t>
                            </w:r>
                            <w:r>
                              <w:t xml:space="preserve"> disponible seulement si le stock est &gt; 0.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C5BDA" id="_x0000_s1042" type="#_x0000_t202" style="position:absolute;margin-left:0;margin-top:16.45pt;width:462pt;height:249.6pt;z-index:-251606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">
                <v:textbox>
                  <w:txbxContent>
                    <w:p w14:paraId="4DF3DDD5" w14:textId="7459865E" w:rsidR="00EF2ACE" w:rsidRDefault="00D57923">
                      <w:r>
                        <w:t>Formulaire qui pe</w:t>
                      </w:r>
                      <w:r w:rsidR="00EF2ACE">
                        <w:t xml:space="preserve">rmet </w:t>
                      </w:r>
                      <w:r>
                        <w:t>d’effectuer</w:t>
                      </w:r>
                      <w:r w:rsidR="00EF2ACE">
                        <w:t xml:space="preserve"> une location si l’utilisateur est connecté. </w:t>
                      </w:r>
                      <w:r>
                        <w:t>Elle affiche toutes les séries et les tomes dans une liste déroulante et est sélectionnable comme</w:t>
                      </w:r>
                      <w:r>
                        <w:t xml:space="preserve"> disponible seulement si le stock est &gt; 0.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05AE1BE" w14:textId="2E26DB2D" w:rsidR="006A6772" w:rsidRDefault="006A6772" w:rsidP="004C773C">
      <w:pPr>
        <w:rPr>
          <w:b w:val="0"/>
          <w:bCs/>
          <w:szCs w:val="28"/>
        </w:rPr>
      </w:pPr>
    </w:p>
    <w:p w14:paraId="0992DF9D" w14:textId="77777777" w:rsidR="006A6772" w:rsidRDefault="006A6772" w:rsidP="004C773C">
      <w:pPr>
        <w:rPr>
          <w:b w:val="0"/>
          <w:bCs/>
          <w:szCs w:val="28"/>
        </w:rPr>
      </w:pPr>
    </w:p>
    <w:p w14:paraId="6299363E" w14:textId="77777777" w:rsidR="006A6772" w:rsidRDefault="006A6772" w:rsidP="004C773C">
      <w:pPr>
        <w:rPr>
          <w:b w:val="0"/>
          <w:bCs/>
          <w:szCs w:val="28"/>
        </w:rPr>
      </w:pPr>
    </w:p>
    <w:p w14:paraId="2AC2C8CF" w14:textId="77777777" w:rsidR="006A6772" w:rsidRDefault="006A6772" w:rsidP="004C773C">
      <w:pPr>
        <w:rPr>
          <w:b w:val="0"/>
          <w:bCs/>
          <w:szCs w:val="28"/>
        </w:rPr>
      </w:pPr>
    </w:p>
    <w:p w14:paraId="0D9E7057" w14:textId="77777777" w:rsidR="006A6772" w:rsidRDefault="006A6772" w:rsidP="004C773C">
      <w:pPr>
        <w:rPr>
          <w:b w:val="0"/>
          <w:bCs/>
          <w:szCs w:val="28"/>
        </w:rPr>
      </w:pPr>
    </w:p>
    <w:p w14:paraId="1248637E" w14:textId="77777777" w:rsidR="006A6772" w:rsidRDefault="006A6772" w:rsidP="004C773C">
      <w:pPr>
        <w:rPr>
          <w:b w:val="0"/>
          <w:bCs/>
          <w:szCs w:val="28"/>
        </w:rPr>
      </w:pPr>
    </w:p>
    <w:p w14:paraId="7E1DA0DA" w14:textId="77777777" w:rsidR="006A6772" w:rsidRDefault="006A6772" w:rsidP="004C773C">
      <w:pPr>
        <w:rPr>
          <w:b w:val="0"/>
          <w:bCs/>
          <w:szCs w:val="28"/>
        </w:rPr>
      </w:pPr>
    </w:p>
    <w:p w14:paraId="51B0C15B" w14:textId="77777777" w:rsidR="006A6772" w:rsidRDefault="006A6772" w:rsidP="004C773C">
      <w:pPr>
        <w:rPr>
          <w:b w:val="0"/>
          <w:bCs/>
          <w:szCs w:val="28"/>
        </w:rPr>
      </w:pPr>
    </w:p>
    <w:p w14:paraId="04F6AB23" w14:textId="77777777" w:rsidR="006A6772" w:rsidRDefault="006A6772" w:rsidP="004C773C">
      <w:pPr>
        <w:rPr>
          <w:b w:val="0"/>
          <w:bCs/>
          <w:szCs w:val="28"/>
        </w:rPr>
      </w:pPr>
    </w:p>
    <w:p w14:paraId="0610007C" w14:textId="77777777" w:rsidR="002E343D" w:rsidRDefault="002E343D" w:rsidP="004C773C">
      <w:pPr>
        <w:rPr>
          <w:b w:val="0"/>
          <w:bCs/>
          <w:szCs w:val="28"/>
        </w:rPr>
      </w:pPr>
    </w:p>
    <w:p w14:paraId="2EEF5350" w14:textId="77777777" w:rsidR="006A6772" w:rsidRDefault="006A6772" w:rsidP="004C773C">
      <w:pPr>
        <w:rPr>
          <w:b w:val="0"/>
          <w:bCs/>
          <w:szCs w:val="28"/>
        </w:rPr>
      </w:pPr>
    </w:p>
    <w:p w14:paraId="2E5BFBBB" w14:textId="77777777" w:rsidR="006A6772" w:rsidRDefault="006A6772" w:rsidP="004C773C">
      <w:pPr>
        <w:rPr>
          <w:b w:val="0"/>
          <w:bCs/>
          <w:szCs w:val="28"/>
        </w:rPr>
      </w:pPr>
    </w:p>
    <w:p w14:paraId="19D4FC58" w14:textId="77777777" w:rsidR="006A6772" w:rsidRDefault="006A6772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1AE1736B" w14:textId="77777777" w:rsidR="006A6772" w:rsidRPr="006A6772" w:rsidRDefault="006A6772" w:rsidP="006A6772">
      <w:pPr>
        <w:pStyle w:val="Paragraphedeliste"/>
        <w:numPr>
          <w:ilvl w:val="0"/>
          <w:numId w:val="2"/>
        </w:numPr>
        <w:rPr>
          <w:b w:val="0"/>
          <w:bCs/>
          <w:szCs w:val="28"/>
        </w:rPr>
      </w:pPr>
      <w:r w:rsidRPr="006A6772">
        <w:rPr>
          <w:b w:val="0"/>
          <w:bCs/>
          <w:szCs w:val="28"/>
        </w:rPr>
        <w:lastRenderedPageBreak/>
        <w:t>Fonctionnalité</w:t>
      </w:r>
      <w:r>
        <w:rPr>
          <w:b w:val="0"/>
          <w:bCs/>
          <w:szCs w:val="28"/>
        </w:rPr>
        <w:t xml:space="preserve"> </w:t>
      </w:r>
      <w:r w:rsidR="008F6EA9">
        <w:rPr>
          <w:b w:val="0"/>
          <w:bCs/>
          <w:szCs w:val="28"/>
        </w:rPr>
        <w:t>cr</w:t>
      </w:r>
      <w:r w:rsidR="00992097">
        <w:rPr>
          <w:b w:val="0"/>
          <w:bCs/>
          <w:szCs w:val="28"/>
        </w:rPr>
        <w:t>e</w:t>
      </w:r>
      <w:r w:rsidR="008F6EA9">
        <w:rPr>
          <w:b w:val="0"/>
          <w:bCs/>
          <w:szCs w:val="28"/>
        </w:rPr>
        <w:t>ationDeCompte</w:t>
      </w:r>
      <w:r>
        <w:rPr>
          <w:b w:val="0"/>
          <w:bCs/>
          <w:szCs w:val="28"/>
        </w:rPr>
        <w:t xml:space="preserve"> </w:t>
      </w:r>
      <w:r w:rsidRPr="006A6772">
        <w:rPr>
          <w:b w:val="0"/>
          <w:bCs/>
          <w:szCs w:val="28"/>
        </w:rPr>
        <w:t>:</w:t>
      </w:r>
    </w:p>
    <w:p w14:paraId="5615933B" w14:textId="77777777" w:rsidR="002E343D" w:rsidRDefault="006A6772" w:rsidP="004C773C">
      <w:pPr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12512" behindDoc="0" locked="0" layoutInCell="1" allowOverlap="1" wp14:anchorId="770FA032" wp14:editId="2D81947A">
            <wp:simplePos x="0" y="0"/>
            <wp:positionH relativeFrom="column">
              <wp:posOffset>318161</wp:posOffset>
            </wp:positionH>
            <wp:positionV relativeFrom="paragraph">
              <wp:posOffset>30480</wp:posOffset>
            </wp:positionV>
            <wp:extent cx="5704788" cy="5088255"/>
            <wp:effectExtent l="0" t="0" r="0" b="0"/>
            <wp:wrapNone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myAccount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88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BE2397" w14:textId="77777777" w:rsidR="002E343D" w:rsidRDefault="002E343D" w:rsidP="004C773C">
      <w:pPr>
        <w:rPr>
          <w:b w:val="0"/>
          <w:bCs/>
          <w:szCs w:val="28"/>
        </w:rPr>
      </w:pPr>
    </w:p>
    <w:p w14:paraId="5D681392" w14:textId="77777777" w:rsidR="002E343D" w:rsidRDefault="002E343D" w:rsidP="004C773C">
      <w:pPr>
        <w:rPr>
          <w:b w:val="0"/>
          <w:bCs/>
          <w:szCs w:val="28"/>
        </w:rPr>
      </w:pPr>
    </w:p>
    <w:p w14:paraId="7CC3BF52" w14:textId="77777777" w:rsidR="002E343D" w:rsidRDefault="002E343D" w:rsidP="004C773C">
      <w:pPr>
        <w:rPr>
          <w:b w:val="0"/>
          <w:bCs/>
          <w:szCs w:val="28"/>
        </w:rPr>
      </w:pPr>
    </w:p>
    <w:p w14:paraId="7C8FB395" w14:textId="77777777" w:rsidR="002E343D" w:rsidRDefault="002E343D" w:rsidP="004C773C">
      <w:pPr>
        <w:rPr>
          <w:b w:val="0"/>
          <w:bCs/>
          <w:szCs w:val="28"/>
        </w:rPr>
      </w:pPr>
    </w:p>
    <w:p w14:paraId="2FE952A4" w14:textId="77777777" w:rsidR="002E343D" w:rsidRDefault="002E343D" w:rsidP="004C773C">
      <w:pPr>
        <w:rPr>
          <w:b w:val="0"/>
          <w:bCs/>
          <w:szCs w:val="28"/>
        </w:rPr>
      </w:pPr>
    </w:p>
    <w:p w14:paraId="25142CA1" w14:textId="77777777" w:rsidR="002E343D" w:rsidRDefault="002E343D" w:rsidP="004C773C">
      <w:pPr>
        <w:rPr>
          <w:b w:val="0"/>
          <w:bCs/>
          <w:szCs w:val="28"/>
        </w:rPr>
      </w:pPr>
    </w:p>
    <w:p w14:paraId="1200E82B" w14:textId="77777777" w:rsidR="002E343D" w:rsidRDefault="002E343D" w:rsidP="004C773C">
      <w:pPr>
        <w:rPr>
          <w:b w:val="0"/>
          <w:bCs/>
          <w:szCs w:val="28"/>
        </w:rPr>
      </w:pPr>
    </w:p>
    <w:p w14:paraId="47D77EA1" w14:textId="77777777" w:rsidR="002E343D" w:rsidRDefault="002E343D" w:rsidP="004C773C">
      <w:pPr>
        <w:rPr>
          <w:b w:val="0"/>
          <w:bCs/>
          <w:szCs w:val="28"/>
        </w:rPr>
      </w:pPr>
    </w:p>
    <w:p w14:paraId="3121CB7E" w14:textId="77777777" w:rsidR="002E343D" w:rsidRDefault="002E343D" w:rsidP="004C773C">
      <w:pPr>
        <w:rPr>
          <w:b w:val="0"/>
          <w:bCs/>
          <w:szCs w:val="28"/>
        </w:rPr>
      </w:pPr>
    </w:p>
    <w:p w14:paraId="788874EA" w14:textId="77777777" w:rsidR="002E343D" w:rsidRDefault="002E343D" w:rsidP="004C773C">
      <w:pPr>
        <w:rPr>
          <w:b w:val="0"/>
          <w:bCs/>
          <w:szCs w:val="28"/>
        </w:rPr>
      </w:pPr>
    </w:p>
    <w:p w14:paraId="25FA348A" w14:textId="77777777" w:rsidR="002E343D" w:rsidRDefault="002E343D" w:rsidP="004C773C">
      <w:pPr>
        <w:rPr>
          <w:b w:val="0"/>
          <w:bCs/>
          <w:szCs w:val="28"/>
        </w:rPr>
      </w:pPr>
    </w:p>
    <w:p w14:paraId="0ABE4B9B" w14:textId="77777777" w:rsidR="002E343D" w:rsidRDefault="002E343D" w:rsidP="004C773C">
      <w:pPr>
        <w:rPr>
          <w:b w:val="0"/>
          <w:bCs/>
          <w:szCs w:val="28"/>
        </w:rPr>
      </w:pPr>
    </w:p>
    <w:p w14:paraId="416738FF" w14:textId="77777777" w:rsidR="000958A8" w:rsidRDefault="000958A8" w:rsidP="006A6772">
      <w:pPr>
        <w:spacing w:after="200"/>
        <w:rPr>
          <w:b w:val="0"/>
          <w:bCs/>
          <w:szCs w:val="28"/>
        </w:rPr>
      </w:pPr>
    </w:p>
    <w:p w14:paraId="3002779D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69B387DE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27703494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169DDEF2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417EA0D6" w14:textId="77777777" w:rsidR="006A6772" w:rsidRDefault="006A6772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14560" behindDoc="1" locked="0" layoutInCell="1" allowOverlap="1" wp14:anchorId="5F29DEF7" wp14:editId="645B90FB">
                <wp:simplePos x="0" y="0"/>
                <wp:positionH relativeFrom="column">
                  <wp:posOffset>0</wp:posOffset>
                </wp:positionH>
                <wp:positionV relativeFrom="paragraph">
                  <wp:posOffset>221615</wp:posOffset>
                </wp:positionV>
                <wp:extent cx="6309360" cy="3169920"/>
                <wp:effectExtent l="0" t="0" r="15240" b="11430"/>
                <wp:wrapNone/>
                <wp:docPr id="20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9360" cy="3169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5ACA77" w14:textId="15E4020C" w:rsidR="00EF2ACE" w:rsidRDefault="00D57923" w:rsidP="006A6772">
                            <w:r>
                              <w:t>Corps html de la page, la fonctionnalité inscription est inclue dedans.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9DEF7" id="_x0000_s1043" type="#_x0000_t202" style="position:absolute;margin-left:0;margin-top:17.45pt;width:496.8pt;height:249.6pt;z-index:-251601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">
                <v:textbox>
                  <w:txbxContent>
                    <w:p w14:paraId="415ACA77" w14:textId="15E4020C" w:rsidR="00EF2ACE" w:rsidRDefault="00D57923" w:rsidP="006A6772">
                      <w:r>
                        <w:t>Corps html de la page, la fonctionnalité inscription est inclue dedans.</w:t>
                      </w:r>
                    </w:p>
                  </w:txbxContent>
                </v:textbox>
              </v:shape>
            </w:pict>
          </mc:Fallback>
        </mc:AlternateContent>
      </w:r>
    </w:p>
    <w:p w14:paraId="31ED110D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6EB3FB5C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09BED7E2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96CBC75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5B86E005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604D020C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05546539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11BBED8A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1947297" w14:textId="77777777" w:rsidR="006A6772" w:rsidRDefault="006A6772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66FCF22E" w14:textId="77777777" w:rsidR="006A6772" w:rsidRPr="006A6772" w:rsidRDefault="004E02F8" w:rsidP="006A6772">
      <w:pPr>
        <w:pStyle w:val="Paragraphedeliste"/>
        <w:numPr>
          <w:ilvl w:val="0"/>
          <w:numId w:val="2"/>
        </w:numPr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lastRenderedPageBreak/>
        <w:drawing>
          <wp:anchor distT="0" distB="0" distL="114300" distR="114300" simplePos="0" relativeHeight="251716608" behindDoc="1" locked="0" layoutInCell="1" allowOverlap="1" wp14:anchorId="27D5D290" wp14:editId="50FBAEEF">
            <wp:simplePos x="0" y="0"/>
            <wp:positionH relativeFrom="column">
              <wp:posOffset>-213360</wp:posOffset>
            </wp:positionH>
            <wp:positionV relativeFrom="paragraph">
              <wp:posOffset>257175</wp:posOffset>
            </wp:positionV>
            <wp:extent cx="6828855" cy="3642360"/>
            <wp:effectExtent l="0" t="0" r="0" b="0"/>
            <wp:wrapNone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reserv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717" cy="3644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772" w:rsidRPr="006A6772">
        <w:rPr>
          <w:b w:val="0"/>
          <w:bCs/>
          <w:szCs w:val="28"/>
        </w:rPr>
        <w:t>Fonctionnalité</w:t>
      </w:r>
      <w:r w:rsidR="006A6772">
        <w:rPr>
          <w:b w:val="0"/>
          <w:bCs/>
          <w:szCs w:val="28"/>
        </w:rPr>
        <w:t xml:space="preserve"> </w:t>
      </w:r>
      <w:r>
        <w:rPr>
          <w:b w:val="0"/>
          <w:bCs/>
          <w:szCs w:val="28"/>
        </w:rPr>
        <w:t>réservation</w:t>
      </w:r>
      <w:r w:rsidR="006A6772">
        <w:rPr>
          <w:b w:val="0"/>
          <w:bCs/>
          <w:szCs w:val="28"/>
        </w:rPr>
        <w:t xml:space="preserve"> </w:t>
      </w:r>
      <w:r w:rsidR="006A6772" w:rsidRPr="006A6772">
        <w:rPr>
          <w:b w:val="0"/>
          <w:bCs/>
          <w:szCs w:val="28"/>
        </w:rPr>
        <w:t>:</w:t>
      </w:r>
    </w:p>
    <w:p w14:paraId="10E3BB23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0B8EDAD3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026D9178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407260A4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EF24852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2FCD7357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7CEACB0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4EC3E535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4C3CF31A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594705E9" w14:textId="77777777" w:rsidR="006A6772" w:rsidRDefault="004E02F8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18656" behindDoc="1" locked="0" layoutInCell="1" allowOverlap="1" wp14:anchorId="6272F1BF" wp14:editId="6EB10DF1">
                <wp:simplePos x="0" y="0"/>
                <wp:positionH relativeFrom="column">
                  <wp:posOffset>-30480</wp:posOffset>
                </wp:positionH>
                <wp:positionV relativeFrom="paragraph">
                  <wp:posOffset>336550</wp:posOffset>
                </wp:positionV>
                <wp:extent cx="6309360" cy="1219200"/>
                <wp:effectExtent l="0" t="0" r="15240" b="19050"/>
                <wp:wrapNone/>
                <wp:docPr id="20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9360" cy="121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DF0521" w14:textId="76490CD1" w:rsidR="00EF2ACE" w:rsidRDefault="00D57923" w:rsidP="006A6772">
                            <w:r>
                              <w:t xml:space="preserve">Permet d’effectuer la location, modifie le stock du tome </w:t>
                            </w:r>
                            <w:proofErr w:type="spellStart"/>
                            <w:r>
                              <w:t>séléctionné</w:t>
                            </w:r>
                            <w:proofErr w:type="spellEnd"/>
                            <w:r>
                              <w:t xml:space="preserve">, donne une date de retour et l’effectue en base de </w:t>
                            </w:r>
                            <w:proofErr w:type="gramStart"/>
                            <w:r>
                              <w:t>donnée</w:t>
                            </w:r>
                            <w:proofErr w:type="gramEnd"/>
                            <w:r>
                              <w:t xml:space="preserve"> comme « non rendu 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2F1BF" id="_x0000_s1044" type="#_x0000_t202" style="position:absolute;margin-left:-2.4pt;margin-top:26.5pt;width:496.8pt;height:96pt;z-index:-251597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">
                <v:textbox>
                  <w:txbxContent>
                    <w:p w14:paraId="0EDF0521" w14:textId="76490CD1" w:rsidR="00EF2ACE" w:rsidRDefault="00D57923" w:rsidP="006A6772">
                      <w:r>
                        <w:t xml:space="preserve">Permet d’effectuer la location, modifie le stock du tome </w:t>
                      </w:r>
                      <w:proofErr w:type="spellStart"/>
                      <w:r>
                        <w:t>séléctionné</w:t>
                      </w:r>
                      <w:proofErr w:type="spellEnd"/>
                      <w:r>
                        <w:t xml:space="preserve">, donne une date de retour et l’effectue en base de </w:t>
                      </w:r>
                      <w:proofErr w:type="gramStart"/>
                      <w:r>
                        <w:t>donnée</w:t>
                      </w:r>
                      <w:proofErr w:type="gramEnd"/>
                      <w:r>
                        <w:t xml:space="preserve"> comme « non rendu »</w:t>
                      </w:r>
                    </w:p>
                  </w:txbxContent>
                </v:textbox>
              </v:shape>
            </w:pict>
          </mc:Fallback>
        </mc:AlternateContent>
      </w:r>
    </w:p>
    <w:p w14:paraId="14BA90D7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54534FBC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1B26D204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3B539A73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1159140F" w14:textId="77777777" w:rsidR="004E02F8" w:rsidRPr="006A6772" w:rsidRDefault="00CD3C00" w:rsidP="004E02F8">
      <w:pPr>
        <w:pStyle w:val="Paragraphedeliste"/>
        <w:numPr>
          <w:ilvl w:val="0"/>
          <w:numId w:val="2"/>
        </w:numPr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15584" behindDoc="1" locked="0" layoutInCell="1" allowOverlap="1" wp14:anchorId="1970C36D" wp14:editId="1605DD3B">
            <wp:simplePos x="0" y="0"/>
            <wp:positionH relativeFrom="column">
              <wp:posOffset>243840</wp:posOffset>
            </wp:positionH>
            <wp:positionV relativeFrom="paragraph">
              <wp:posOffset>198755</wp:posOffset>
            </wp:positionV>
            <wp:extent cx="5643880" cy="1501080"/>
            <wp:effectExtent l="0" t="0" r="0" b="4445"/>
            <wp:wrapNone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updateUser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425" cy="1502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02F8" w:rsidRPr="006A6772">
        <w:rPr>
          <w:b w:val="0"/>
          <w:bCs/>
          <w:szCs w:val="28"/>
        </w:rPr>
        <w:t>Fonctionnalité</w:t>
      </w:r>
      <w:r w:rsidR="004E02F8">
        <w:rPr>
          <w:b w:val="0"/>
          <w:bCs/>
          <w:szCs w:val="28"/>
        </w:rPr>
        <w:t xml:space="preserve"> </w:t>
      </w:r>
      <w:proofErr w:type="spellStart"/>
      <w:r w:rsidR="004E02F8">
        <w:rPr>
          <w:b w:val="0"/>
          <w:bCs/>
          <w:szCs w:val="28"/>
        </w:rPr>
        <w:t>updateUser</w:t>
      </w:r>
      <w:proofErr w:type="spellEnd"/>
      <w:r w:rsidR="004E02F8">
        <w:rPr>
          <w:b w:val="0"/>
          <w:bCs/>
          <w:szCs w:val="28"/>
        </w:rPr>
        <w:t xml:space="preserve"> </w:t>
      </w:r>
      <w:r w:rsidR="004E02F8" w:rsidRPr="006A6772">
        <w:rPr>
          <w:b w:val="0"/>
          <w:bCs/>
          <w:szCs w:val="28"/>
        </w:rPr>
        <w:t>:</w:t>
      </w:r>
    </w:p>
    <w:p w14:paraId="2163349B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5E5D7C7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0D93D359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B1FC017" w14:textId="77777777" w:rsidR="006A6772" w:rsidRDefault="004E02F8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20704" behindDoc="1" locked="0" layoutInCell="1" allowOverlap="1" wp14:anchorId="7A04CF7C" wp14:editId="2598CAF3">
                <wp:simplePos x="0" y="0"/>
                <wp:positionH relativeFrom="column">
                  <wp:posOffset>-144780</wp:posOffset>
                </wp:positionH>
                <wp:positionV relativeFrom="paragraph">
                  <wp:posOffset>419735</wp:posOffset>
                </wp:positionV>
                <wp:extent cx="6370320" cy="1143000"/>
                <wp:effectExtent l="0" t="0" r="11430" b="19050"/>
                <wp:wrapNone/>
                <wp:docPr id="20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DF61BA" w14:textId="0B560BCD" w:rsidR="00EF2ACE" w:rsidRDefault="00D57923" w:rsidP="006A6772">
                            <w:r>
                              <w:t xml:space="preserve">Permet </w:t>
                            </w:r>
                            <w:r w:rsidR="00CD2873">
                              <w:t>à l’utilisateur et aux admins de modifier ses infos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4CF7C" id="_x0000_s1045" type="#_x0000_t202" style="position:absolute;margin-left:-11.4pt;margin-top:33.05pt;width:501.6pt;height:90pt;z-index:-251595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">
                <v:textbox>
                  <w:txbxContent>
                    <w:p w14:paraId="20DF61BA" w14:textId="0B560BCD" w:rsidR="00EF2ACE" w:rsidRDefault="00D57923" w:rsidP="006A6772">
                      <w:r>
                        <w:t xml:space="preserve">Permet </w:t>
                      </w:r>
                      <w:r w:rsidR="00CD2873">
                        <w:t>à l’utilisateur et aux admins de modifier ses infos</w:t>
                      </w:r>
                    </w:p>
                  </w:txbxContent>
                </v:textbox>
              </v:shape>
            </w:pict>
          </mc:Fallback>
        </mc:AlternateContent>
      </w:r>
    </w:p>
    <w:p w14:paraId="0C192C7E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3CCC943F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0F6010C1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36F63BF" w14:textId="77777777" w:rsidR="006A6772" w:rsidRDefault="006A6772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135299F7" w14:textId="77777777" w:rsidR="00302B1D" w:rsidRPr="006A6772" w:rsidRDefault="00302B1D" w:rsidP="00302B1D">
      <w:pPr>
        <w:pStyle w:val="Paragraphedeliste"/>
        <w:numPr>
          <w:ilvl w:val="0"/>
          <w:numId w:val="2"/>
        </w:numPr>
        <w:rPr>
          <w:b w:val="0"/>
          <w:bCs/>
          <w:szCs w:val="28"/>
        </w:rPr>
      </w:pPr>
      <w:r w:rsidRPr="006A6772">
        <w:rPr>
          <w:b w:val="0"/>
          <w:bCs/>
          <w:szCs w:val="28"/>
        </w:rPr>
        <w:lastRenderedPageBreak/>
        <w:t>Fonctionnalité</w:t>
      </w:r>
      <w:r>
        <w:rPr>
          <w:b w:val="0"/>
          <w:bCs/>
          <w:szCs w:val="28"/>
        </w:rPr>
        <w:t xml:space="preserve"> </w:t>
      </w:r>
      <w:proofErr w:type="spellStart"/>
      <w:proofErr w:type="gramStart"/>
      <w:r w:rsidRPr="00302B1D">
        <w:rPr>
          <w:b w:val="0"/>
          <w:bCs/>
          <w:szCs w:val="28"/>
        </w:rPr>
        <w:t>updateUserForm</w:t>
      </w:r>
      <w:proofErr w:type="spellEnd"/>
      <w:r w:rsidRPr="006A6772">
        <w:rPr>
          <w:b w:val="0"/>
          <w:bCs/>
          <w:szCs w:val="28"/>
        </w:rPr>
        <w:t>:</w:t>
      </w:r>
      <w:proofErr w:type="gramEnd"/>
    </w:p>
    <w:p w14:paraId="62E94AB5" w14:textId="77777777" w:rsidR="006A6772" w:rsidRDefault="00302B1D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22752" behindDoc="1" locked="0" layoutInCell="1" allowOverlap="1" wp14:anchorId="71AE8C57" wp14:editId="504ACB0F">
                <wp:simplePos x="0" y="0"/>
                <wp:positionH relativeFrom="column">
                  <wp:posOffset>0</wp:posOffset>
                </wp:positionH>
                <wp:positionV relativeFrom="paragraph">
                  <wp:posOffset>5455920</wp:posOffset>
                </wp:positionV>
                <wp:extent cx="6370320" cy="2133600"/>
                <wp:effectExtent l="0" t="0" r="11430" b="19050"/>
                <wp:wrapNone/>
                <wp:docPr id="20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213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ABB14" w14:textId="79E55016" w:rsidR="00EF2ACE" w:rsidRDefault="00CD2873" w:rsidP="00302B1D">
                            <w:r>
                              <w:t>Formulaire pour modifier l’utilisateur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E8C57" id="_x0000_s1046" type="#_x0000_t202" style="position:absolute;margin-left:0;margin-top:429.6pt;width:501.6pt;height:168pt;z-index:-251593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">
                <v:textbox>
                  <w:txbxContent>
                    <w:p w14:paraId="1C0ABB14" w14:textId="79E55016" w:rsidR="00EF2ACE" w:rsidRDefault="00CD2873" w:rsidP="00302B1D">
                      <w:r>
                        <w:t>Formulaire pour modifier l’utilisateur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 w:val="0"/>
          <w:bCs/>
          <w:noProof/>
          <w:szCs w:val="28"/>
        </w:rPr>
        <w:drawing>
          <wp:inline distT="0" distB="0" distL="0" distR="0" wp14:anchorId="605CD630" wp14:editId="6491E42D">
            <wp:extent cx="4991100" cy="5379294"/>
            <wp:effectExtent l="0" t="0" r="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updateUserForm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37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E184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034F3DAE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11FDDC95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53040597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5C574AF2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1BE2FEA2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6E4F42B9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1BFA40C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60054F7A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46C6E38C" w14:textId="77777777" w:rsidR="00302B1D" w:rsidRPr="006A6772" w:rsidRDefault="00302B1D" w:rsidP="00302B1D">
      <w:pPr>
        <w:pStyle w:val="Paragraphedeliste"/>
        <w:numPr>
          <w:ilvl w:val="0"/>
          <w:numId w:val="2"/>
        </w:numPr>
        <w:rPr>
          <w:b w:val="0"/>
          <w:bCs/>
          <w:szCs w:val="28"/>
        </w:rPr>
      </w:pPr>
      <w:r w:rsidRPr="006A6772">
        <w:rPr>
          <w:b w:val="0"/>
          <w:bCs/>
          <w:szCs w:val="28"/>
        </w:rPr>
        <w:lastRenderedPageBreak/>
        <w:t>Fonctionnalité</w:t>
      </w:r>
      <w:r>
        <w:rPr>
          <w:b w:val="0"/>
          <w:bCs/>
          <w:szCs w:val="28"/>
        </w:rPr>
        <w:t xml:space="preserve"> </w:t>
      </w:r>
      <w:proofErr w:type="spellStart"/>
      <w:proofErr w:type="gramStart"/>
      <w:r w:rsidRPr="00302B1D">
        <w:rPr>
          <w:b w:val="0"/>
          <w:bCs/>
          <w:szCs w:val="28"/>
        </w:rPr>
        <w:t>update</w:t>
      </w:r>
      <w:r w:rsidR="00CD3C00">
        <w:rPr>
          <w:b w:val="0"/>
          <w:bCs/>
          <w:szCs w:val="28"/>
        </w:rPr>
        <w:t>Infos</w:t>
      </w:r>
      <w:proofErr w:type="spellEnd"/>
      <w:r w:rsidRPr="006A6772">
        <w:rPr>
          <w:b w:val="0"/>
          <w:bCs/>
          <w:szCs w:val="28"/>
        </w:rPr>
        <w:t>:</w:t>
      </w:r>
      <w:proofErr w:type="gramEnd"/>
    </w:p>
    <w:p w14:paraId="57143EBC" w14:textId="77777777" w:rsidR="006A6772" w:rsidRDefault="00CD3C00" w:rsidP="006A6772">
      <w:p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42208" behindDoc="0" locked="0" layoutInCell="1" allowOverlap="1" wp14:anchorId="4BEB6C09" wp14:editId="219C7F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71590" cy="4933315"/>
            <wp:effectExtent l="0" t="0" r="0" b="635"/>
            <wp:wrapNone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updateInfo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79A13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249E9456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2AD5B04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F8995FF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5C4C470E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54EC1D1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696E780B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4E00276B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76F52383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35604B28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4A300D08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3070BB08" w14:textId="77777777" w:rsidR="006A6772" w:rsidRDefault="006A6772" w:rsidP="006A6772">
      <w:pPr>
        <w:spacing w:after="200"/>
        <w:rPr>
          <w:b w:val="0"/>
          <w:bCs/>
          <w:szCs w:val="28"/>
        </w:rPr>
      </w:pPr>
    </w:p>
    <w:p w14:paraId="6FC3F48D" w14:textId="77777777" w:rsidR="00302B1D" w:rsidRDefault="00302B1D">
      <w:pPr>
        <w:spacing w:after="200"/>
        <w:rPr>
          <w:b w:val="0"/>
          <w:bCs/>
          <w:szCs w:val="28"/>
        </w:rPr>
      </w:pPr>
    </w:p>
    <w:p w14:paraId="4B89AC79" w14:textId="77777777" w:rsidR="00302B1D" w:rsidRDefault="00CD3C00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25824" behindDoc="1" locked="0" layoutInCell="1" allowOverlap="1" wp14:anchorId="0BCF1AC9" wp14:editId="23433822">
                <wp:simplePos x="0" y="0"/>
                <wp:positionH relativeFrom="column">
                  <wp:posOffset>1270</wp:posOffset>
                </wp:positionH>
                <wp:positionV relativeFrom="paragraph">
                  <wp:posOffset>137795</wp:posOffset>
                </wp:positionV>
                <wp:extent cx="6370320" cy="1668780"/>
                <wp:effectExtent l="0" t="0" r="11430" b="26670"/>
                <wp:wrapNone/>
                <wp:docPr id="2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68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61BBA" w14:textId="701CD404" w:rsidR="00EF2ACE" w:rsidRDefault="00CD2873" w:rsidP="00302B1D">
                            <w:r>
                              <w:t xml:space="preserve">Corps html de la fonction </w:t>
                            </w:r>
                            <w:proofErr w:type="spellStart"/>
                            <w:r>
                              <w:t>updateUsersForm</w:t>
                            </w:r>
                            <w:proofErr w:type="spellEnd"/>
                            <w:r>
                              <w:t>, qui est inclue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F1AC9" id="_x0000_s1047" type="#_x0000_t202" style="position:absolute;margin-left:.1pt;margin-top:10.85pt;width:501.6pt;height:131.4pt;z-index:-251590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">
                <v:textbox>
                  <w:txbxContent>
                    <w:p w14:paraId="3D961BBA" w14:textId="701CD404" w:rsidR="00EF2ACE" w:rsidRDefault="00CD2873" w:rsidP="00302B1D">
                      <w:r>
                        <w:t xml:space="preserve">Corps html de la fonction </w:t>
                      </w:r>
                      <w:proofErr w:type="spellStart"/>
                      <w:r>
                        <w:t>updateUsersForm</w:t>
                      </w:r>
                      <w:proofErr w:type="spellEnd"/>
                      <w:r>
                        <w:t>, qui est inclue</w:t>
                      </w:r>
                    </w:p>
                  </w:txbxContent>
                </v:textbox>
              </v:shape>
            </w:pict>
          </mc:Fallback>
        </mc:AlternateContent>
      </w:r>
    </w:p>
    <w:p w14:paraId="7BAA837B" w14:textId="77777777" w:rsidR="00302B1D" w:rsidRDefault="00302B1D">
      <w:pPr>
        <w:spacing w:after="200"/>
        <w:rPr>
          <w:b w:val="0"/>
          <w:bCs/>
          <w:szCs w:val="28"/>
        </w:rPr>
      </w:pPr>
    </w:p>
    <w:p w14:paraId="57830A9B" w14:textId="77777777" w:rsidR="00302B1D" w:rsidRDefault="00302B1D">
      <w:pPr>
        <w:spacing w:after="200"/>
        <w:rPr>
          <w:b w:val="0"/>
          <w:bCs/>
          <w:szCs w:val="28"/>
        </w:rPr>
      </w:pPr>
    </w:p>
    <w:p w14:paraId="593ABF23" w14:textId="77777777" w:rsidR="00302B1D" w:rsidRDefault="00302B1D">
      <w:pPr>
        <w:spacing w:after="200"/>
        <w:rPr>
          <w:b w:val="0"/>
          <w:bCs/>
          <w:szCs w:val="28"/>
        </w:rPr>
      </w:pPr>
    </w:p>
    <w:p w14:paraId="3DC391F5" w14:textId="77777777" w:rsidR="00302B1D" w:rsidRDefault="00302B1D">
      <w:pPr>
        <w:spacing w:after="200"/>
        <w:rPr>
          <w:b w:val="0"/>
          <w:bCs/>
          <w:szCs w:val="28"/>
        </w:rPr>
      </w:pPr>
    </w:p>
    <w:p w14:paraId="12C34198" w14:textId="77777777" w:rsidR="00302B1D" w:rsidRDefault="00302B1D">
      <w:pPr>
        <w:spacing w:after="200"/>
        <w:rPr>
          <w:b w:val="0"/>
          <w:bCs/>
          <w:szCs w:val="28"/>
        </w:rPr>
      </w:pPr>
    </w:p>
    <w:p w14:paraId="67B812AC" w14:textId="77777777" w:rsidR="00302B1D" w:rsidRDefault="00302B1D">
      <w:pPr>
        <w:spacing w:after="200"/>
        <w:rPr>
          <w:b w:val="0"/>
          <w:bCs/>
          <w:szCs w:val="28"/>
        </w:rPr>
      </w:pPr>
    </w:p>
    <w:p w14:paraId="1BB14201" w14:textId="77777777" w:rsidR="00302B1D" w:rsidRDefault="00302B1D">
      <w:pPr>
        <w:spacing w:after="200"/>
        <w:rPr>
          <w:b w:val="0"/>
          <w:bCs/>
          <w:szCs w:val="28"/>
        </w:rPr>
      </w:pPr>
    </w:p>
    <w:p w14:paraId="7A3DDAF4" w14:textId="77777777" w:rsidR="00302B1D" w:rsidRDefault="00302B1D">
      <w:pPr>
        <w:spacing w:after="200"/>
        <w:rPr>
          <w:b w:val="0"/>
          <w:bCs/>
          <w:szCs w:val="28"/>
        </w:rPr>
      </w:pPr>
    </w:p>
    <w:p w14:paraId="3205C47E" w14:textId="77777777" w:rsidR="006A6772" w:rsidRDefault="006A6772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224FE75F" w14:textId="77777777" w:rsidR="006A6772" w:rsidRPr="00302B1D" w:rsidRDefault="00F20548" w:rsidP="00302B1D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lastRenderedPageBreak/>
        <w:drawing>
          <wp:anchor distT="0" distB="0" distL="114300" distR="114300" simplePos="0" relativeHeight="251744256" behindDoc="0" locked="0" layoutInCell="1" allowOverlap="1" wp14:anchorId="64CD4325" wp14:editId="3195D7A1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5295900" cy="5871197"/>
            <wp:effectExtent l="0" t="0" r="0" b="0"/>
            <wp:wrapNone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addSerieForm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329" cy="587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2B1D" w:rsidRPr="00302B1D">
        <w:rPr>
          <w:b w:val="0"/>
          <w:bCs/>
          <w:szCs w:val="28"/>
        </w:rPr>
        <w:t xml:space="preserve">Fonctionnalité </w:t>
      </w:r>
      <w:proofErr w:type="spellStart"/>
      <w:r>
        <w:rPr>
          <w:b w:val="0"/>
          <w:bCs/>
          <w:szCs w:val="28"/>
        </w:rPr>
        <w:t>addSerieForm</w:t>
      </w:r>
      <w:proofErr w:type="spellEnd"/>
      <w:r>
        <w:rPr>
          <w:b w:val="0"/>
          <w:bCs/>
          <w:szCs w:val="28"/>
        </w:rPr>
        <w:t> :</w:t>
      </w:r>
    </w:p>
    <w:p w14:paraId="6E6BF9EE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3F60182C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648C1B6F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6E056E27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615FBF88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3143BDDE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0ED7B1FD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03D3DD34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71D9C065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49B6DED9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079003ED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3AF34D73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22EF1104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486C90EF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0800E96F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2607FB2D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1B3BBB80" w14:textId="77777777" w:rsidR="00302B1D" w:rsidRDefault="00E847DD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28896" behindDoc="1" locked="0" layoutInCell="1" allowOverlap="1" wp14:anchorId="5C7E189F" wp14:editId="6C83837F">
                <wp:simplePos x="0" y="0"/>
                <wp:positionH relativeFrom="column">
                  <wp:posOffset>0</wp:posOffset>
                </wp:positionH>
                <wp:positionV relativeFrom="paragraph">
                  <wp:posOffset>88265</wp:posOffset>
                </wp:positionV>
                <wp:extent cx="6370320" cy="1676400"/>
                <wp:effectExtent l="0" t="0" r="11430" b="19050"/>
                <wp:wrapNone/>
                <wp:docPr id="2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45940" w14:textId="18D19788" w:rsidR="00EF2ACE" w:rsidRDefault="00CD2873" w:rsidP="00302B1D">
                            <w:r>
                              <w:t xml:space="preserve">Formulaire accessible seulement aux admins qui permet de rajouter une série dans la base de </w:t>
                            </w:r>
                            <w:proofErr w:type="gramStart"/>
                            <w:r>
                              <w:t>donnée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E189F" id="_x0000_s1048" type="#_x0000_t202" style="position:absolute;margin-left:0;margin-top:6.95pt;width:501.6pt;height:132pt;z-index:-251587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">
                <v:textbox>
                  <w:txbxContent>
                    <w:p w14:paraId="53145940" w14:textId="18D19788" w:rsidR="00EF2ACE" w:rsidRDefault="00CD2873" w:rsidP="00302B1D">
                      <w:r>
                        <w:t xml:space="preserve">Formulaire accessible seulement aux admins qui permet de rajouter une série dans la base de </w:t>
                      </w:r>
                      <w:proofErr w:type="gramStart"/>
                      <w:r>
                        <w:t>donnée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5D94E248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33B9DA9E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7C04BFE7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5D42FF52" w14:textId="77777777" w:rsidR="00302B1D" w:rsidRDefault="00302B1D" w:rsidP="006A6772">
      <w:pPr>
        <w:spacing w:after="200"/>
        <w:rPr>
          <w:b w:val="0"/>
          <w:bCs/>
          <w:szCs w:val="28"/>
        </w:rPr>
      </w:pPr>
    </w:p>
    <w:p w14:paraId="6E49D71C" w14:textId="77777777" w:rsidR="00E44113" w:rsidRDefault="00E44113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21CE43B6" w14:textId="77777777" w:rsidR="00302B1D" w:rsidRPr="00E44113" w:rsidRDefault="00E44113" w:rsidP="00E44113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 w:rsidRPr="00E44113">
        <w:rPr>
          <w:b w:val="0"/>
          <w:bCs/>
          <w:szCs w:val="28"/>
        </w:rPr>
        <w:lastRenderedPageBreak/>
        <w:t xml:space="preserve">Fonctionnalité </w:t>
      </w:r>
      <w:proofErr w:type="spellStart"/>
      <w:r w:rsidRPr="00E44113">
        <w:rPr>
          <w:b w:val="0"/>
          <w:bCs/>
          <w:szCs w:val="28"/>
        </w:rPr>
        <w:t>addSerie</w:t>
      </w:r>
      <w:proofErr w:type="spellEnd"/>
      <w:r>
        <w:rPr>
          <w:b w:val="0"/>
          <w:bCs/>
          <w:szCs w:val="28"/>
        </w:rPr>
        <w:t> :</w:t>
      </w:r>
    </w:p>
    <w:p w14:paraId="01085E62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39199118" w14:textId="77777777" w:rsidR="00E44113" w:rsidRDefault="00E44113" w:rsidP="006A6772">
      <w:p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45280" behindDoc="0" locked="0" layoutInCell="1" allowOverlap="1" wp14:anchorId="0C588305" wp14:editId="3AA70F3D">
            <wp:simplePos x="0" y="0"/>
            <wp:positionH relativeFrom="column">
              <wp:posOffset>289560</wp:posOffset>
            </wp:positionH>
            <wp:positionV relativeFrom="paragraph">
              <wp:posOffset>6985</wp:posOffset>
            </wp:positionV>
            <wp:extent cx="6003290" cy="3566160"/>
            <wp:effectExtent l="0" t="0" r="0" b="0"/>
            <wp:wrapNone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addSeri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0281A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466F3F58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34DDDAE7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3E2391C8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759C7288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0DE2B32F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4D00DB94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34F49DE0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27595D70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2A625AF8" w14:textId="77777777" w:rsidR="00E44113" w:rsidRDefault="00C579AE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55520" behindDoc="1" locked="0" layoutInCell="1" allowOverlap="1" wp14:anchorId="36006862" wp14:editId="48B14D8B">
                <wp:simplePos x="0" y="0"/>
                <wp:positionH relativeFrom="column">
                  <wp:posOffset>114300</wp:posOffset>
                </wp:positionH>
                <wp:positionV relativeFrom="paragraph">
                  <wp:posOffset>215265</wp:posOffset>
                </wp:positionV>
                <wp:extent cx="6370320" cy="1676400"/>
                <wp:effectExtent l="0" t="0" r="11430" b="19050"/>
                <wp:wrapNone/>
                <wp:docPr id="23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191617" w14:textId="63206B07" w:rsidR="00EF2ACE" w:rsidRDefault="00CD2873" w:rsidP="00C579AE">
                            <w:r>
                              <w:t xml:space="preserve">Fonction qui ajoute en base </w:t>
                            </w:r>
                            <w:r>
                              <w:t>de</w:t>
                            </w:r>
                            <w:r>
                              <w:t xml:space="preserve"> données les informations rentrées par l’utilisateur </w:t>
                            </w:r>
                            <w:proofErr w:type="gramStart"/>
                            <w:r>
                              <w:t>dans  le</w:t>
                            </w:r>
                            <w:proofErr w:type="gramEnd"/>
                            <w:r>
                              <w:t xml:space="preserve"> formulaire d’ajout de série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06862" id="_x0000_s1049" type="#_x0000_t202" style="position:absolute;margin-left:9pt;margin-top:16.95pt;width:501.6pt;height:132pt;z-index:-251560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">
                <v:textbox>
                  <w:txbxContent>
                    <w:p w14:paraId="71191617" w14:textId="63206B07" w:rsidR="00EF2ACE" w:rsidRDefault="00CD2873" w:rsidP="00C579AE">
                      <w:r>
                        <w:t xml:space="preserve">Fonction qui ajoute en base </w:t>
                      </w:r>
                      <w:r>
                        <w:t>de</w:t>
                      </w:r>
                      <w:r>
                        <w:t xml:space="preserve"> données les informations rentrées par l’utilisateur </w:t>
                      </w:r>
                      <w:proofErr w:type="gramStart"/>
                      <w:r>
                        <w:t>dans  le</w:t>
                      </w:r>
                      <w:proofErr w:type="gramEnd"/>
                      <w:r>
                        <w:t xml:space="preserve"> formulaire d’ajout de série</w:t>
                      </w:r>
                    </w:p>
                  </w:txbxContent>
                </v:textbox>
              </v:shape>
            </w:pict>
          </mc:Fallback>
        </mc:AlternateContent>
      </w:r>
    </w:p>
    <w:p w14:paraId="1A48A84C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706D3B08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297E906D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77777C70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3DEDC288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654CC055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4C7B706B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36949628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7D515BD6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353D22BE" w14:textId="77777777" w:rsidR="00E44113" w:rsidRDefault="00E44113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056AB290" w14:textId="77777777" w:rsidR="00E44113" w:rsidRPr="00E44113" w:rsidRDefault="00E44113" w:rsidP="00E44113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 w:rsidRPr="00E44113">
        <w:rPr>
          <w:b w:val="0"/>
          <w:bCs/>
          <w:szCs w:val="28"/>
        </w:rPr>
        <w:lastRenderedPageBreak/>
        <w:t xml:space="preserve">Fonctionnalité </w:t>
      </w:r>
      <w:proofErr w:type="spellStart"/>
      <w:r w:rsidRPr="00E44113">
        <w:rPr>
          <w:b w:val="0"/>
          <w:bCs/>
          <w:szCs w:val="28"/>
        </w:rPr>
        <w:t>add</w:t>
      </w:r>
      <w:r>
        <w:rPr>
          <w:b w:val="0"/>
          <w:bCs/>
          <w:szCs w:val="28"/>
        </w:rPr>
        <w:t>Tomes</w:t>
      </w:r>
      <w:proofErr w:type="spellEnd"/>
      <w:r>
        <w:rPr>
          <w:b w:val="0"/>
          <w:bCs/>
          <w:szCs w:val="28"/>
        </w:rPr>
        <w:t> :</w:t>
      </w:r>
    </w:p>
    <w:p w14:paraId="6950E220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5EFFDF15" w14:textId="77777777" w:rsidR="00E44113" w:rsidRDefault="00E44113" w:rsidP="006A6772">
      <w:p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46304" behindDoc="0" locked="0" layoutInCell="1" allowOverlap="1" wp14:anchorId="54F8B472" wp14:editId="642F6948">
            <wp:simplePos x="0" y="0"/>
            <wp:positionH relativeFrom="column">
              <wp:posOffset>281940</wp:posOffset>
            </wp:positionH>
            <wp:positionV relativeFrom="paragraph">
              <wp:posOffset>231140</wp:posOffset>
            </wp:positionV>
            <wp:extent cx="5588111" cy="3659505"/>
            <wp:effectExtent l="0" t="0" r="0" b="0"/>
            <wp:wrapNone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addTomes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11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E1354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31D84A2B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51A2267E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54AB8591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532FE4B1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6F652C0C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1757A8B8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18F0651A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59634A25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51205404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604410D7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2E46FDD2" w14:textId="77777777" w:rsidR="00E44113" w:rsidRDefault="00C579AE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57568" behindDoc="1" locked="0" layoutInCell="1" allowOverlap="1" wp14:anchorId="09E6D044" wp14:editId="76D083C3">
                <wp:simplePos x="0" y="0"/>
                <wp:positionH relativeFrom="column">
                  <wp:posOffset>0</wp:posOffset>
                </wp:positionH>
                <wp:positionV relativeFrom="paragraph">
                  <wp:posOffset>45085</wp:posOffset>
                </wp:positionV>
                <wp:extent cx="6370320" cy="1676400"/>
                <wp:effectExtent l="0" t="0" r="11430" b="19050"/>
                <wp:wrapNone/>
                <wp:docPr id="23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BBBDED" w14:textId="5D52FBD5" w:rsidR="00EF2ACE" w:rsidRDefault="00CD2873" w:rsidP="00C579AE">
                            <w:r>
                              <w:t xml:space="preserve">Permets d’ajouter en base de données </w:t>
                            </w:r>
                            <w:proofErr w:type="gramStart"/>
                            <w:r>
                              <w:t>les informations rentré</w:t>
                            </w:r>
                            <w:proofErr w:type="gramEnd"/>
                            <w:r>
                              <w:t xml:space="preserve"> par l’utilisateur dans le formulaire d’ajout de tome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6D044" id="_x0000_s1050" type="#_x0000_t202" style="position:absolute;margin-left:0;margin-top:3.55pt;width:501.6pt;height:132pt;z-index:-251558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">
                <v:textbox>
                  <w:txbxContent>
                    <w:p w14:paraId="1BBBBDED" w14:textId="5D52FBD5" w:rsidR="00EF2ACE" w:rsidRDefault="00CD2873" w:rsidP="00C579AE">
                      <w:r>
                        <w:t xml:space="preserve">Permets d’ajouter en base de données </w:t>
                      </w:r>
                      <w:proofErr w:type="gramStart"/>
                      <w:r>
                        <w:t>les informations rentré</w:t>
                      </w:r>
                      <w:proofErr w:type="gramEnd"/>
                      <w:r>
                        <w:t xml:space="preserve"> par l’utilisateur dans le formulaire d’ajout de tome</w:t>
                      </w:r>
                    </w:p>
                  </w:txbxContent>
                </v:textbox>
              </v:shape>
            </w:pict>
          </mc:Fallback>
        </mc:AlternateContent>
      </w:r>
    </w:p>
    <w:p w14:paraId="74842279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0C2B7D36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7B6F40D4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7616F867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6A447D21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6081429D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59E562E4" w14:textId="77777777" w:rsidR="00E44113" w:rsidRDefault="00E44113" w:rsidP="006A6772">
      <w:pPr>
        <w:spacing w:after="200"/>
        <w:rPr>
          <w:b w:val="0"/>
          <w:bCs/>
          <w:szCs w:val="28"/>
        </w:rPr>
      </w:pPr>
    </w:p>
    <w:p w14:paraId="500FA735" w14:textId="77777777" w:rsidR="00D018DA" w:rsidRDefault="00D018DA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038E890E" w14:textId="77777777" w:rsidR="00E44113" w:rsidRPr="00107954" w:rsidRDefault="00107954" w:rsidP="00107954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385BBF7C" wp14:editId="32CDC466">
            <wp:simplePos x="0" y="0"/>
            <wp:positionH relativeFrom="column">
              <wp:posOffset>129540</wp:posOffset>
            </wp:positionH>
            <wp:positionV relativeFrom="paragraph">
              <wp:posOffset>363220</wp:posOffset>
            </wp:positionV>
            <wp:extent cx="5982970" cy="6233404"/>
            <wp:effectExtent l="0" t="0" r="0" b="0"/>
            <wp:wrapNone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addTomesForm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6233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3480" w:rsidRPr="00107954">
        <w:rPr>
          <w:b w:val="0"/>
          <w:bCs/>
          <w:szCs w:val="28"/>
        </w:rPr>
        <w:t xml:space="preserve">Fonctionnalité </w:t>
      </w:r>
      <w:proofErr w:type="spellStart"/>
      <w:r w:rsidR="00703480" w:rsidRPr="00107954">
        <w:rPr>
          <w:b w:val="0"/>
          <w:bCs/>
          <w:szCs w:val="28"/>
        </w:rPr>
        <w:t>addTomes</w:t>
      </w:r>
      <w:proofErr w:type="spellEnd"/>
      <w:r w:rsidR="00703480" w:rsidRPr="00107954">
        <w:rPr>
          <w:b w:val="0"/>
          <w:bCs/>
          <w:szCs w:val="28"/>
        </w:rPr>
        <w:t> </w:t>
      </w:r>
      <w:proofErr w:type="spellStart"/>
      <w:r w:rsidR="00703480" w:rsidRPr="00107954">
        <w:rPr>
          <w:b w:val="0"/>
          <w:bCs/>
          <w:szCs w:val="28"/>
        </w:rPr>
        <w:t>Form</w:t>
      </w:r>
      <w:proofErr w:type="spellEnd"/>
      <w:r w:rsidR="00703480" w:rsidRPr="00107954">
        <w:rPr>
          <w:b w:val="0"/>
          <w:bCs/>
          <w:szCs w:val="28"/>
        </w:rPr>
        <w:t> :</w:t>
      </w:r>
    </w:p>
    <w:p w14:paraId="0E2C87AD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5D5DA40E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6C6B8D5E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751B38A5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3059088E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62A9F7BD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2D920ACB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56B4CE42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7159A2E0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16CA509B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6A830D11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40993F4F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521E9662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7A7C21E3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072CFE13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641BD513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1ACA2042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57443C19" w14:textId="77777777" w:rsidR="00D018DA" w:rsidRDefault="00C579AE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59616" behindDoc="1" locked="0" layoutInCell="1" allowOverlap="1" wp14:anchorId="1AF45A6B" wp14:editId="2B3D7AC9">
                <wp:simplePos x="0" y="0"/>
                <wp:positionH relativeFrom="column">
                  <wp:posOffset>0</wp:posOffset>
                </wp:positionH>
                <wp:positionV relativeFrom="paragraph">
                  <wp:posOffset>45720</wp:posOffset>
                </wp:positionV>
                <wp:extent cx="6370320" cy="1676400"/>
                <wp:effectExtent l="0" t="0" r="11430" b="19050"/>
                <wp:wrapNone/>
                <wp:docPr id="23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AD19FC" w14:textId="4DDEE0CA" w:rsidR="00EF2ACE" w:rsidRDefault="00CD2873" w:rsidP="00C579AE">
                            <w:r>
                              <w:t>Formulaire d’ajout de tomes, accessible seulement par les admins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5A6B" id="_x0000_s1051" type="#_x0000_t202" style="position:absolute;margin-left:0;margin-top:3.6pt;width:501.6pt;height:132pt;z-index:-251556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">
                <v:textbox>
                  <w:txbxContent>
                    <w:p w14:paraId="07AD19FC" w14:textId="4DDEE0CA" w:rsidR="00EF2ACE" w:rsidRDefault="00CD2873" w:rsidP="00C579AE">
                      <w:r>
                        <w:t>Formulaire d’ajout de tomes, accessible seulement par les admins</w:t>
                      </w:r>
                    </w:p>
                  </w:txbxContent>
                </v:textbox>
              </v:shape>
            </w:pict>
          </mc:Fallback>
        </mc:AlternateContent>
      </w:r>
    </w:p>
    <w:p w14:paraId="6FC266CB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0FEE602D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46EC5D83" w14:textId="77777777" w:rsidR="00D018DA" w:rsidRDefault="00D018DA" w:rsidP="006A6772">
      <w:pPr>
        <w:spacing w:after="200"/>
        <w:rPr>
          <w:b w:val="0"/>
          <w:bCs/>
          <w:szCs w:val="28"/>
        </w:rPr>
      </w:pPr>
    </w:p>
    <w:p w14:paraId="74CC4925" w14:textId="77777777" w:rsidR="00107954" w:rsidRDefault="00107954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5C1F197C" w14:textId="77777777" w:rsidR="00D018DA" w:rsidRDefault="00107954" w:rsidP="00107954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 w:rsidRPr="00107954">
        <w:rPr>
          <w:b w:val="0"/>
          <w:bCs/>
          <w:szCs w:val="28"/>
        </w:rPr>
        <w:lastRenderedPageBreak/>
        <w:t xml:space="preserve">Fonctionnalité </w:t>
      </w:r>
      <w:proofErr w:type="spellStart"/>
      <w:r>
        <w:rPr>
          <w:b w:val="0"/>
          <w:bCs/>
          <w:szCs w:val="28"/>
        </w:rPr>
        <w:t>del</w:t>
      </w:r>
      <w:r w:rsidRPr="00107954">
        <w:rPr>
          <w:b w:val="0"/>
          <w:bCs/>
          <w:szCs w:val="28"/>
        </w:rPr>
        <w:t>Tomes</w:t>
      </w:r>
      <w:proofErr w:type="spellEnd"/>
      <w:r w:rsidRPr="00107954">
        <w:rPr>
          <w:b w:val="0"/>
          <w:bCs/>
          <w:szCs w:val="28"/>
        </w:rPr>
        <w:t> </w:t>
      </w:r>
      <w:proofErr w:type="spellStart"/>
      <w:r w:rsidRPr="00107954">
        <w:rPr>
          <w:b w:val="0"/>
          <w:bCs/>
          <w:szCs w:val="28"/>
        </w:rPr>
        <w:t>Form</w:t>
      </w:r>
      <w:proofErr w:type="spellEnd"/>
      <w:r w:rsidR="00B91426">
        <w:rPr>
          <w:b w:val="0"/>
          <w:bCs/>
          <w:szCs w:val="28"/>
        </w:rPr>
        <w:t xml:space="preserve"> : </w:t>
      </w:r>
    </w:p>
    <w:p w14:paraId="30218C6E" w14:textId="77777777" w:rsidR="00C23EA6" w:rsidRPr="00C23EA6" w:rsidRDefault="00DB47D0" w:rsidP="00C23EA6">
      <w:p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48352" behindDoc="0" locked="0" layoutInCell="1" allowOverlap="1" wp14:anchorId="709C4888" wp14:editId="36978F9B">
            <wp:simplePos x="0" y="0"/>
            <wp:positionH relativeFrom="column">
              <wp:posOffset>0</wp:posOffset>
            </wp:positionH>
            <wp:positionV relativeFrom="paragraph">
              <wp:posOffset>25400</wp:posOffset>
            </wp:positionV>
            <wp:extent cx="6371590" cy="6635115"/>
            <wp:effectExtent l="0" t="0" r="0" b="0"/>
            <wp:wrapNone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delTomeForm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663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51E66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4F3BD8A4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45F2DE26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11413817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0E118D7F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526DEB05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5DDE0D42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2AAF9324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2CAC90B7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73387EA4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595F4254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368067F5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7720FADE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474500D2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3D3D60F7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76BDB40D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66B14C22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3AC2A678" w14:textId="77777777" w:rsidR="00107954" w:rsidRDefault="00C579AE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6F6CED12" wp14:editId="40CFBB7B">
                <wp:simplePos x="0" y="0"/>
                <wp:positionH relativeFrom="column">
                  <wp:posOffset>0</wp:posOffset>
                </wp:positionH>
                <wp:positionV relativeFrom="paragraph">
                  <wp:posOffset>45720</wp:posOffset>
                </wp:positionV>
                <wp:extent cx="6370320" cy="1676400"/>
                <wp:effectExtent l="0" t="0" r="11430" b="19050"/>
                <wp:wrapNone/>
                <wp:docPr id="2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C450D" w14:textId="4CAE1D2A" w:rsidR="00EF2ACE" w:rsidRDefault="00CD2873" w:rsidP="00C579AE">
                            <w:r>
                              <w:t xml:space="preserve">Formulaire pour </w:t>
                            </w:r>
                            <w:proofErr w:type="gramStart"/>
                            <w:r>
                              <w:t>supprimé</w:t>
                            </w:r>
                            <w:proofErr w:type="gramEnd"/>
                            <w:r>
                              <w:t xml:space="preserve"> du stock d’un tome ou le tome en soit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CED12" id="_x0000_s1052" type="#_x0000_t202" style="position:absolute;margin-left:0;margin-top:3.6pt;width:501.6pt;height:132pt;z-index:-251554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">
                <v:textbox>
                  <w:txbxContent>
                    <w:p w14:paraId="71EC450D" w14:textId="4CAE1D2A" w:rsidR="00EF2ACE" w:rsidRDefault="00CD2873" w:rsidP="00C579AE">
                      <w:r>
                        <w:t xml:space="preserve">Formulaire pour </w:t>
                      </w:r>
                      <w:proofErr w:type="gramStart"/>
                      <w:r>
                        <w:t>supprimé</w:t>
                      </w:r>
                      <w:proofErr w:type="gramEnd"/>
                      <w:r>
                        <w:t xml:space="preserve"> du stock d’un tome ou le tome en soit</w:t>
                      </w:r>
                    </w:p>
                  </w:txbxContent>
                </v:textbox>
              </v:shape>
            </w:pict>
          </mc:Fallback>
        </mc:AlternateContent>
      </w:r>
    </w:p>
    <w:p w14:paraId="58791592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383D62EC" w14:textId="77777777" w:rsidR="00107954" w:rsidRDefault="00107954" w:rsidP="006A6772">
      <w:pPr>
        <w:spacing w:after="200"/>
        <w:rPr>
          <w:b w:val="0"/>
          <w:bCs/>
          <w:szCs w:val="28"/>
        </w:rPr>
      </w:pPr>
    </w:p>
    <w:p w14:paraId="2608CC41" w14:textId="77777777" w:rsidR="00DB47D0" w:rsidRDefault="00DB47D0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3A90AF42" w14:textId="77777777" w:rsidR="00DB47D0" w:rsidRDefault="00DB47D0" w:rsidP="00DB47D0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 w:rsidRPr="00107954">
        <w:rPr>
          <w:b w:val="0"/>
          <w:bCs/>
          <w:szCs w:val="28"/>
        </w:rPr>
        <w:lastRenderedPageBreak/>
        <w:t xml:space="preserve">Fonctionnalité </w:t>
      </w:r>
      <w:proofErr w:type="spellStart"/>
      <w:r>
        <w:rPr>
          <w:b w:val="0"/>
          <w:bCs/>
          <w:szCs w:val="28"/>
        </w:rPr>
        <w:t>del</w:t>
      </w:r>
      <w:r w:rsidRPr="00107954">
        <w:rPr>
          <w:b w:val="0"/>
          <w:bCs/>
          <w:szCs w:val="28"/>
        </w:rPr>
        <w:t>Tomes</w:t>
      </w:r>
      <w:proofErr w:type="spellEnd"/>
      <w:r w:rsidRPr="00107954">
        <w:rPr>
          <w:b w:val="0"/>
          <w:bCs/>
          <w:szCs w:val="28"/>
        </w:rPr>
        <w:t> </w:t>
      </w:r>
      <w:r>
        <w:rPr>
          <w:b w:val="0"/>
          <w:bCs/>
          <w:szCs w:val="28"/>
        </w:rPr>
        <w:t xml:space="preserve">: </w:t>
      </w:r>
    </w:p>
    <w:p w14:paraId="5BA0420E" w14:textId="77777777" w:rsidR="00107954" w:rsidRDefault="00DB47D0" w:rsidP="006A6772">
      <w:p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inline distT="0" distB="0" distL="0" distR="0" wp14:anchorId="7C5845E8" wp14:editId="617EC885">
            <wp:extent cx="6371590" cy="5121910"/>
            <wp:effectExtent l="0" t="0" r="0" b="254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delTomes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ED14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271DD183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3DFB5FBD" w14:textId="77777777" w:rsidR="00DB47D0" w:rsidRDefault="00C579AE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63712" behindDoc="1" locked="0" layoutInCell="1" allowOverlap="1" wp14:anchorId="57DF7E3E" wp14:editId="33FAE7E4">
                <wp:simplePos x="0" y="0"/>
                <wp:positionH relativeFrom="column">
                  <wp:posOffset>0</wp:posOffset>
                </wp:positionH>
                <wp:positionV relativeFrom="paragraph">
                  <wp:posOffset>45085</wp:posOffset>
                </wp:positionV>
                <wp:extent cx="6370320" cy="1676400"/>
                <wp:effectExtent l="0" t="0" r="11430" b="19050"/>
                <wp:wrapNone/>
                <wp:docPr id="24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2FCBF" w14:textId="01B5C08A" w:rsidR="00EF2ACE" w:rsidRDefault="00CD2873" w:rsidP="00C579AE">
                            <w:r>
                              <w:t>Supprime en base donnée soit le stock, soit le tome en fonction du choix de l’utilisateur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F7E3E" id="_x0000_s1053" type="#_x0000_t202" style="position:absolute;margin-left:0;margin-top:3.55pt;width:501.6pt;height:132pt;z-index:-251552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">
                <v:textbox>
                  <w:txbxContent>
                    <w:p w14:paraId="7FD2FCBF" w14:textId="01B5C08A" w:rsidR="00EF2ACE" w:rsidRDefault="00CD2873" w:rsidP="00C579AE">
                      <w:r>
                        <w:t>Supprime en base donnée soit le stock, soit le tome en fonction du choix de l’utilisateur</w:t>
                      </w:r>
                    </w:p>
                  </w:txbxContent>
                </v:textbox>
              </v:shape>
            </w:pict>
          </mc:Fallback>
        </mc:AlternateContent>
      </w:r>
    </w:p>
    <w:p w14:paraId="6F94A4A2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347CC5ED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31C1DE4E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757A1B91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68808395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2544D95A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5D530C96" w14:textId="77777777" w:rsidR="005231A2" w:rsidRDefault="005231A2" w:rsidP="005231A2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 w:rsidRPr="00107954">
        <w:rPr>
          <w:b w:val="0"/>
          <w:bCs/>
          <w:szCs w:val="28"/>
        </w:rPr>
        <w:lastRenderedPageBreak/>
        <w:t xml:space="preserve">Fonctionnalité </w:t>
      </w:r>
      <w:proofErr w:type="spellStart"/>
      <w:r>
        <w:rPr>
          <w:b w:val="0"/>
          <w:bCs/>
          <w:szCs w:val="28"/>
        </w:rPr>
        <w:t>gestionSeries</w:t>
      </w:r>
      <w:proofErr w:type="spellEnd"/>
      <w:r>
        <w:rPr>
          <w:b w:val="0"/>
          <w:bCs/>
          <w:szCs w:val="28"/>
        </w:rPr>
        <w:t xml:space="preserve"> : </w:t>
      </w:r>
    </w:p>
    <w:p w14:paraId="5616CDDA" w14:textId="77777777" w:rsidR="00DB47D0" w:rsidRDefault="005231A2" w:rsidP="006A6772">
      <w:p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49376" behindDoc="0" locked="0" layoutInCell="1" allowOverlap="1" wp14:anchorId="3B9EE7BA" wp14:editId="5A2C9280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371590" cy="5698490"/>
            <wp:effectExtent l="0" t="0" r="0" b="0"/>
            <wp:wrapNone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gestionSeri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569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40B99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1E9DB989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23E38527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6A77EE79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160498D6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49680D67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37D70315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4E9E0E3A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2094997E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7FD1491E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1AEEF5A4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5C52643A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5FDBE221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117EFCC2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4FB3601D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2F7B16DF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202936CA" w14:textId="77777777" w:rsidR="005231A2" w:rsidRDefault="00C579AE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65760" behindDoc="1" locked="0" layoutInCell="1" allowOverlap="1" wp14:anchorId="7AFD20B9" wp14:editId="5BDD4C72">
                <wp:simplePos x="0" y="0"/>
                <wp:positionH relativeFrom="column">
                  <wp:posOffset>0</wp:posOffset>
                </wp:positionH>
                <wp:positionV relativeFrom="paragraph">
                  <wp:posOffset>45720</wp:posOffset>
                </wp:positionV>
                <wp:extent cx="6370320" cy="1676400"/>
                <wp:effectExtent l="0" t="0" r="11430" b="19050"/>
                <wp:wrapNone/>
                <wp:docPr id="24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A73C27" w14:textId="4BB04C9E" w:rsidR="00EF2ACE" w:rsidRDefault="00CD2873" w:rsidP="00C579AE">
                            <w:r>
                              <w:t>Page qui affiche toutes les séries en base de données</w:t>
                            </w:r>
                            <w:r w:rsidR="00CD0B89">
                              <w:t>, avec des liens vers la gestion des tomes et la suppression des tomes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20B9" id="_x0000_s1054" type="#_x0000_t202" style="position:absolute;margin-left:0;margin-top:3.6pt;width:501.6pt;height:132pt;z-index:-251550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">
                <v:textbox>
                  <w:txbxContent>
                    <w:p w14:paraId="4AA73C27" w14:textId="4BB04C9E" w:rsidR="00EF2ACE" w:rsidRDefault="00CD2873" w:rsidP="00C579AE">
                      <w:r>
                        <w:t>Page qui affiche toutes les séries en base de données</w:t>
                      </w:r>
                      <w:r w:rsidR="00CD0B89">
                        <w:t>, avec des liens vers la gestion des tomes et la suppression des tomes</w:t>
                      </w:r>
                    </w:p>
                  </w:txbxContent>
                </v:textbox>
              </v:shape>
            </w:pict>
          </mc:Fallback>
        </mc:AlternateContent>
      </w:r>
    </w:p>
    <w:p w14:paraId="6827ABB0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54F263A4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71E56936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09022645" w14:textId="77777777" w:rsidR="005231A2" w:rsidRDefault="005231A2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3282DD0A" w14:textId="77777777" w:rsidR="005231A2" w:rsidRDefault="005231A2" w:rsidP="005231A2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lastRenderedPageBreak/>
        <w:drawing>
          <wp:anchor distT="0" distB="0" distL="114300" distR="114300" simplePos="0" relativeHeight="251750400" behindDoc="0" locked="0" layoutInCell="1" allowOverlap="1" wp14:anchorId="53CA9957" wp14:editId="1E6975F9">
            <wp:simplePos x="0" y="0"/>
            <wp:positionH relativeFrom="column">
              <wp:posOffset>0</wp:posOffset>
            </wp:positionH>
            <wp:positionV relativeFrom="paragraph">
              <wp:posOffset>379095</wp:posOffset>
            </wp:positionV>
            <wp:extent cx="6371590" cy="4564380"/>
            <wp:effectExtent l="0" t="0" r="0" b="7620"/>
            <wp:wrapNone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ageAdminGestionSeries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07954">
        <w:rPr>
          <w:b w:val="0"/>
          <w:bCs/>
          <w:szCs w:val="28"/>
        </w:rPr>
        <w:t xml:space="preserve">Fonctionnalité </w:t>
      </w:r>
      <w:proofErr w:type="spellStart"/>
      <w:r w:rsidRPr="005231A2">
        <w:rPr>
          <w:b w:val="0"/>
          <w:bCs/>
          <w:szCs w:val="28"/>
        </w:rPr>
        <w:t>pageAdminGestionSeries</w:t>
      </w:r>
      <w:proofErr w:type="spellEnd"/>
      <w:r>
        <w:rPr>
          <w:b w:val="0"/>
          <w:bCs/>
          <w:szCs w:val="28"/>
        </w:rPr>
        <w:t xml:space="preserve"> : </w:t>
      </w:r>
    </w:p>
    <w:p w14:paraId="61669668" w14:textId="77777777" w:rsidR="00DB47D0" w:rsidRDefault="00DB47D0" w:rsidP="006A6772">
      <w:pPr>
        <w:spacing w:after="200"/>
        <w:rPr>
          <w:b w:val="0"/>
          <w:bCs/>
          <w:szCs w:val="28"/>
        </w:rPr>
      </w:pPr>
    </w:p>
    <w:p w14:paraId="37A50273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505BDA7B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6ED97F51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28F63014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079F273E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7FB11CEF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48AFEB7E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1FEA258E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74AF77D3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0A94BF2F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07772659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0106E79F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00F07696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24021856" w14:textId="77777777" w:rsidR="005231A2" w:rsidRDefault="00C579AE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67808" behindDoc="1" locked="0" layoutInCell="1" allowOverlap="1" wp14:anchorId="4EDFA35A" wp14:editId="748AA1FD">
                <wp:simplePos x="0" y="0"/>
                <wp:positionH relativeFrom="column">
                  <wp:posOffset>0</wp:posOffset>
                </wp:positionH>
                <wp:positionV relativeFrom="paragraph">
                  <wp:posOffset>45720</wp:posOffset>
                </wp:positionV>
                <wp:extent cx="6370320" cy="1676400"/>
                <wp:effectExtent l="0" t="0" r="11430" b="19050"/>
                <wp:wrapNone/>
                <wp:docPr id="2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2B80E9" w14:textId="652C1A01" w:rsidR="00EF2ACE" w:rsidRDefault="00CD0B89" w:rsidP="00C579AE">
                            <w:r>
                              <w:t>Corps html pour la gestion des séries et pour ajouter une série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A35A" id="_x0000_s1055" type="#_x0000_t202" style="position:absolute;margin-left:0;margin-top:3.6pt;width:501.6pt;height:132pt;z-index:-251548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">
                <v:textbox>
                  <w:txbxContent>
                    <w:p w14:paraId="102B80E9" w14:textId="652C1A01" w:rsidR="00EF2ACE" w:rsidRDefault="00CD0B89" w:rsidP="00C579AE">
                      <w:r>
                        <w:t>Corps html pour la gestion des séries et pour ajouter une série</w:t>
                      </w:r>
                    </w:p>
                  </w:txbxContent>
                </v:textbox>
              </v:shape>
            </w:pict>
          </mc:Fallback>
        </mc:AlternateContent>
      </w:r>
    </w:p>
    <w:p w14:paraId="7F6C50EC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79696FB2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5CEEEEEE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5551169F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22DDBCC3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2F9F4701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0C73B3C1" w14:textId="77777777" w:rsidR="005231A2" w:rsidRDefault="005231A2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4DC3A40A" w14:textId="77777777" w:rsidR="005231A2" w:rsidRPr="005231A2" w:rsidRDefault="005231A2" w:rsidP="005231A2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 w:rsidRPr="005231A2">
        <w:rPr>
          <w:b w:val="0"/>
          <w:bCs/>
          <w:szCs w:val="28"/>
        </w:rPr>
        <w:lastRenderedPageBreak/>
        <w:t xml:space="preserve">Fonctionnalité </w:t>
      </w:r>
      <w:proofErr w:type="spellStart"/>
      <w:r w:rsidRPr="005231A2">
        <w:rPr>
          <w:b w:val="0"/>
          <w:bCs/>
          <w:szCs w:val="28"/>
        </w:rPr>
        <w:t>pageAdmingestionTomes</w:t>
      </w:r>
      <w:proofErr w:type="spellEnd"/>
      <w:r w:rsidR="00530ACE">
        <w:rPr>
          <w:b w:val="0"/>
          <w:bCs/>
          <w:szCs w:val="28"/>
        </w:rPr>
        <w:t> :</w:t>
      </w:r>
    </w:p>
    <w:p w14:paraId="657904EC" w14:textId="77777777" w:rsidR="005231A2" w:rsidRDefault="0030748B" w:rsidP="006A6772">
      <w:p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51424" behindDoc="0" locked="0" layoutInCell="1" allowOverlap="1" wp14:anchorId="05754F24" wp14:editId="0069BEAC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371590" cy="4121150"/>
            <wp:effectExtent l="0" t="0" r="0" b="0"/>
            <wp:wrapNone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ageAdmingestionTomes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EC426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2777CDA8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3A197694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7DE6EFB7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1F874B86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246919E4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6F12FADE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462F1BF2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184FF227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4E097079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5B2CB589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5D3D31F8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0FB2D1D6" w14:textId="77777777" w:rsidR="005231A2" w:rsidRDefault="00C579AE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69856" behindDoc="1" locked="0" layoutInCell="1" allowOverlap="1" wp14:anchorId="73C46E80" wp14:editId="51D0102C">
                <wp:simplePos x="0" y="0"/>
                <wp:positionH relativeFrom="column">
                  <wp:posOffset>0</wp:posOffset>
                </wp:positionH>
                <wp:positionV relativeFrom="paragraph">
                  <wp:posOffset>45085</wp:posOffset>
                </wp:positionV>
                <wp:extent cx="6370320" cy="1676400"/>
                <wp:effectExtent l="0" t="0" r="11430" b="19050"/>
                <wp:wrapNone/>
                <wp:docPr id="2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AB71D" w14:textId="5CE6D3C2" w:rsidR="00EF2ACE" w:rsidRDefault="00CD0B89" w:rsidP="00C579AE">
                            <w:r>
                              <w:t>Corps HTML pour la gestion des tomes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46E80" id="_x0000_s1056" type="#_x0000_t202" style="position:absolute;margin-left:0;margin-top:3.55pt;width:501.6pt;height:132pt;z-index:-251546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">
                <v:textbox>
                  <w:txbxContent>
                    <w:p w14:paraId="5CFAB71D" w14:textId="5CE6D3C2" w:rsidR="00EF2ACE" w:rsidRDefault="00CD0B89" w:rsidP="00C579AE">
                      <w:r>
                        <w:t>Corps HTML pour la gestion des tomes</w:t>
                      </w:r>
                    </w:p>
                  </w:txbxContent>
                </v:textbox>
              </v:shape>
            </w:pict>
          </mc:Fallback>
        </mc:AlternateContent>
      </w:r>
    </w:p>
    <w:p w14:paraId="5A28B0F1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66190236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6876CAB3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304B2340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4D940925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432FA170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15512D17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663B984E" w14:textId="77777777" w:rsidR="0030748B" w:rsidRDefault="0030748B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174ED715" w14:textId="77777777" w:rsidR="00A4546A" w:rsidRPr="005231A2" w:rsidRDefault="0098334A" w:rsidP="00A4546A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lastRenderedPageBreak/>
        <w:drawing>
          <wp:anchor distT="0" distB="0" distL="114300" distR="114300" simplePos="0" relativeHeight="251752448" behindDoc="0" locked="0" layoutInCell="1" allowOverlap="1" wp14:anchorId="360950F6" wp14:editId="1E73B334">
            <wp:simplePos x="0" y="0"/>
            <wp:positionH relativeFrom="column">
              <wp:posOffset>0</wp:posOffset>
            </wp:positionH>
            <wp:positionV relativeFrom="paragraph">
              <wp:posOffset>379095</wp:posOffset>
            </wp:positionV>
            <wp:extent cx="6371590" cy="4640580"/>
            <wp:effectExtent l="0" t="0" r="0" b="7620"/>
            <wp:wrapNone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ageAdminGestionDelTomes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546A" w:rsidRPr="005231A2">
        <w:rPr>
          <w:b w:val="0"/>
          <w:bCs/>
          <w:szCs w:val="28"/>
        </w:rPr>
        <w:t xml:space="preserve">Fonctionnalité </w:t>
      </w:r>
      <w:proofErr w:type="spellStart"/>
      <w:r w:rsidR="00A4546A" w:rsidRPr="00A4546A">
        <w:rPr>
          <w:b w:val="0"/>
          <w:bCs/>
          <w:szCs w:val="28"/>
        </w:rPr>
        <w:t>pageAdminGestionDelTomes</w:t>
      </w:r>
      <w:proofErr w:type="spellEnd"/>
      <w:r w:rsidR="00062369">
        <w:rPr>
          <w:b w:val="0"/>
          <w:bCs/>
          <w:szCs w:val="28"/>
        </w:rPr>
        <w:t> :</w:t>
      </w:r>
    </w:p>
    <w:p w14:paraId="469E05F0" w14:textId="77777777" w:rsidR="005231A2" w:rsidRDefault="005231A2" w:rsidP="006A6772">
      <w:pPr>
        <w:spacing w:after="200"/>
        <w:rPr>
          <w:b w:val="0"/>
          <w:bCs/>
          <w:szCs w:val="28"/>
        </w:rPr>
      </w:pPr>
    </w:p>
    <w:p w14:paraId="3756A2B4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11AC970E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252BA863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16E7AF91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5146F9BC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2AE773A5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0C4C4C53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6618B549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5CEFA701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70E6CA5F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60EE85C3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398E6F5E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285347B6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1DF2CD70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06BFFDA2" w14:textId="77777777" w:rsidR="0030748B" w:rsidRDefault="00C579AE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71904" behindDoc="1" locked="0" layoutInCell="1" allowOverlap="1" wp14:anchorId="57AE9074" wp14:editId="5EE8A5AE">
                <wp:simplePos x="0" y="0"/>
                <wp:positionH relativeFrom="column">
                  <wp:posOffset>0</wp:posOffset>
                </wp:positionH>
                <wp:positionV relativeFrom="paragraph">
                  <wp:posOffset>45720</wp:posOffset>
                </wp:positionV>
                <wp:extent cx="6370320" cy="1676400"/>
                <wp:effectExtent l="0" t="0" r="11430" b="19050"/>
                <wp:wrapNone/>
                <wp:docPr id="24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10334" w14:textId="41A558C2" w:rsidR="00EF2ACE" w:rsidRDefault="00CD0B89" w:rsidP="00C579AE">
                            <w:r>
                              <w:t>Formulaire pour ajouter un tome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E9074" id="_x0000_s1057" type="#_x0000_t202" style="position:absolute;margin-left:0;margin-top:3.6pt;width:501.6pt;height:132pt;z-index:-251544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">
                <v:textbox>
                  <w:txbxContent>
                    <w:p w14:paraId="21A10334" w14:textId="41A558C2" w:rsidR="00EF2ACE" w:rsidRDefault="00CD0B89" w:rsidP="00C579AE">
                      <w:r>
                        <w:t>Formulaire pour ajouter un tome</w:t>
                      </w:r>
                    </w:p>
                  </w:txbxContent>
                </v:textbox>
              </v:shape>
            </w:pict>
          </mc:Fallback>
        </mc:AlternateContent>
      </w:r>
    </w:p>
    <w:p w14:paraId="0E71EF52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43F6CA7F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6DC33C55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75EE6CAE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56CC4D50" w14:textId="77777777" w:rsidR="0030748B" w:rsidRDefault="0030748B" w:rsidP="006A6772">
      <w:pPr>
        <w:spacing w:after="200"/>
        <w:rPr>
          <w:b w:val="0"/>
          <w:bCs/>
          <w:szCs w:val="28"/>
        </w:rPr>
      </w:pPr>
    </w:p>
    <w:p w14:paraId="76BEEADF" w14:textId="77777777" w:rsidR="0098334A" w:rsidRDefault="0098334A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15457409" w14:textId="77777777" w:rsidR="0030748B" w:rsidRPr="0098334A" w:rsidRDefault="0098334A" w:rsidP="0098334A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</w:rPr>
      </w:pPr>
      <w:r w:rsidRPr="0098334A">
        <w:rPr>
          <w:b w:val="0"/>
          <w:bCs/>
          <w:szCs w:val="28"/>
        </w:rPr>
        <w:lastRenderedPageBreak/>
        <w:t xml:space="preserve">Fonctionnalité </w:t>
      </w:r>
      <w:proofErr w:type="spellStart"/>
      <w:r w:rsidRPr="0098334A">
        <w:rPr>
          <w:b w:val="0"/>
          <w:bCs/>
          <w:szCs w:val="28"/>
        </w:rPr>
        <w:t>pageAdminGestionEmprunts</w:t>
      </w:r>
      <w:proofErr w:type="spellEnd"/>
      <w:r>
        <w:rPr>
          <w:b w:val="0"/>
          <w:bCs/>
          <w:szCs w:val="28"/>
        </w:rPr>
        <w:t> :</w:t>
      </w:r>
    </w:p>
    <w:p w14:paraId="24813D09" w14:textId="77777777" w:rsidR="0098334A" w:rsidRDefault="00C579AE" w:rsidP="006A6772">
      <w:pPr>
        <w:spacing w:after="200"/>
        <w:rPr>
          <w:b w:val="0"/>
          <w:bCs/>
          <w:szCs w:val="28"/>
        </w:rPr>
      </w:pPr>
      <w:r>
        <w:rPr>
          <w:b w:val="0"/>
          <w:bCs/>
          <w:noProof/>
          <w:szCs w:val="28"/>
        </w:rPr>
        <w:drawing>
          <wp:anchor distT="0" distB="0" distL="114300" distR="114300" simplePos="0" relativeHeight="251753472" behindDoc="0" locked="0" layoutInCell="1" allowOverlap="1" wp14:anchorId="1E28E180" wp14:editId="215FA473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371590" cy="4375785"/>
            <wp:effectExtent l="0" t="0" r="0" b="5715"/>
            <wp:wrapNone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ageAdminGestionEmprunts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F4BDA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1EDDABE9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3918C896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06D3EC27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0B17367D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1492143B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431EE576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1355CB64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5D6887E7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0E329B30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467833FD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0C6F498E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24657B7E" w14:textId="77777777" w:rsidR="0098334A" w:rsidRDefault="00C579AE" w:rsidP="006A6772">
      <w:pPr>
        <w:spacing w:after="200"/>
        <w:rPr>
          <w:b w:val="0"/>
          <w:bCs/>
          <w:szCs w:val="28"/>
        </w:rPr>
      </w:pPr>
      <w:r w:rsidRPr="002E343D">
        <w:rPr>
          <w:b w:val="0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73952" behindDoc="1" locked="0" layoutInCell="1" allowOverlap="1" wp14:anchorId="6D34850D" wp14:editId="12E1232F">
                <wp:simplePos x="0" y="0"/>
                <wp:positionH relativeFrom="column">
                  <wp:posOffset>1270</wp:posOffset>
                </wp:positionH>
                <wp:positionV relativeFrom="paragraph">
                  <wp:posOffset>166370</wp:posOffset>
                </wp:positionV>
                <wp:extent cx="6370320" cy="1676400"/>
                <wp:effectExtent l="0" t="0" r="11430" b="19050"/>
                <wp:wrapNone/>
                <wp:docPr id="24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27AEB3" w14:textId="43F07A37" w:rsidR="00EF2ACE" w:rsidRDefault="00CD0B89" w:rsidP="00C579AE">
                            <w:r>
                              <w:t>Corps html de la gestion des emprunts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4850D" id="_x0000_s1058" type="#_x0000_t202" style="position:absolute;margin-left:.1pt;margin-top:13.1pt;width:501.6pt;height:132pt;z-index:-251542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">
                <v:textbox>
                  <w:txbxContent>
                    <w:p w14:paraId="0227AEB3" w14:textId="43F07A37" w:rsidR="00EF2ACE" w:rsidRDefault="00CD0B89" w:rsidP="00C579AE">
                      <w:r>
                        <w:t>Corps html de la gestion des emprunts </w:t>
                      </w:r>
                    </w:p>
                  </w:txbxContent>
                </v:textbox>
              </v:shape>
            </w:pict>
          </mc:Fallback>
        </mc:AlternateContent>
      </w:r>
    </w:p>
    <w:p w14:paraId="643F5F5F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6E3AAE1A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5C361F8B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2364FA54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73E43264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146E2A48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6158BAAF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23FEC410" w14:textId="77777777" w:rsidR="0098334A" w:rsidRDefault="0098334A" w:rsidP="006A6772">
      <w:pPr>
        <w:spacing w:after="200"/>
        <w:rPr>
          <w:b w:val="0"/>
          <w:bCs/>
          <w:szCs w:val="28"/>
        </w:rPr>
      </w:pPr>
    </w:p>
    <w:p w14:paraId="7FB45048" w14:textId="77777777" w:rsidR="00302B1D" w:rsidRDefault="00302B1D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14:paraId="4378DC62" w14:textId="77777777" w:rsidR="00302B1D" w:rsidRDefault="00302B1D" w:rsidP="0083236A">
      <w:pPr>
        <w:pStyle w:val="Paragraphedeliste"/>
        <w:numPr>
          <w:ilvl w:val="0"/>
          <w:numId w:val="9"/>
        </w:numPr>
        <w:spacing w:after="200"/>
        <w:jc w:val="center"/>
        <w:rPr>
          <w:b w:val="0"/>
          <w:bCs/>
          <w:sz w:val="40"/>
          <w:szCs w:val="40"/>
          <w:u w:val="single"/>
        </w:rPr>
      </w:pPr>
      <w:r w:rsidRPr="00302B1D">
        <w:rPr>
          <w:b w:val="0"/>
          <w:bCs/>
          <w:sz w:val="40"/>
          <w:szCs w:val="40"/>
          <w:u w:val="single"/>
        </w:rPr>
        <w:lastRenderedPageBreak/>
        <w:t>Dictionnaire de données</w:t>
      </w:r>
    </w:p>
    <w:p w14:paraId="0EAB69C1" w14:textId="77777777" w:rsidR="00302B1D" w:rsidRDefault="00302B1D" w:rsidP="00261D79">
      <w:pPr>
        <w:spacing w:after="200"/>
        <w:rPr>
          <w:b w:val="0"/>
          <w:bCs/>
          <w:szCs w:val="28"/>
          <w:u w:val="single"/>
        </w:rPr>
      </w:pPr>
    </w:p>
    <w:p w14:paraId="6104D5E5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118EA8A8" w14:textId="77777777" w:rsidR="009C3E4B" w:rsidRPr="006D39B2" w:rsidRDefault="009C3E4B" w:rsidP="006D39B2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  <w:u w:val="single"/>
        </w:rPr>
      </w:pPr>
      <w:r w:rsidRPr="006D39B2">
        <w:rPr>
          <w:b w:val="0"/>
          <w:bCs/>
          <w:sz w:val="32"/>
          <w:szCs w:val="32"/>
          <w:u w:val="single"/>
        </w:rPr>
        <w:t>Merise de la base de données</w:t>
      </w:r>
      <w:r w:rsidRPr="006D39B2">
        <w:rPr>
          <w:b w:val="0"/>
          <w:bCs/>
          <w:szCs w:val="28"/>
          <w:u w:val="single"/>
        </w:rPr>
        <w:t xml:space="preserve"> : </w:t>
      </w:r>
    </w:p>
    <w:p w14:paraId="28E8EF2D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  <w:r>
        <w:rPr>
          <w:b w:val="0"/>
          <w:bCs/>
          <w:noProof/>
          <w:szCs w:val="28"/>
          <w:u w:val="single"/>
        </w:rPr>
        <w:drawing>
          <wp:anchor distT="0" distB="0" distL="114300" distR="114300" simplePos="0" relativeHeight="251737088" behindDoc="0" locked="0" layoutInCell="1" allowOverlap="1" wp14:anchorId="620F856F" wp14:editId="087ED87B">
            <wp:simplePos x="0" y="0"/>
            <wp:positionH relativeFrom="column">
              <wp:posOffset>0</wp:posOffset>
            </wp:positionH>
            <wp:positionV relativeFrom="paragraph">
              <wp:posOffset>373380</wp:posOffset>
            </wp:positionV>
            <wp:extent cx="6371590" cy="4335780"/>
            <wp:effectExtent l="0" t="0" r="0" b="7620"/>
            <wp:wrapNone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merise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2C6964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41D3E537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790D382F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0B314EAD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7DA3F007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153C2AB1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403E7C60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383651EE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16F1F640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5B80A01C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708B281D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258EC77D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7187D010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0245E4DC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4E6986E4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4168B0CC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68535607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6018352A" w14:textId="77777777" w:rsidR="009C3E4B" w:rsidRDefault="009C3E4B" w:rsidP="00261D79">
      <w:pPr>
        <w:spacing w:after="200"/>
        <w:rPr>
          <w:b w:val="0"/>
          <w:bCs/>
          <w:szCs w:val="28"/>
          <w:u w:val="single"/>
        </w:rPr>
      </w:pPr>
    </w:p>
    <w:p w14:paraId="1BBC784F" w14:textId="77777777" w:rsidR="009C3E4B" w:rsidRDefault="00AA00A5" w:rsidP="00261D79">
      <w:pPr>
        <w:spacing w:after="200"/>
        <w:rPr>
          <w:b w:val="0"/>
          <w:bCs/>
          <w:szCs w:val="28"/>
          <w:u w:val="single"/>
        </w:rPr>
      </w:pPr>
      <w:r>
        <w:rPr>
          <w:b w:val="0"/>
          <w:bCs/>
          <w:szCs w:val="28"/>
          <w:u w:val="single"/>
        </w:rPr>
        <w:br w:type="page"/>
      </w:r>
    </w:p>
    <w:p w14:paraId="28601F54" w14:textId="77777777" w:rsidR="009C3E4B" w:rsidRDefault="009C3E4B" w:rsidP="009C3E4B">
      <w:pPr>
        <w:pStyle w:val="Paragraphedeliste"/>
        <w:numPr>
          <w:ilvl w:val="0"/>
          <w:numId w:val="2"/>
        </w:numPr>
        <w:spacing w:after="200"/>
        <w:rPr>
          <w:b w:val="0"/>
          <w:bCs/>
          <w:szCs w:val="28"/>
          <w:u w:val="single"/>
        </w:rPr>
      </w:pPr>
      <w:r w:rsidRPr="006D39B2">
        <w:rPr>
          <w:b w:val="0"/>
          <w:bCs/>
          <w:sz w:val="32"/>
          <w:szCs w:val="32"/>
          <w:u w:val="single"/>
        </w:rPr>
        <w:lastRenderedPageBreak/>
        <w:t>Dictionnaire de données commentés</w:t>
      </w:r>
      <w:r>
        <w:rPr>
          <w:b w:val="0"/>
          <w:bCs/>
          <w:szCs w:val="28"/>
          <w:u w:val="single"/>
        </w:rPr>
        <w:t> :</w:t>
      </w:r>
    </w:p>
    <w:p w14:paraId="0A9EAEF0" w14:textId="77777777" w:rsidR="00B96A5C" w:rsidRDefault="00B96A5C" w:rsidP="00B96A5C">
      <w:pPr>
        <w:spacing w:after="200"/>
        <w:rPr>
          <w:b w:val="0"/>
          <w:bCs/>
          <w:sz w:val="24"/>
          <w:szCs w:val="24"/>
        </w:rPr>
      </w:pPr>
    </w:p>
    <w:p w14:paraId="04A9E35D" w14:textId="77777777" w:rsidR="00B96A5C" w:rsidRPr="00B96A5C" w:rsidRDefault="00B96A5C" w:rsidP="009C3E4B">
      <w:pPr>
        <w:spacing w:after="200"/>
        <w:rPr>
          <w:b w:val="0"/>
          <w:bCs/>
          <w:sz w:val="24"/>
          <w:szCs w:val="24"/>
          <w:u w:val="single"/>
        </w:rPr>
      </w:pPr>
      <w:r w:rsidRPr="006D39B2">
        <w:rPr>
          <w:b w:val="0"/>
          <w:bCs/>
          <w:szCs w:val="28"/>
          <w:u w:val="single"/>
        </w:rPr>
        <w:t>La table de location</w:t>
      </w:r>
      <w:r w:rsidRPr="00B96A5C">
        <w:rPr>
          <w:b w:val="0"/>
          <w:bCs/>
          <w:sz w:val="24"/>
          <w:szCs w:val="24"/>
          <w:u w:val="single"/>
        </w:rPr>
        <w:t>.</w:t>
      </w:r>
      <w:r w:rsidRPr="00B96A5C">
        <w:rPr>
          <w:b w:val="0"/>
          <w:bCs/>
          <w:noProof/>
          <w:szCs w:val="28"/>
          <w:u w:val="single"/>
        </w:rPr>
        <w:drawing>
          <wp:anchor distT="0" distB="0" distL="114300" distR="114300" simplePos="0" relativeHeight="251738112" behindDoc="0" locked="0" layoutInCell="1" allowOverlap="1" wp14:anchorId="0543A268" wp14:editId="0EBA1A58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6371590" cy="1218565"/>
            <wp:effectExtent l="0" t="0" r="0" b="635"/>
            <wp:wrapNone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locatio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426C7" w14:textId="77777777" w:rsidR="00B96A5C" w:rsidRDefault="00B96A5C" w:rsidP="009C3E4B">
      <w:pPr>
        <w:spacing w:after="200"/>
        <w:rPr>
          <w:b w:val="0"/>
          <w:bCs/>
          <w:szCs w:val="28"/>
          <w:u w:val="single"/>
        </w:rPr>
      </w:pPr>
    </w:p>
    <w:p w14:paraId="5CD0586A" w14:textId="77777777" w:rsidR="00B96A5C" w:rsidRDefault="00B96A5C" w:rsidP="009C3E4B">
      <w:pPr>
        <w:spacing w:after="200"/>
        <w:rPr>
          <w:b w:val="0"/>
          <w:bCs/>
          <w:szCs w:val="28"/>
          <w:u w:val="single"/>
        </w:rPr>
      </w:pPr>
    </w:p>
    <w:p w14:paraId="3FDCB638" w14:textId="77777777" w:rsidR="00B96A5C" w:rsidRDefault="00B96A5C" w:rsidP="009C3E4B">
      <w:pPr>
        <w:spacing w:after="200"/>
        <w:rPr>
          <w:b w:val="0"/>
          <w:bCs/>
          <w:szCs w:val="28"/>
          <w:u w:val="single"/>
        </w:rPr>
      </w:pPr>
    </w:p>
    <w:p w14:paraId="114768C6" w14:textId="77777777" w:rsidR="00B96A5C" w:rsidRDefault="00B96A5C" w:rsidP="009C3E4B">
      <w:pPr>
        <w:spacing w:after="200"/>
        <w:rPr>
          <w:b w:val="0"/>
          <w:bCs/>
          <w:szCs w:val="28"/>
          <w:u w:val="single"/>
        </w:rPr>
      </w:pPr>
    </w:p>
    <w:p w14:paraId="7B8B3304" w14:textId="77777777" w:rsidR="00B96A5C" w:rsidRDefault="00B96A5C" w:rsidP="00B96A5C">
      <w:pPr>
        <w:spacing w:after="200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Un nouvel id est crée à chaque location. Nous trouvons les informations suivantes :</w:t>
      </w:r>
    </w:p>
    <w:p w14:paraId="26311E69" w14:textId="77777777" w:rsidR="00B96A5C" w:rsidRDefault="00B96A5C" w:rsidP="00B96A5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 xml:space="preserve">Le numéro du tome, </w:t>
      </w:r>
    </w:p>
    <w:p w14:paraId="456862A8" w14:textId="77777777" w:rsidR="00B96A5C" w:rsidRDefault="00B96A5C" w:rsidP="00B96A5C">
      <w:pPr>
        <w:spacing w:after="200" w:line="240" w:lineRule="auto"/>
        <w:rPr>
          <w:b w:val="0"/>
          <w:bCs/>
          <w:sz w:val="24"/>
          <w:szCs w:val="24"/>
        </w:rPr>
      </w:pPr>
      <w:proofErr w:type="spellStart"/>
      <w:proofErr w:type="gramStart"/>
      <w:r>
        <w:rPr>
          <w:b w:val="0"/>
          <w:bCs/>
          <w:sz w:val="24"/>
          <w:szCs w:val="24"/>
        </w:rPr>
        <w:t>l’id</w:t>
      </w:r>
      <w:proofErr w:type="spellEnd"/>
      <w:proofErr w:type="gramEnd"/>
      <w:r>
        <w:rPr>
          <w:b w:val="0"/>
          <w:bCs/>
          <w:sz w:val="24"/>
          <w:szCs w:val="24"/>
        </w:rPr>
        <w:t xml:space="preserve"> du client </w:t>
      </w:r>
      <w:r w:rsidR="009C0492">
        <w:rPr>
          <w:b w:val="0"/>
          <w:bCs/>
          <w:sz w:val="24"/>
          <w:szCs w:val="24"/>
        </w:rPr>
        <w:t>(</w:t>
      </w:r>
      <w:proofErr w:type="spellStart"/>
      <w:r w:rsidR="009C0492">
        <w:rPr>
          <w:b w:val="0"/>
          <w:bCs/>
          <w:sz w:val="24"/>
          <w:szCs w:val="24"/>
        </w:rPr>
        <w:t>ForeignKey</w:t>
      </w:r>
      <w:proofErr w:type="spellEnd"/>
      <w:r w:rsidR="009C0492">
        <w:rPr>
          <w:b w:val="0"/>
          <w:bCs/>
          <w:sz w:val="24"/>
          <w:szCs w:val="24"/>
        </w:rPr>
        <w:t>),</w:t>
      </w:r>
    </w:p>
    <w:p w14:paraId="509DAFEE" w14:textId="77777777" w:rsidR="00B96A5C" w:rsidRDefault="00B96A5C" w:rsidP="00B96A5C">
      <w:pPr>
        <w:spacing w:after="200" w:line="240" w:lineRule="auto"/>
        <w:rPr>
          <w:b w:val="0"/>
          <w:bCs/>
          <w:sz w:val="24"/>
          <w:szCs w:val="24"/>
        </w:rPr>
      </w:pPr>
      <w:proofErr w:type="gramStart"/>
      <w:r>
        <w:rPr>
          <w:b w:val="0"/>
          <w:bCs/>
          <w:sz w:val="24"/>
          <w:szCs w:val="24"/>
        </w:rPr>
        <w:t>la</w:t>
      </w:r>
      <w:proofErr w:type="gramEnd"/>
      <w:r>
        <w:rPr>
          <w:b w:val="0"/>
          <w:bCs/>
          <w:sz w:val="24"/>
          <w:szCs w:val="24"/>
        </w:rPr>
        <w:t xml:space="preserve"> date de location, </w:t>
      </w:r>
    </w:p>
    <w:p w14:paraId="4C7322B0" w14:textId="77777777" w:rsidR="00B96A5C" w:rsidRDefault="00B96A5C" w:rsidP="00B96A5C">
      <w:pPr>
        <w:spacing w:after="200" w:line="240" w:lineRule="auto"/>
        <w:rPr>
          <w:b w:val="0"/>
          <w:bCs/>
          <w:sz w:val="24"/>
          <w:szCs w:val="24"/>
        </w:rPr>
      </w:pPr>
      <w:proofErr w:type="gramStart"/>
      <w:r>
        <w:rPr>
          <w:b w:val="0"/>
          <w:bCs/>
          <w:sz w:val="24"/>
          <w:szCs w:val="24"/>
        </w:rPr>
        <w:t>la</w:t>
      </w:r>
      <w:proofErr w:type="gramEnd"/>
      <w:r>
        <w:rPr>
          <w:b w:val="0"/>
          <w:bCs/>
          <w:sz w:val="24"/>
          <w:szCs w:val="24"/>
        </w:rPr>
        <w:t xml:space="preserve"> date de retour max, </w:t>
      </w:r>
    </w:p>
    <w:p w14:paraId="7806A2FC" w14:textId="77777777" w:rsidR="009C0492" w:rsidRDefault="00B96A5C" w:rsidP="00B96A5C">
      <w:pPr>
        <w:spacing w:after="200" w:line="240" w:lineRule="auto"/>
        <w:rPr>
          <w:b w:val="0"/>
          <w:bCs/>
          <w:sz w:val="24"/>
          <w:szCs w:val="24"/>
        </w:rPr>
      </w:pPr>
      <w:proofErr w:type="gramStart"/>
      <w:r>
        <w:rPr>
          <w:b w:val="0"/>
          <w:bCs/>
          <w:sz w:val="24"/>
          <w:szCs w:val="24"/>
        </w:rPr>
        <w:t>à</w:t>
      </w:r>
      <w:proofErr w:type="gramEnd"/>
      <w:r>
        <w:rPr>
          <w:b w:val="0"/>
          <w:bCs/>
          <w:sz w:val="24"/>
          <w:szCs w:val="24"/>
        </w:rPr>
        <w:t xml:space="preserve"> quelle série appartient le tome </w:t>
      </w:r>
      <w:r w:rsidR="009C0492">
        <w:rPr>
          <w:b w:val="0"/>
          <w:bCs/>
          <w:sz w:val="24"/>
          <w:szCs w:val="24"/>
        </w:rPr>
        <w:t>(</w:t>
      </w:r>
      <w:proofErr w:type="spellStart"/>
      <w:r w:rsidR="009C0492">
        <w:rPr>
          <w:b w:val="0"/>
          <w:bCs/>
          <w:sz w:val="24"/>
          <w:szCs w:val="24"/>
        </w:rPr>
        <w:t>ForeignKey</w:t>
      </w:r>
      <w:proofErr w:type="spellEnd"/>
      <w:r w:rsidR="009C0492">
        <w:rPr>
          <w:b w:val="0"/>
          <w:bCs/>
          <w:sz w:val="24"/>
          <w:szCs w:val="24"/>
        </w:rPr>
        <w:t>)</w:t>
      </w:r>
    </w:p>
    <w:p w14:paraId="31A790B6" w14:textId="77777777" w:rsidR="00B96A5C" w:rsidRDefault="00B96A5C" w:rsidP="00B96A5C">
      <w:pPr>
        <w:spacing w:after="200" w:line="240" w:lineRule="auto"/>
        <w:rPr>
          <w:b w:val="0"/>
          <w:bCs/>
          <w:sz w:val="24"/>
          <w:szCs w:val="24"/>
        </w:rPr>
      </w:pPr>
      <w:proofErr w:type="gramStart"/>
      <w:r>
        <w:rPr>
          <w:b w:val="0"/>
          <w:bCs/>
          <w:sz w:val="24"/>
          <w:szCs w:val="24"/>
        </w:rPr>
        <w:t>et</w:t>
      </w:r>
      <w:proofErr w:type="gramEnd"/>
      <w:r>
        <w:rPr>
          <w:b w:val="0"/>
          <w:bCs/>
          <w:sz w:val="24"/>
          <w:szCs w:val="24"/>
        </w:rPr>
        <w:t xml:space="preserve"> s’il a été retourné ou pas encore.</w:t>
      </w:r>
      <w:r w:rsidR="009C0492">
        <w:rPr>
          <w:b w:val="0"/>
          <w:bCs/>
          <w:sz w:val="24"/>
          <w:szCs w:val="24"/>
        </w:rPr>
        <w:t xml:space="preserve">sous la forme d’un </w:t>
      </w:r>
      <w:r w:rsidR="00AA00A5">
        <w:rPr>
          <w:b w:val="0"/>
          <w:bCs/>
          <w:sz w:val="24"/>
          <w:szCs w:val="24"/>
        </w:rPr>
        <w:t>booléen</w:t>
      </w:r>
      <w:r w:rsidR="009C0492">
        <w:rPr>
          <w:b w:val="0"/>
          <w:bCs/>
          <w:sz w:val="24"/>
          <w:szCs w:val="24"/>
        </w:rPr>
        <w:t>.</w:t>
      </w:r>
    </w:p>
    <w:p w14:paraId="04677701" w14:textId="77777777" w:rsidR="00B96A5C" w:rsidRDefault="00B96A5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104D0F86" w14:textId="77777777" w:rsidR="00B96A5C" w:rsidRDefault="00B96A5C" w:rsidP="00B96A5C">
      <w:pPr>
        <w:spacing w:after="200" w:line="240" w:lineRule="auto"/>
        <w:rPr>
          <w:b w:val="0"/>
          <w:bCs/>
          <w:sz w:val="24"/>
          <w:szCs w:val="24"/>
          <w:u w:val="single"/>
        </w:rPr>
      </w:pPr>
      <w:r w:rsidRPr="006D39B2">
        <w:rPr>
          <w:b w:val="0"/>
          <w:bCs/>
          <w:noProof/>
          <w:szCs w:val="28"/>
          <w:u w:val="single"/>
        </w:rPr>
        <w:drawing>
          <wp:anchor distT="0" distB="0" distL="114300" distR="114300" simplePos="0" relativeHeight="251739136" behindDoc="0" locked="0" layoutInCell="1" allowOverlap="1" wp14:anchorId="14915C0B" wp14:editId="2784BCB5">
            <wp:simplePos x="0" y="0"/>
            <wp:positionH relativeFrom="column">
              <wp:posOffset>0</wp:posOffset>
            </wp:positionH>
            <wp:positionV relativeFrom="paragraph">
              <wp:posOffset>310515</wp:posOffset>
            </wp:positionV>
            <wp:extent cx="3314700" cy="993275"/>
            <wp:effectExtent l="0" t="0" r="0" b="0"/>
            <wp:wrapNone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table series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9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39B2">
        <w:rPr>
          <w:b w:val="0"/>
          <w:bCs/>
          <w:szCs w:val="28"/>
          <w:u w:val="single"/>
        </w:rPr>
        <w:t>La table des Séries</w:t>
      </w:r>
      <w:r w:rsidRPr="00B96A5C">
        <w:rPr>
          <w:b w:val="0"/>
          <w:bCs/>
          <w:sz w:val="24"/>
          <w:szCs w:val="24"/>
          <w:u w:val="single"/>
        </w:rPr>
        <w:t>.</w:t>
      </w:r>
    </w:p>
    <w:p w14:paraId="775936F5" w14:textId="77777777" w:rsidR="00B96A5C" w:rsidRDefault="00B96A5C" w:rsidP="00B96A5C">
      <w:pPr>
        <w:spacing w:after="200" w:line="240" w:lineRule="auto"/>
        <w:rPr>
          <w:b w:val="0"/>
          <w:bCs/>
          <w:sz w:val="24"/>
          <w:szCs w:val="24"/>
          <w:u w:val="single"/>
        </w:rPr>
      </w:pPr>
    </w:p>
    <w:p w14:paraId="349E4672" w14:textId="77777777" w:rsidR="00B96A5C" w:rsidRDefault="00B96A5C" w:rsidP="00B96A5C">
      <w:pPr>
        <w:spacing w:after="200" w:line="240" w:lineRule="auto"/>
        <w:rPr>
          <w:b w:val="0"/>
          <w:bCs/>
          <w:sz w:val="24"/>
          <w:szCs w:val="24"/>
          <w:u w:val="single"/>
        </w:rPr>
      </w:pPr>
    </w:p>
    <w:p w14:paraId="37015D8E" w14:textId="77777777" w:rsidR="00B96A5C" w:rsidRDefault="00B96A5C" w:rsidP="00B96A5C">
      <w:pPr>
        <w:spacing w:after="200" w:line="240" w:lineRule="auto"/>
        <w:rPr>
          <w:b w:val="0"/>
          <w:bCs/>
          <w:sz w:val="24"/>
          <w:szCs w:val="24"/>
          <w:u w:val="single"/>
        </w:rPr>
      </w:pPr>
    </w:p>
    <w:p w14:paraId="4A6ED7C4" w14:textId="77777777" w:rsidR="00B96A5C" w:rsidRDefault="00E70EAC" w:rsidP="00E70EAC">
      <w:pPr>
        <w:spacing w:after="200" w:line="240" w:lineRule="auto"/>
        <w:rPr>
          <w:b w:val="0"/>
          <w:bCs/>
          <w:sz w:val="24"/>
          <w:szCs w:val="24"/>
          <w:u w:val="single"/>
        </w:rPr>
      </w:pPr>
      <w:r>
        <w:rPr>
          <w:b w:val="0"/>
          <w:bCs/>
          <w:sz w:val="24"/>
          <w:szCs w:val="24"/>
          <w:u w:val="single"/>
        </w:rPr>
        <w:t xml:space="preserve">Un nouvel id est </w:t>
      </w:r>
      <w:r w:rsidR="00AA00A5">
        <w:rPr>
          <w:b w:val="0"/>
          <w:bCs/>
          <w:sz w:val="24"/>
          <w:szCs w:val="24"/>
          <w:u w:val="single"/>
        </w:rPr>
        <w:t>créé</w:t>
      </w:r>
      <w:r>
        <w:rPr>
          <w:b w:val="0"/>
          <w:bCs/>
          <w:sz w:val="24"/>
          <w:szCs w:val="24"/>
          <w:u w:val="single"/>
        </w:rPr>
        <w:t xml:space="preserve"> pour chaque nouvelle série.</w:t>
      </w:r>
    </w:p>
    <w:p w14:paraId="19586979" w14:textId="77777777" w:rsidR="00E70EAC" w:rsidRDefault="00E70EAC" w:rsidP="00E70EAC">
      <w:pPr>
        <w:spacing w:after="200" w:line="240" w:lineRule="auto"/>
        <w:rPr>
          <w:b w:val="0"/>
          <w:bCs/>
          <w:sz w:val="24"/>
          <w:szCs w:val="24"/>
        </w:rPr>
      </w:pPr>
      <w:r w:rsidRPr="00E70EAC">
        <w:rPr>
          <w:b w:val="0"/>
          <w:bCs/>
          <w:sz w:val="24"/>
          <w:szCs w:val="24"/>
        </w:rPr>
        <w:t>Nous retrouvons les informations suivantes</w:t>
      </w:r>
      <w:r>
        <w:rPr>
          <w:b w:val="0"/>
          <w:bCs/>
          <w:sz w:val="24"/>
          <w:szCs w:val="24"/>
        </w:rPr>
        <w:t> :</w:t>
      </w:r>
    </w:p>
    <w:p w14:paraId="6FD316AE" w14:textId="77777777" w:rsidR="00E70EAC" w:rsidRDefault="00E70EAC" w:rsidP="00E70EA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Id de la série.</w:t>
      </w:r>
    </w:p>
    <w:p w14:paraId="1019F53E" w14:textId="77777777" w:rsidR="00E70EAC" w:rsidRDefault="00E70EAC" w:rsidP="00E70EA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Le nom de la série.</w:t>
      </w:r>
    </w:p>
    <w:p w14:paraId="4EE211E1" w14:textId="77777777" w:rsidR="00E70EAC" w:rsidRDefault="00E70EAC" w:rsidP="00E70EA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La date de création de la série.</w:t>
      </w:r>
    </w:p>
    <w:p w14:paraId="51D4D415" w14:textId="77777777" w:rsidR="00E70EAC" w:rsidRDefault="00E70EAC" w:rsidP="00E70EA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L’auteur de la série.</w:t>
      </w:r>
    </w:p>
    <w:p w14:paraId="6CD90052" w14:textId="77777777" w:rsidR="006D39B2" w:rsidRDefault="00E70EAC" w:rsidP="006D39B2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Et une image de la série en question.</w:t>
      </w:r>
    </w:p>
    <w:p w14:paraId="5BEE29B2" w14:textId="77777777" w:rsidR="00E70EAC" w:rsidRPr="006D39B2" w:rsidRDefault="00E70EAC" w:rsidP="00B96A5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br w:type="page"/>
      </w:r>
      <w:r w:rsidRPr="006D39B2">
        <w:rPr>
          <w:b w:val="0"/>
          <w:bCs/>
          <w:noProof/>
          <w:szCs w:val="28"/>
        </w:rPr>
        <w:lastRenderedPageBreak/>
        <w:drawing>
          <wp:anchor distT="0" distB="0" distL="114300" distR="114300" simplePos="0" relativeHeight="251740160" behindDoc="0" locked="0" layoutInCell="1" allowOverlap="1" wp14:anchorId="2A4833C3" wp14:editId="2EF688AC">
            <wp:simplePos x="0" y="0"/>
            <wp:positionH relativeFrom="column">
              <wp:posOffset>304800</wp:posOffset>
            </wp:positionH>
            <wp:positionV relativeFrom="paragraph">
              <wp:posOffset>234315</wp:posOffset>
            </wp:positionV>
            <wp:extent cx="1875351" cy="1790700"/>
            <wp:effectExtent l="0" t="0" r="0" b="0"/>
            <wp:wrapNone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table tomes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351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39B2">
        <w:rPr>
          <w:b w:val="0"/>
          <w:bCs/>
          <w:szCs w:val="28"/>
          <w:u w:val="single"/>
        </w:rPr>
        <w:t>La table des tomes </w:t>
      </w:r>
      <w:r w:rsidRPr="00E70EAC">
        <w:rPr>
          <w:b w:val="0"/>
          <w:bCs/>
          <w:sz w:val="24"/>
          <w:szCs w:val="24"/>
          <w:u w:val="single"/>
        </w:rPr>
        <w:t>:</w:t>
      </w:r>
    </w:p>
    <w:p w14:paraId="5AC27EAF" w14:textId="77777777" w:rsidR="00E70EAC" w:rsidRDefault="00E70EA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7282E46D" w14:textId="77777777" w:rsidR="00E70EAC" w:rsidRDefault="00E70EA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2282162C" w14:textId="77777777" w:rsidR="00E70EAC" w:rsidRDefault="00E70EA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7399511A" w14:textId="77777777" w:rsidR="00E70EAC" w:rsidRDefault="00E70EA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5BC93859" w14:textId="77777777" w:rsidR="00E70EAC" w:rsidRDefault="00E70EA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5183895F" w14:textId="77777777" w:rsidR="00E70EAC" w:rsidRDefault="00E70EAC" w:rsidP="00E70EAC">
      <w:pPr>
        <w:spacing w:after="200" w:line="240" w:lineRule="auto"/>
        <w:rPr>
          <w:b w:val="0"/>
          <w:bCs/>
          <w:sz w:val="24"/>
          <w:szCs w:val="24"/>
          <w:u w:val="single"/>
        </w:rPr>
      </w:pPr>
    </w:p>
    <w:p w14:paraId="3E39CF96" w14:textId="77777777" w:rsidR="00E70EAC" w:rsidRDefault="00E70EAC" w:rsidP="00E70EAC">
      <w:pPr>
        <w:spacing w:after="200" w:line="240" w:lineRule="auto"/>
        <w:rPr>
          <w:b w:val="0"/>
          <w:bCs/>
          <w:sz w:val="24"/>
          <w:szCs w:val="24"/>
          <w:u w:val="single"/>
        </w:rPr>
      </w:pPr>
      <w:r>
        <w:rPr>
          <w:b w:val="0"/>
          <w:bCs/>
          <w:sz w:val="24"/>
          <w:szCs w:val="24"/>
          <w:u w:val="single"/>
        </w:rPr>
        <w:t xml:space="preserve">Un nouvel id est </w:t>
      </w:r>
      <w:proofErr w:type="spellStart"/>
      <w:r>
        <w:rPr>
          <w:b w:val="0"/>
          <w:bCs/>
          <w:sz w:val="24"/>
          <w:szCs w:val="24"/>
          <w:u w:val="single"/>
        </w:rPr>
        <w:t>crée</w:t>
      </w:r>
      <w:proofErr w:type="spellEnd"/>
      <w:r>
        <w:rPr>
          <w:b w:val="0"/>
          <w:bCs/>
          <w:sz w:val="24"/>
          <w:szCs w:val="24"/>
          <w:u w:val="single"/>
        </w:rPr>
        <w:t xml:space="preserve"> pour chaque nouveau tome.</w:t>
      </w:r>
    </w:p>
    <w:p w14:paraId="4ADD91AC" w14:textId="77777777" w:rsidR="00E70EAC" w:rsidRDefault="00E70EAC" w:rsidP="00E70EAC">
      <w:pPr>
        <w:spacing w:after="200" w:line="240" w:lineRule="auto"/>
        <w:rPr>
          <w:b w:val="0"/>
          <w:bCs/>
          <w:sz w:val="24"/>
          <w:szCs w:val="24"/>
        </w:rPr>
      </w:pPr>
      <w:r w:rsidRPr="00E70EAC">
        <w:rPr>
          <w:b w:val="0"/>
          <w:bCs/>
          <w:sz w:val="24"/>
          <w:szCs w:val="24"/>
        </w:rPr>
        <w:t>Nous retrouvons les informations suivantes</w:t>
      </w:r>
      <w:r>
        <w:rPr>
          <w:b w:val="0"/>
          <w:bCs/>
          <w:sz w:val="24"/>
          <w:szCs w:val="24"/>
        </w:rPr>
        <w:t> :</w:t>
      </w:r>
    </w:p>
    <w:p w14:paraId="312A47B4" w14:textId="77777777" w:rsidR="00E70EAC" w:rsidRDefault="00E70EAC" w:rsidP="00E70EA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Le numéro du tome.</w:t>
      </w:r>
    </w:p>
    <w:p w14:paraId="3E0DA486" w14:textId="77777777" w:rsidR="00E70EAC" w:rsidRDefault="00E70EAC" w:rsidP="00E70EA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Le stock disponible pour ce tome.</w:t>
      </w:r>
    </w:p>
    <w:p w14:paraId="2C6D843E" w14:textId="77777777" w:rsidR="00E70EAC" w:rsidRDefault="00E70EAC" w:rsidP="00E70EA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A quelle série appartient le tome. (</w:t>
      </w:r>
      <w:proofErr w:type="spellStart"/>
      <w:r>
        <w:rPr>
          <w:b w:val="0"/>
          <w:bCs/>
          <w:sz w:val="24"/>
          <w:szCs w:val="24"/>
        </w:rPr>
        <w:t>Foreign</w:t>
      </w:r>
      <w:proofErr w:type="spellEnd"/>
      <w:r>
        <w:rPr>
          <w:b w:val="0"/>
          <w:bCs/>
          <w:sz w:val="24"/>
          <w:szCs w:val="24"/>
        </w:rPr>
        <w:t xml:space="preserve"> Key).</w:t>
      </w:r>
    </w:p>
    <w:p w14:paraId="00771705" w14:textId="77777777" w:rsidR="00E70EAC" w:rsidRDefault="00E70EA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73BABBC8" w14:textId="77777777" w:rsidR="00E70EAC" w:rsidRDefault="00E70EA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5DC2E4DC" w14:textId="77777777" w:rsidR="00E70EAC" w:rsidRPr="00D92B4C" w:rsidRDefault="00D92B4C" w:rsidP="00B96A5C">
      <w:pPr>
        <w:spacing w:after="200" w:line="240" w:lineRule="auto"/>
        <w:rPr>
          <w:b w:val="0"/>
          <w:bCs/>
          <w:sz w:val="24"/>
          <w:szCs w:val="24"/>
          <w:u w:val="single"/>
        </w:rPr>
      </w:pPr>
      <w:r w:rsidRPr="006D39B2">
        <w:rPr>
          <w:b w:val="0"/>
          <w:bCs/>
          <w:noProof/>
          <w:szCs w:val="28"/>
        </w:rPr>
        <w:drawing>
          <wp:anchor distT="0" distB="0" distL="114300" distR="114300" simplePos="0" relativeHeight="251741184" behindDoc="0" locked="0" layoutInCell="1" allowOverlap="1" wp14:anchorId="42E5F73D" wp14:editId="0B4AC750">
            <wp:simplePos x="0" y="0"/>
            <wp:positionH relativeFrom="column">
              <wp:posOffset>-152400</wp:posOffset>
            </wp:positionH>
            <wp:positionV relativeFrom="paragraph">
              <wp:posOffset>286385</wp:posOffset>
            </wp:positionV>
            <wp:extent cx="6371590" cy="1066800"/>
            <wp:effectExtent l="0" t="0" r="0" b="0"/>
            <wp:wrapNone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table users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0EAC" w:rsidRPr="006D39B2">
        <w:rPr>
          <w:b w:val="0"/>
          <w:bCs/>
          <w:szCs w:val="28"/>
          <w:u w:val="single"/>
        </w:rPr>
        <w:t>La table des utilisateurs</w:t>
      </w:r>
      <w:r w:rsidR="00E70EAC" w:rsidRPr="00D92B4C">
        <w:rPr>
          <w:b w:val="0"/>
          <w:bCs/>
          <w:sz w:val="24"/>
          <w:szCs w:val="24"/>
          <w:u w:val="single"/>
        </w:rPr>
        <w:t> :</w:t>
      </w:r>
    </w:p>
    <w:p w14:paraId="18D2C562" w14:textId="77777777" w:rsidR="00E70EAC" w:rsidRDefault="00E70EA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68EB04EF" w14:textId="77777777" w:rsidR="00D92B4C" w:rsidRDefault="00D92B4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1B2937D7" w14:textId="77777777" w:rsidR="00D92B4C" w:rsidRDefault="00D92B4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175005FB" w14:textId="77777777" w:rsidR="00D92B4C" w:rsidRDefault="00D92B4C" w:rsidP="00B96A5C">
      <w:pPr>
        <w:spacing w:after="200" w:line="240" w:lineRule="auto"/>
        <w:rPr>
          <w:b w:val="0"/>
          <w:bCs/>
          <w:sz w:val="24"/>
          <w:szCs w:val="24"/>
        </w:rPr>
      </w:pPr>
    </w:p>
    <w:p w14:paraId="74021D9C" w14:textId="77777777" w:rsidR="00D92B4C" w:rsidRDefault="00D92B4C" w:rsidP="00B96A5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Nous retrouvons dans cette table les informations relatives aux clients.</w:t>
      </w:r>
    </w:p>
    <w:p w14:paraId="1036E90E" w14:textId="77777777" w:rsidR="00D92B4C" w:rsidRDefault="00D92B4C" w:rsidP="00B96A5C">
      <w:pPr>
        <w:spacing w:after="200" w:line="240" w:lineRule="auto"/>
        <w:rPr>
          <w:b w:val="0"/>
          <w:bCs/>
          <w:sz w:val="24"/>
          <w:szCs w:val="24"/>
        </w:rPr>
      </w:pPr>
      <w:proofErr w:type="spellStart"/>
      <w:r>
        <w:rPr>
          <w:b w:val="0"/>
          <w:bCs/>
          <w:sz w:val="24"/>
          <w:szCs w:val="24"/>
        </w:rPr>
        <w:t>L’id</w:t>
      </w:r>
      <w:proofErr w:type="spellEnd"/>
      <w:r>
        <w:rPr>
          <w:b w:val="0"/>
          <w:bCs/>
          <w:sz w:val="24"/>
          <w:szCs w:val="24"/>
        </w:rPr>
        <w:t xml:space="preserve"> du client généré pour chaque nouveau client.</w:t>
      </w:r>
    </w:p>
    <w:p w14:paraId="25976979" w14:textId="77777777" w:rsidR="00D92B4C" w:rsidRDefault="00D92B4C" w:rsidP="00B96A5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 xml:space="preserve">Le </w:t>
      </w:r>
      <w:proofErr w:type="spellStart"/>
      <w:r>
        <w:rPr>
          <w:b w:val="0"/>
          <w:bCs/>
          <w:sz w:val="24"/>
          <w:szCs w:val="24"/>
        </w:rPr>
        <w:t>password</w:t>
      </w:r>
      <w:proofErr w:type="spellEnd"/>
      <w:r>
        <w:rPr>
          <w:b w:val="0"/>
          <w:bCs/>
          <w:sz w:val="24"/>
          <w:szCs w:val="24"/>
        </w:rPr>
        <w:t xml:space="preserve"> de celui-ci qui apparait en crypté.</w:t>
      </w:r>
    </w:p>
    <w:p w14:paraId="3CB600F4" w14:textId="77777777" w:rsidR="00D92B4C" w:rsidRDefault="00D92B4C" w:rsidP="00B96A5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Si la personne est administrateur alors un « y » apparaitra dans la case « admin ».</w:t>
      </w:r>
    </w:p>
    <w:p w14:paraId="2D4F5ABF" w14:textId="77777777" w:rsidR="00D92B4C" w:rsidRDefault="00D92B4C" w:rsidP="00B96A5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Le nom de la personne.</w:t>
      </w:r>
    </w:p>
    <w:p w14:paraId="58591D83" w14:textId="77777777" w:rsidR="00D92B4C" w:rsidRDefault="00D92B4C" w:rsidP="00B96A5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Le prénom de la personne.</w:t>
      </w:r>
    </w:p>
    <w:p w14:paraId="6DCE1968" w14:textId="77777777" w:rsidR="00D92B4C" w:rsidRDefault="00D92B4C" w:rsidP="00B96A5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L’email de la personne utilisé lors de l’enregistrement.</w:t>
      </w:r>
    </w:p>
    <w:p w14:paraId="16B19D6D" w14:textId="77777777" w:rsidR="00D92B4C" w:rsidRDefault="00D92B4C" w:rsidP="00B96A5C">
      <w:pPr>
        <w:spacing w:after="200" w:line="240" w:lineRule="auto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Et enfin le numéro de téléphone de la personne pour joindre celle-ci.</w:t>
      </w:r>
    </w:p>
    <w:p w14:paraId="36F10EC7" w14:textId="77777777" w:rsidR="00D92B4C" w:rsidRDefault="00D92B4C">
      <w:pPr>
        <w:spacing w:after="200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br w:type="page"/>
      </w:r>
    </w:p>
    <w:p w14:paraId="58D0BA43" w14:textId="77777777" w:rsidR="00D92B4C" w:rsidRDefault="00D92B4C" w:rsidP="0083236A">
      <w:pPr>
        <w:pStyle w:val="Paragraphedeliste"/>
        <w:numPr>
          <w:ilvl w:val="0"/>
          <w:numId w:val="9"/>
        </w:numPr>
        <w:spacing w:after="200" w:line="240" w:lineRule="auto"/>
        <w:jc w:val="center"/>
        <w:rPr>
          <w:b w:val="0"/>
          <w:bCs/>
          <w:sz w:val="40"/>
          <w:szCs w:val="40"/>
          <w:u w:val="single"/>
        </w:rPr>
      </w:pPr>
      <w:r w:rsidRPr="00D92B4C">
        <w:rPr>
          <w:b w:val="0"/>
          <w:bCs/>
          <w:sz w:val="40"/>
          <w:szCs w:val="40"/>
          <w:u w:val="single"/>
        </w:rPr>
        <w:lastRenderedPageBreak/>
        <w:t>Annexe</w:t>
      </w:r>
      <w:r w:rsidR="002A3E45">
        <w:rPr>
          <w:b w:val="0"/>
          <w:bCs/>
          <w:sz w:val="40"/>
          <w:szCs w:val="40"/>
          <w:u w:val="single"/>
        </w:rPr>
        <w:t xml:space="preserve"> </w:t>
      </w:r>
      <w:r w:rsidR="00BE2C57">
        <w:rPr>
          <w:b w:val="0"/>
          <w:bCs/>
          <w:sz w:val="40"/>
          <w:szCs w:val="40"/>
          <w:u w:val="single"/>
        </w:rPr>
        <w:t>A</w:t>
      </w:r>
    </w:p>
    <w:p w14:paraId="5A86919A" w14:textId="77777777" w:rsidR="00D92B4C" w:rsidRDefault="00D92B4C" w:rsidP="00D92B4C">
      <w:pPr>
        <w:spacing w:after="200" w:line="240" w:lineRule="auto"/>
        <w:ind w:left="360"/>
        <w:rPr>
          <w:b w:val="0"/>
          <w:bCs/>
          <w:sz w:val="40"/>
          <w:szCs w:val="40"/>
          <w:u w:val="single"/>
        </w:rPr>
      </w:pPr>
    </w:p>
    <w:p w14:paraId="778CA50C" w14:textId="77777777" w:rsidR="00D92B4C" w:rsidRPr="002A3E45" w:rsidRDefault="00EE02AD" w:rsidP="002A3E45">
      <w:pPr>
        <w:pStyle w:val="Paragraphedeliste"/>
        <w:numPr>
          <w:ilvl w:val="0"/>
          <w:numId w:val="2"/>
        </w:numPr>
        <w:spacing w:after="200" w:line="240" w:lineRule="auto"/>
        <w:rPr>
          <w:b w:val="0"/>
          <w:bCs/>
          <w:sz w:val="32"/>
          <w:szCs w:val="32"/>
          <w:u w:val="single"/>
        </w:rPr>
      </w:pPr>
      <w:proofErr w:type="spellStart"/>
      <w:r w:rsidRPr="002A3E45">
        <w:rPr>
          <w:b w:val="0"/>
          <w:bCs/>
          <w:sz w:val="32"/>
          <w:szCs w:val="32"/>
          <w:u w:val="single"/>
        </w:rPr>
        <w:t>Reporting</w:t>
      </w:r>
      <w:proofErr w:type="spellEnd"/>
      <w:r w:rsidRPr="002A3E45">
        <w:rPr>
          <w:b w:val="0"/>
          <w:bCs/>
          <w:sz w:val="32"/>
          <w:szCs w:val="32"/>
          <w:u w:val="single"/>
        </w:rPr>
        <w:t xml:space="preserve"> d’activité :</w:t>
      </w:r>
    </w:p>
    <w:p w14:paraId="69A4B0F9" w14:textId="77777777" w:rsidR="003B62ED" w:rsidRDefault="003B62ED" w:rsidP="00D92B4C">
      <w:pPr>
        <w:spacing w:after="200" w:line="240" w:lineRule="auto"/>
        <w:ind w:left="360"/>
        <w:rPr>
          <w:b w:val="0"/>
          <w:bCs/>
          <w:sz w:val="32"/>
          <w:szCs w:val="32"/>
          <w:u w:val="single"/>
        </w:rPr>
      </w:pPr>
    </w:p>
    <w:p w14:paraId="6E2624C9" w14:textId="77777777" w:rsidR="003B62ED" w:rsidRPr="003B62ED" w:rsidRDefault="003B62ED" w:rsidP="00D92B4C">
      <w:pPr>
        <w:spacing w:after="200" w:line="240" w:lineRule="auto"/>
        <w:ind w:left="360"/>
        <w:rPr>
          <w:b w:val="0"/>
          <w:bCs/>
          <w:sz w:val="32"/>
          <w:szCs w:val="32"/>
          <w:u w:val="single"/>
        </w:rPr>
      </w:pPr>
    </w:p>
    <w:p w14:paraId="485E152D" w14:textId="77777777" w:rsidR="00EE02AD" w:rsidRPr="003B62ED" w:rsidRDefault="00EE02AD" w:rsidP="00D92B4C">
      <w:pPr>
        <w:spacing w:after="200" w:line="240" w:lineRule="auto"/>
        <w:ind w:left="360"/>
        <w:rPr>
          <w:b w:val="0"/>
          <w:bCs/>
          <w:sz w:val="24"/>
          <w:szCs w:val="24"/>
          <w:u w:val="single"/>
        </w:rPr>
      </w:pPr>
      <w:r w:rsidRPr="003B62ED">
        <w:rPr>
          <w:b w:val="0"/>
          <w:bCs/>
          <w:sz w:val="24"/>
          <w:szCs w:val="24"/>
          <w:u w:val="single"/>
        </w:rPr>
        <w:t xml:space="preserve">Jeudi 13 </w:t>
      </w:r>
      <w:r w:rsidR="002A3E45" w:rsidRPr="003B62ED">
        <w:rPr>
          <w:b w:val="0"/>
          <w:bCs/>
          <w:sz w:val="24"/>
          <w:szCs w:val="24"/>
          <w:u w:val="single"/>
        </w:rPr>
        <w:t>Février</w:t>
      </w:r>
      <w:r w:rsidRPr="003B62ED">
        <w:rPr>
          <w:b w:val="0"/>
          <w:bCs/>
          <w:sz w:val="24"/>
          <w:szCs w:val="24"/>
          <w:u w:val="single"/>
        </w:rPr>
        <w:t xml:space="preserve"> 2020 :</w:t>
      </w:r>
    </w:p>
    <w:p w14:paraId="5C5F3763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after="200" w:line="240" w:lineRule="auto"/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</w:pPr>
      <w:r w:rsidRPr="003B62ED"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  <w:t>Ébauche maquette du site réalisée.</w:t>
      </w:r>
    </w:p>
    <w:p w14:paraId="4BDCBB36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after="200" w:line="240" w:lineRule="auto"/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</w:pPr>
      <w:r w:rsidRPr="003B62ED"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  <w:t>Début de création base de données et révisions PHP et MySQL.</w:t>
      </w:r>
    </w:p>
    <w:p w14:paraId="6E06F62F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after="200" w:line="240" w:lineRule="auto"/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</w:pPr>
      <w:r w:rsidRPr="003B62ED"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  <w:t>Création et débogage de l'écran de connexion.</w:t>
      </w:r>
    </w:p>
    <w:p w14:paraId="1C1F54AC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after="200" w:line="240" w:lineRule="auto"/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</w:pPr>
      <w:r w:rsidRPr="003B62ED"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  <w:t>Récupération du Template.</w:t>
      </w:r>
    </w:p>
    <w:p w14:paraId="79001E07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after="200" w:line="240" w:lineRule="auto"/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</w:pPr>
      <w:r w:rsidRPr="003B62ED"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  <w:t>Création des pages et début de modification du Template.</w:t>
      </w:r>
    </w:p>
    <w:p w14:paraId="148CE0B1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after="200" w:line="240" w:lineRule="auto"/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</w:pPr>
      <w:r w:rsidRPr="003B62ED"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  <w:t>Mise en place d'un suivis Trello.</w:t>
      </w:r>
    </w:p>
    <w:p w14:paraId="7B949A5F" w14:textId="77777777" w:rsidR="003B62ED" w:rsidRDefault="00EE02AD" w:rsidP="003B62ED">
      <w:pPr>
        <w:pStyle w:val="Paragraphedeliste"/>
        <w:numPr>
          <w:ilvl w:val="0"/>
          <w:numId w:val="2"/>
        </w:numPr>
        <w:spacing w:after="200" w:line="240" w:lineRule="auto"/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</w:pPr>
      <w:r w:rsidRPr="003B62ED"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  <w:t>Mise en place d'un dossier Git.</w:t>
      </w:r>
    </w:p>
    <w:p w14:paraId="0EF337EF" w14:textId="77777777" w:rsidR="003B62ED" w:rsidRPr="003B62ED" w:rsidRDefault="003B62ED" w:rsidP="003B62ED">
      <w:pPr>
        <w:spacing w:after="200" w:line="240" w:lineRule="auto"/>
        <w:ind w:left="720"/>
        <w:rPr>
          <w:rFonts w:ascii="Calibri" w:hAnsi="Calibri" w:cs="Calibri"/>
          <w:b w:val="0"/>
          <w:bCs/>
          <w:color w:val="172B4D"/>
          <w:sz w:val="24"/>
          <w:szCs w:val="24"/>
          <w:shd w:val="clear" w:color="auto" w:fill="F4F5F7"/>
        </w:rPr>
      </w:pPr>
    </w:p>
    <w:p w14:paraId="23B58466" w14:textId="77777777" w:rsidR="00EE02AD" w:rsidRPr="003B62ED" w:rsidRDefault="00EE02AD" w:rsidP="003B62ED">
      <w:pPr>
        <w:spacing w:after="200" w:line="240" w:lineRule="auto"/>
        <w:ind w:left="360"/>
        <w:rPr>
          <w:rFonts w:ascii="Calibri" w:hAnsi="Calibri" w:cs="Calibri"/>
          <w:b w:val="0"/>
          <w:bCs/>
          <w:sz w:val="24"/>
          <w:szCs w:val="24"/>
          <w:u w:val="single"/>
          <w:shd w:val="clear" w:color="auto" w:fill="F4F5F7"/>
        </w:rPr>
      </w:pPr>
      <w:r w:rsidRPr="003B62ED">
        <w:rPr>
          <w:rFonts w:ascii="Calibri" w:hAnsi="Calibri" w:cs="Calibri"/>
          <w:b w:val="0"/>
          <w:bCs/>
          <w:sz w:val="24"/>
          <w:szCs w:val="24"/>
          <w:u w:val="single"/>
          <w:shd w:val="clear" w:color="auto" w:fill="F4F5F7"/>
        </w:rPr>
        <w:t xml:space="preserve">Vendredi 14 </w:t>
      </w:r>
      <w:r w:rsidR="003B62ED" w:rsidRPr="003B62ED">
        <w:rPr>
          <w:rFonts w:ascii="Calibri" w:hAnsi="Calibri" w:cs="Calibri"/>
          <w:b w:val="0"/>
          <w:bCs/>
          <w:sz w:val="24"/>
          <w:szCs w:val="24"/>
          <w:u w:val="single"/>
          <w:shd w:val="clear" w:color="auto" w:fill="F4F5F7"/>
        </w:rPr>
        <w:t>Février</w:t>
      </w:r>
      <w:r w:rsidRPr="003B62ED">
        <w:rPr>
          <w:rFonts w:ascii="Calibri" w:hAnsi="Calibri" w:cs="Calibri"/>
          <w:b w:val="0"/>
          <w:bCs/>
          <w:sz w:val="24"/>
          <w:szCs w:val="24"/>
          <w:u w:val="single"/>
          <w:shd w:val="clear" w:color="auto" w:fill="F4F5F7"/>
        </w:rPr>
        <w:t xml:space="preserve"> 2020 :</w:t>
      </w:r>
    </w:p>
    <w:p w14:paraId="05A4F5DB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Fonctionnalité les utilisateurs peuvent choisir un tome d'une série et le louer</w:t>
      </w:r>
    </w:p>
    <w:p w14:paraId="247879E6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Maquette UI du site</w:t>
      </w:r>
    </w:p>
    <w:p w14:paraId="3CE92DE5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Cr</w:t>
      </w:r>
      <w:r w:rsidR="003B62ED" w:rsidRPr="003B62ED">
        <w:rPr>
          <w:b w:val="0"/>
          <w:bCs/>
          <w:color w:val="0F0D29" w:themeColor="text1"/>
          <w:sz w:val="24"/>
          <w:szCs w:val="24"/>
        </w:rPr>
        <w:t>éa</w:t>
      </w:r>
      <w:r w:rsidRPr="003B62ED">
        <w:rPr>
          <w:b w:val="0"/>
          <w:bCs/>
          <w:color w:val="0F0D29" w:themeColor="text1"/>
          <w:sz w:val="24"/>
          <w:szCs w:val="24"/>
        </w:rPr>
        <w:t>tion de base de données avancée</w:t>
      </w:r>
    </w:p>
    <w:p w14:paraId="58926CA7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 xml:space="preserve">Création et </w:t>
      </w:r>
      <w:r w:rsidR="003B62ED" w:rsidRPr="003B62ED">
        <w:rPr>
          <w:b w:val="0"/>
          <w:bCs/>
          <w:color w:val="0F0D29" w:themeColor="text1"/>
          <w:sz w:val="24"/>
          <w:szCs w:val="24"/>
        </w:rPr>
        <w:t>débogage</w:t>
      </w:r>
      <w:r w:rsidRPr="003B62ED">
        <w:rPr>
          <w:b w:val="0"/>
          <w:bCs/>
          <w:color w:val="0F0D29" w:themeColor="text1"/>
          <w:sz w:val="24"/>
          <w:szCs w:val="24"/>
        </w:rPr>
        <w:t xml:space="preserve"> de l’écran de connexion.</w:t>
      </w:r>
    </w:p>
    <w:p w14:paraId="045F20EF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 xml:space="preserve">Créations des pages et début de modification du </w:t>
      </w:r>
      <w:proofErr w:type="spellStart"/>
      <w:r w:rsidRPr="003B62ED">
        <w:rPr>
          <w:b w:val="0"/>
          <w:bCs/>
          <w:color w:val="0F0D29" w:themeColor="text1"/>
          <w:sz w:val="24"/>
          <w:szCs w:val="24"/>
        </w:rPr>
        <w:t>template</w:t>
      </w:r>
      <w:proofErr w:type="spellEnd"/>
      <w:r w:rsidRPr="003B62ED">
        <w:rPr>
          <w:b w:val="0"/>
          <w:bCs/>
          <w:color w:val="0F0D29" w:themeColor="text1"/>
          <w:sz w:val="24"/>
          <w:szCs w:val="24"/>
        </w:rPr>
        <w:t>.</w:t>
      </w:r>
    </w:p>
    <w:p w14:paraId="507F1144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Avancement du compte rendu et des livrables.</w:t>
      </w:r>
    </w:p>
    <w:p w14:paraId="35C6507F" w14:textId="77777777" w:rsidR="00EE02A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Fonctionnalité de suppression de compte fonctionnelle.</w:t>
      </w:r>
    </w:p>
    <w:p w14:paraId="140AD61B" w14:textId="77777777" w:rsidR="00EE02AD" w:rsidRPr="003B62ED" w:rsidRDefault="00EE02AD" w:rsidP="00D92B4C">
      <w:pPr>
        <w:spacing w:after="200" w:line="240" w:lineRule="auto"/>
        <w:ind w:left="360"/>
        <w:rPr>
          <w:b w:val="0"/>
          <w:bCs/>
          <w:sz w:val="24"/>
          <w:szCs w:val="24"/>
          <w:u w:val="single"/>
        </w:rPr>
      </w:pPr>
    </w:p>
    <w:p w14:paraId="7EC48599" w14:textId="77777777" w:rsidR="00EE02AD" w:rsidRPr="003B62ED" w:rsidRDefault="00EE02AD" w:rsidP="00D92B4C">
      <w:pPr>
        <w:spacing w:after="200" w:line="240" w:lineRule="auto"/>
        <w:ind w:left="360"/>
        <w:rPr>
          <w:b w:val="0"/>
          <w:bCs/>
          <w:sz w:val="24"/>
          <w:szCs w:val="24"/>
          <w:u w:val="single"/>
        </w:rPr>
      </w:pPr>
      <w:r w:rsidRPr="003B62ED">
        <w:rPr>
          <w:b w:val="0"/>
          <w:bCs/>
          <w:sz w:val="24"/>
          <w:szCs w:val="24"/>
          <w:u w:val="single"/>
        </w:rPr>
        <w:t xml:space="preserve">Samedi 15 </w:t>
      </w:r>
      <w:r w:rsidR="002A3E45" w:rsidRPr="003B62ED">
        <w:rPr>
          <w:b w:val="0"/>
          <w:bCs/>
          <w:sz w:val="24"/>
          <w:szCs w:val="24"/>
          <w:u w:val="single"/>
        </w:rPr>
        <w:t>Février</w:t>
      </w:r>
      <w:r w:rsidRPr="003B62ED">
        <w:rPr>
          <w:b w:val="0"/>
          <w:bCs/>
          <w:sz w:val="24"/>
          <w:szCs w:val="24"/>
          <w:u w:val="single"/>
        </w:rPr>
        <w:t xml:space="preserve"> 2020 :</w:t>
      </w:r>
    </w:p>
    <w:p w14:paraId="54463CD6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 xml:space="preserve">Visibilité des locations en cours et </w:t>
      </w:r>
      <w:r w:rsidR="003B62ED" w:rsidRPr="003B62ED">
        <w:rPr>
          <w:b w:val="0"/>
          <w:bCs/>
          <w:color w:val="0F0D29" w:themeColor="text1"/>
          <w:sz w:val="24"/>
          <w:szCs w:val="24"/>
        </w:rPr>
        <w:t>terminés</w:t>
      </w:r>
      <w:r w:rsidRPr="003B62ED">
        <w:rPr>
          <w:b w:val="0"/>
          <w:bCs/>
          <w:color w:val="0F0D29" w:themeColor="text1"/>
          <w:sz w:val="24"/>
          <w:szCs w:val="24"/>
        </w:rPr>
        <w:t xml:space="preserve"> par les utilisateurs.</w:t>
      </w:r>
    </w:p>
    <w:p w14:paraId="2598BA21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proofErr w:type="spellStart"/>
      <w:r w:rsidRPr="003B62ED">
        <w:rPr>
          <w:b w:val="0"/>
          <w:bCs/>
          <w:color w:val="0F0D29" w:themeColor="text1"/>
          <w:sz w:val="24"/>
          <w:szCs w:val="24"/>
        </w:rPr>
        <w:t>Modif</w:t>
      </w:r>
      <w:proofErr w:type="spellEnd"/>
      <w:r w:rsidRPr="003B62ED">
        <w:rPr>
          <w:b w:val="0"/>
          <w:bCs/>
          <w:color w:val="0F0D29" w:themeColor="text1"/>
          <w:sz w:val="24"/>
          <w:szCs w:val="24"/>
        </w:rPr>
        <w:t xml:space="preserve"> base client par les admins et par l’utilisateur.</w:t>
      </w:r>
    </w:p>
    <w:p w14:paraId="6F295C67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Ajouter des admins lorsque l’on est admin.</w:t>
      </w:r>
    </w:p>
    <w:p w14:paraId="20CAC226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Système de log fonctionnel.</w:t>
      </w:r>
    </w:p>
    <w:p w14:paraId="1D86E07B" w14:textId="77777777" w:rsidR="003B62ED" w:rsidRPr="003B62ED" w:rsidRDefault="00EE02AD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Dé</w:t>
      </w:r>
      <w:r w:rsidR="003B62ED" w:rsidRPr="003B62ED">
        <w:rPr>
          <w:b w:val="0"/>
          <w:bCs/>
          <w:color w:val="0F0D29" w:themeColor="text1"/>
          <w:sz w:val="24"/>
          <w:szCs w:val="24"/>
        </w:rPr>
        <w:t>b</w:t>
      </w:r>
      <w:r w:rsidRPr="003B62ED">
        <w:rPr>
          <w:b w:val="0"/>
          <w:bCs/>
          <w:color w:val="0F0D29" w:themeColor="text1"/>
          <w:sz w:val="24"/>
          <w:szCs w:val="24"/>
        </w:rPr>
        <w:t>ut de modification du CSS</w:t>
      </w:r>
      <w:r w:rsidR="00FB23B7" w:rsidRPr="003B62ED">
        <w:rPr>
          <w:b w:val="0"/>
          <w:bCs/>
          <w:color w:val="0F0D29" w:themeColor="text1"/>
          <w:sz w:val="24"/>
          <w:szCs w:val="24"/>
        </w:rPr>
        <w:t xml:space="preserve"> pour l’aspect général du site.</w:t>
      </w:r>
    </w:p>
    <w:p w14:paraId="5A5E9CC2" w14:textId="77777777" w:rsidR="00FB23B7" w:rsidRPr="003B62ED" w:rsidRDefault="00FB23B7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Doc utilisateur ébauche.</w:t>
      </w:r>
    </w:p>
    <w:p w14:paraId="7AB0A2A7" w14:textId="77777777" w:rsidR="003B62ED" w:rsidRDefault="003B62ED">
      <w:pPr>
        <w:spacing w:after="200"/>
        <w:rPr>
          <w:b w:val="0"/>
          <w:bCs/>
          <w:szCs w:val="28"/>
          <w:u w:val="single"/>
        </w:rPr>
      </w:pPr>
      <w:r>
        <w:rPr>
          <w:b w:val="0"/>
          <w:bCs/>
          <w:szCs w:val="28"/>
          <w:u w:val="single"/>
        </w:rPr>
        <w:br w:type="page"/>
      </w:r>
    </w:p>
    <w:p w14:paraId="655CDB40" w14:textId="77777777" w:rsidR="00FB23B7" w:rsidRDefault="00FB23B7" w:rsidP="00D92B4C">
      <w:pPr>
        <w:spacing w:after="200" w:line="240" w:lineRule="auto"/>
        <w:ind w:left="360"/>
        <w:rPr>
          <w:b w:val="0"/>
          <w:bCs/>
          <w:szCs w:val="28"/>
          <w:u w:val="single"/>
        </w:rPr>
      </w:pPr>
    </w:p>
    <w:p w14:paraId="36540662" w14:textId="77777777" w:rsidR="00FB23B7" w:rsidRPr="003B62ED" w:rsidRDefault="00FB23B7" w:rsidP="00D92B4C">
      <w:pPr>
        <w:spacing w:after="200" w:line="240" w:lineRule="auto"/>
        <w:ind w:left="360"/>
        <w:rPr>
          <w:b w:val="0"/>
          <w:bCs/>
          <w:sz w:val="24"/>
          <w:szCs w:val="24"/>
          <w:u w:val="single"/>
        </w:rPr>
      </w:pPr>
      <w:r w:rsidRPr="003B62ED">
        <w:rPr>
          <w:b w:val="0"/>
          <w:bCs/>
          <w:sz w:val="24"/>
          <w:szCs w:val="24"/>
          <w:u w:val="single"/>
        </w:rPr>
        <w:t xml:space="preserve">Lundi 17 </w:t>
      </w:r>
      <w:r w:rsidR="003B62ED" w:rsidRPr="003B62ED">
        <w:rPr>
          <w:b w:val="0"/>
          <w:bCs/>
          <w:sz w:val="24"/>
          <w:szCs w:val="24"/>
          <w:u w:val="single"/>
        </w:rPr>
        <w:t>Février</w:t>
      </w:r>
      <w:r w:rsidRPr="003B62ED">
        <w:rPr>
          <w:b w:val="0"/>
          <w:bCs/>
          <w:sz w:val="24"/>
          <w:szCs w:val="24"/>
          <w:u w:val="single"/>
        </w:rPr>
        <w:t xml:space="preserve"> 2020 :</w:t>
      </w:r>
    </w:p>
    <w:p w14:paraId="5085B92A" w14:textId="77777777" w:rsidR="003B62ED" w:rsidRDefault="00FB23B7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Gestion ajout/suppression des tomes par les admins.</w:t>
      </w:r>
    </w:p>
    <w:p w14:paraId="351D58C0" w14:textId="77777777" w:rsidR="003B62ED" w:rsidRDefault="00FB23B7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proofErr w:type="spellStart"/>
      <w:r w:rsidRPr="003B62ED">
        <w:rPr>
          <w:b w:val="0"/>
          <w:bCs/>
          <w:color w:val="0F0D29" w:themeColor="text1"/>
          <w:sz w:val="24"/>
          <w:szCs w:val="24"/>
        </w:rPr>
        <w:t>Modif</w:t>
      </w:r>
      <w:proofErr w:type="spellEnd"/>
      <w:r w:rsidRPr="003B62ED">
        <w:rPr>
          <w:b w:val="0"/>
          <w:bCs/>
          <w:color w:val="0F0D29" w:themeColor="text1"/>
          <w:sz w:val="24"/>
          <w:szCs w:val="24"/>
        </w:rPr>
        <w:t xml:space="preserve"> du CSS pour aspect du site.</w:t>
      </w:r>
    </w:p>
    <w:p w14:paraId="41E28515" w14:textId="77777777" w:rsidR="003B62ED" w:rsidRDefault="00FB23B7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Visibilité des emprunts disponible.</w:t>
      </w:r>
    </w:p>
    <w:p w14:paraId="2A184D79" w14:textId="77777777" w:rsidR="003B62ED" w:rsidRDefault="00FB23B7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>Doc utilisateur finalisation version 1</w:t>
      </w:r>
    </w:p>
    <w:p w14:paraId="0160E271" w14:textId="77777777" w:rsidR="00FB23B7" w:rsidRPr="003B62ED" w:rsidRDefault="00FB23B7" w:rsidP="003B62ED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3B62ED">
        <w:rPr>
          <w:b w:val="0"/>
          <w:bCs/>
          <w:color w:val="0F0D29" w:themeColor="text1"/>
          <w:sz w:val="24"/>
          <w:szCs w:val="24"/>
        </w:rPr>
        <w:t xml:space="preserve">Débuts de </w:t>
      </w:r>
      <w:r w:rsidR="002A3E45" w:rsidRPr="003B62ED">
        <w:rPr>
          <w:b w:val="0"/>
          <w:bCs/>
          <w:color w:val="0F0D29" w:themeColor="text1"/>
          <w:sz w:val="24"/>
          <w:szCs w:val="24"/>
        </w:rPr>
        <w:t>Réflexion</w:t>
      </w:r>
      <w:r w:rsidRPr="003B62ED">
        <w:rPr>
          <w:b w:val="0"/>
          <w:bCs/>
          <w:color w:val="0F0D29" w:themeColor="text1"/>
          <w:sz w:val="24"/>
          <w:szCs w:val="24"/>
        </w:rPr>
        <w:t xml:space="preserve"> sur la </w:t>
      </w:r>
      <w:r w:rsidR="002A3E45" w:rsidRPr="003B62ED">
        <w:rPr>
          <w:b w:val="0"/>
          <w:bCs/>
          <w:color w:val="0F0D29" w:themeColor="text1"/>
          <w:sz w:val="24"/>
          <w:szCs w:val="24"/>
        </w:rPr>
        <w:t>présentation</w:t>
      </w:r>
    </w:p>
    <w:p w14:paraId="7CDBC776" w14:textId="77777777" w:rsidR="00FB23B7" w:rsidRDefault="00FB23B7" w:rsidP="00D92B4C">
      <w:pPr>
        <w:spacing w:after="200" w:line="240" w:lineRule="auto"/>
        <w:ind w:left="360"/>
        <w:rPr>
          <w:b w:val="0"/>
          <w:bCs/>
          <w:szCs w:val="28"/>
          <w:u w:val="single"/>
        </w:rPr>
      </w:pPr>
    </w:p>
    <w:p w14:paraId="168005D6" w14:textId="77777777" w:rsidR="00FB23B7" w:rsidRPr="002A3E45" w:rsidRDefault="00FB23B7" w:rsidP="00D92B4C">
      <w:pPr>
        <w:spacing w:after="200" w:line="240" w:lineRule="auto"/>
        <w:ind w:left="360"/>
        <w:rPr>
          <w:b w:val="0"/>
          <w:bCs/>
          <w:sz w:val="24"/>
          <w:szCs w:val="24"/>
          <w:u w:val="single"/>
        </w:rPr>
      </w:pPr>
      <w:r w:rsidRPr="002A3E45">
        <w:rPr>
          <w:b w:val="0"/>
          <w:bCs/>
          <w:sz w:val="24"/>
          <w:szCs w:val="24"/>
          <w:u w:val="single"/>
        </w:rPr>
        <w:t xml:space="preserve">Mardi 18 </w:t>
      </w:r>
      <w:r w:rsidR="002A3E45" w:rsidRPr="002A3E45">
        <w:rPr>
          <w:b w:val="0"/>
          <w:bCs/>
          <w:sz w:val="24"/>
          <w:szCs w:val="24"/>
          <w:u w:val="single"/>
        </w:rPr>
        <w:t>Février</w:t>
      </w:r>
      <w:r w:rsidRPr="002A3E45">
        <w:rPr>
          <w:b w:val="0"/>
          <w:bCs/>
          <w:sz w:val="24"/>
          <w:szCs w:val="24"/>
          <w:u w:val="single"/>
        </w:rPr>
        <w:t xml:space="preserve"> 2020 :</w:t>
      </w:r>
    </w:p>
    <w:p w14:paraId="486CAD72" w14:textId="77777777" w:rsidR="002A3E45" w:rsidRDefault="00FB23B7" w:rsidP="002A3E45">
      <w:pPr>
        <w:pStyle w:val="Paragraphedeliste"/>
        <w:numPr>
          <w:ilvl w:val="0"/>
          <w:numId w:val="2"/>
        </w:numPr>
        <w:spacing w:line="240" w:lineRule="auto"/>
        <w:rPr>
          <w:rFonts w:ascii="Calibri" w:hAnsi="Calibri" w:cs="Calibri"/>
          <w:b w:val="0"/>
          <w:bCs/>
          <w:color w:val="0F0D29" w:themeColor="text1"/>
          <w:sz w:val="24"/>
          <w:szCs w:val="24"/>
        </w:rPr>
      </w:pPr>
      <w:r w:rsidRPr="002A3E45">
        <w:rPr>
          <w:rFonts w:ascii="Calibri" w:hAnsi="Calibri" w:cs="Calibri"/>
          <w:b w:val="0"/>
          <w:bCs/>
          <w:color w:val="0F0D29" w:themeColor="text1"/>
          <w:sz w:val="24"/>
          <w:szCs w:val="24"/>
        </w:rPr>
        <w:t>Corrections des derniers bugs majeurs</w:t>
      </w:r>
    </w:p>
    <w:p w14:paraId="0C46CBEE" w14:textId="77777777" w:rsidR="002A3E45" w:rsidRDefault="00FB23B7" w:rsidP="002A3E45">
      <w:pPr>
        <w:pStyle w:val="Paragraphedeliste"/>
        <w:numPr>
          <w:ilvl w:val="0"/>
          <w:numId w:val="2"/>
        </w:numPr>
        <w:spacing w:line="240" w:lineRule="auto"/>
        <w:rPr>
          <w:rFonts w:ascii="Calibri" w:hAnsi="Calibri" w:cs="Calibri"/>
          <w:b w:val="0"/>
          <w:bCs/>
          <w:color w:val="0F0D29" w:themeColor="text1"/>
          <w:sz w:val="24"/>
          <w:szCs w:val="24"/>
        </w:rPr>
      </w:pPr>
      <w:r w:rsidRPr="002A3E45">
        <w:rPr>
          <w:rFonts w:ascii="Calibri" w:hAnsi="Calibri" w:cs="Calibri"/>
          <w:b w:val="0"/>
          <w:bCs/>
          <w:color w:val="0F0D29" w:themeColor="text1"/>
          <w:sz w:val="24"/>
          <w:szCs w:val="24"/>
        </w:rPr>
        <w:t>Refonte graphique du site.</w:t>
      </w:r>
    </w:p>
    <w:p w14:paraId="130A10F4" w14:textId="77777777" w:rsidR="002A3E45" w:rsidRDefault="00FB23B7" w:rsidP="002A3E45">
      <w:pPr>
        <w:pStyle w:val="Paragraphedeliste"/>
        <w:numPr>
          <w:ilvl w:val="0"/>
          <w:numId w:val="2"/>
        </w:numPr>
        <w:spacing w:line="240" w:lineRule="auto"/>
        <w:rPr>
          <w:rFonts w:ascii="Calibri" w:hAnsi="Calibri" w:cs="Calibri"/>
          <w:b w:val="0"/>
          <w:bCs/>
          <w:color w:val="0F0D29" w:themeColor="text1"/>
          <w:sz w:val="24"/>
          <w:szCs w:val="24"/>
        </w:rPr>
      </w:pPr>
      <w:r w:rsidRPr="002A3E45">
        <w:rPr>
          <w:rFonts w:ascii="Calibri" w:hAnsi="Calibri" w:cs="Calibri"/>
          <w:b w:val="0"/>
          <w:bCs/>
          <w:color w:val="0F0D29" w:themeColor="text1"/>
          <w:sz w:val="24"/>
          <w:szCs w:val="24"/>
        </w:rPr>
        <w:t>CSS modifié</w:t>
      </w:r>
    </w:p>
    <w:p w14:paraId="0439098E" w14:textId="77777777" w:rsidR="002A3E45" w:rsidRDefault="00FB23B7" w:rsidP="002A3E45">
      <w:pPr>
        <w:pStyle w:val="Paragraphedeliste"/>
        <w:numPr>
          <w:ilvl w:val="0"/>
          <w:numId w:val="2"/>
        </w:numPr>
        <w:spacing w:line="240" w:lineRule="auto"/>
        <w:rPr>
          <w:rFonts w:ascii="Calibri" w:hAnsi="Calibri" w:cs="Calibri"/>
          <w:b w:val="0"/>
          <w:bCs/>
          <w:color w:val="0F0D29" w:themeColor="text1"/>
          <w:sz w:val="24"/>
          <w:szCs w:val="24"/>
        </w:rPr>
      </w:pPr>
      <w:r w:rsidRPr="002A3E45">
        <w:rPr>
          <w:rFonts w:ascii="Calibri" w:hAnsi="Calibri" w:cs="Calibri"/>
          <w:b w:val="0"/>
          <w:bCs/>
          <w:color w:val="0F0D29" w:themeColor="text1"/>
          <w:sz w:val="24"/>
          <w:szCs w:val="24"/>
        </w:rPr>
        <w:t>Doc utilisateur finalisée</w:t>
      </w:r>
    </w:p>
    <w:p w14:paraId="1B3046CF" w14:textId="77777777" w:rsidR="002A3E45" w:rsidRPr="002A3E45" w:rsidRDefault="00FB23B7" w:rsidP="002A3E45">
      <w:pPr>
        <w:pStyle w:val="Paragraphedeliste"/>
        <w:numPr>
          <w:ilvl w:val="0"/>
          <w:numId w:val="2"/>
        </w:numPr>
        <w:spacing w:line="240" w:lineRule="auto"/>
        <w:rPr>
          <w:rFonts w:ascii="Calibri" w:hAnsi="Calibri" w:cs="Calibri"/>
          <w:b w:val="0"/>
          <w:bCs/>
          <w:color w:val="0F0D29" w:themeColor="text1"/>
          <w:sz w:val="24"/>
          <w:szCs w:val="24"/>
        </w:rPr>
      </w:pPr>
      <w:r w:rsidRPr="002A3E45">
        <w:rPr>
          <w:rFonts w:ascii="Calibri" w:eastAsia="Times New Roman" w:hAnsi="Calibri" w:cs="Calibri"/>
          <w:b w:val="0"/>
          <w:bCs/>
          <w:color w:val="0F0D29" w:themeColor="text1"/>
          <w:sz w:val="24"/>
          <w:szCs w:val="24"/>
          <w:lang w:eastAsia="fr-FR"/>
        </w:rPr>
        <w:t>Documentation de conception de l’application finalisé</w:t>
      </w:r>
    </w:p>
    <w:p w14:paraId="26192BD9" w14:textId="77777777" w:rsidR="00FB23B7" w:rsidRPr="002A3E45" w:rsidRDefault="002A3E45" w:rsidP="002A3E45">
      <w:pPr>
        <w:pStyle w:val="Paragraphedeliste"/>
        <w:numPr>
          <w:ilvl w:val="0"/>
          <w:numId w:val="2"/>
        </w:numPr>
        <w:spacing w:line="240" w:lineRule="auto"/>
        <w:rPr>
          <w:rFonts w:ascii="Calibri" w:hAnsi="Calibri" w:cs="Calibri"/>
          <w:b w:val="0"/>
          <w:bCs/>
          <w:color w:val="0F0D29" w:themeColor="text1"/>
          <w:sz w:val="24"/>
          <w:szCs w:val="24"/>
        </w:rPr>
      </w:pPr>
      <w:r w:rsidRPr="002A3E45">
        <w:rPr>
          <w:rFonts w:ascii="Calibri" w:eastAsia="Times New Roman" w:hAnsi="Calibri" w:cs="Calibri"/>
          <w:b w:val="0"/>
          <w:bCs/>
          <w:color w:val="0F0D29" w:themeColor="text1"/>
          <w:sz w:val="24"/>
          <w:szCs w:val="24"/>
          <w:lang w:eastAsia="fr-FR"/>
        </w:rPr>
        <w:t>Préparation</w:t>
      </w:r>
      <w:r w:rsidR="00FB23B7" w:rsidRPr="002A3E45">
        <w:rPr>
          <w:rFonts w:ascii="Calibri" w:eastAsia="Times New Roman" w:hAnsi="Calibri" w:cs="Calibri"/>
          <w:b w:val="0"/>
          <w:bCs/>
          <w:color w:val="0F0D29" w:themeColor="text1"/>
          <w:sz w:val="24"/>
          <w:szCs w:val="24"/>
          <w:lang w:eastAsia="fr-FR"/>
        </w:rPr>
        <w:t xml:space="preserve"> du </w:t>
      </w:r>
      <w:r w:rsidRPr="002A3E45">
        <w:rPr>
          <w:rFonts w:ascii="Calibri" w:eastAsia="Times New Roman" w:hAnsi="Calibri" w:cs="Calibri"/>
          <w:b w:val="0"/>
          <w:bCs/>
          <w:color w:val="0F0D29" w:themeColor="text1"/>
          <w:sz w:val="24"/>
          <w:szCs w:val="24"/>
          <w:lang w:eastAsia="fr-FR"/>
        </w:rPr>
        <w:t>PowerPoint</w:t>
      </w:r>
      <w:r w:rsidR="00FB23B7" w:rsidRPr="002A3E45">
        <w:rPr>
          <w:rFonts w:ascii="Calibri" w:eastAsia="Times New Roman" w:hAnsi="Calibri" w:cs="Calibri"/>
          <w:b w:val="0"/>
          <w:bCs/>
          <w:color w:val="0F0D29" w:themeColor="text1"/>
          <w:sz w:val="24"/>
          <w:szCs w:val="24"/>
          <w:lang w:eastAsia="fr-FR"/>
        </w:rPr>
        <w:t xml:space="preserve"> pour la soutenance.</w:t>
      </w:r>
    </w:p>
    <w:p w14:paraId="2EB3E399" w14:textId="77777777" w:rsidR="00FB23B7" w:rsidRPr="002A3E45" w:rsidRDefault="00FB23B7" w:rsidP="002A3E45">
      <w:pPr>
        <w:spacing w:line="240" w:lineRule="auto"/>
        <w:ind w:firstLine="360"/>
        <w:rPr>
          <w:rFonts w:ascii="Calibri" w:eastAsia="Times New Roman" w:hAnsi="Calibri" w:cs="Calibri"/>
          <w:b w:val="0"/>
          <w:bCs/>
          <w:color w:val="0F0D29" w:themeColor="text1"/>
          <w:sz w:val="24"/>
          <w:szCs w:val="24"/>
          <w:lang w:eastAsia="fr-FR"/>
        </w:rPr>
      </w:pPr>
    </w:p>
    <w:p w14:paraId="462F2E29" w14:textId="77777777" w:rsidR="00FB23B7" w:rsidRPr="002A3E45" w:rsidRDefault="00FB23B7" w:rsidP="002A3E45">
      <w:pPr>
        <w:spacing w:line="240" w:lineRule="auto"/>
        <w:ind w:left="360"/>
        <w:rPr>
          <w:rFonts w:ascii="Calibri" w:hAnsi="Calibri" w:cs="Calibri"/>
          <w:b w:val="0"/>
          <w:bCs/>
          <w:color w:val="0F0D29" w:themeColor="text1"/>
          <w:sz w:val="24"/>
          <w:szCs w:val="24"/>
        </w:rPr>
      </w:pPr>
    </w:p>
    <w:p w14:paraId="1B0AC2F9" w14:textId="77777777" w:rsidR="00FB23B7" w:rsidRPr="002A3E45" w:rsidRDefault="00FB23B7" w:rsidP="00D92B4C">
      <w:pPr>
        <w:spacing w:after="200" w:line="240" w:lineRule="auto"/>
        <w:ind w:left="360"/>
        <w:rPr>
          <w:b w:val="0"/>
          <w:bCs/>
          <w:sz w:val="24"/>
          <w:szCs w:val="24"/>
          <w:u w:val="single"/>
        </w:rPr>
      </w:pPr>
      <w:r w:rsidRPr="002A3E45">
        <w:rPr>
          <w:b w:val="0"/>
          <w:bCs/>
          <w:sz w:val="24"/>
          <w:szCs w:val="24"/>
          <w:u w:val="single"/>
        </w:rPr>
        <w:t xml:space="preserve">Mercredi 19 </w:t>
      </w:r>
      <w:r w:rsidR="002A3E45" w:rsidRPr="002A3E45">
        <w:rPr>
          <w:b w:val="0"/>
          <w:bCs/>
          <w:sz w:val="24"/>
          <w:szCs w:val="24"/>
          <w:u w:val="single"/>
        </w:rPr>
        <w:t>Février</w:t>
      </w:r>
      <w:r w:rsidRPr="002A3E45">
        <w:rPr>
          <w:b w:val="0"/>
          <w:bCs/>
          <w:sz w:val="24"/>
          <w:szCs w:val="24"/>
          <w:u w:val="single"/>
        </w:rPr>
        <w:t xml:space="preserve"> 2020 :</w:t>
      </w:r>
    </w:p>
    <w:p w14:paraId="06E68967" w14:textId="77777777" w:rsidR="002A3E45" w:rsidRDefault="00FB23B7" w:rsidP="002A3E45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2A3E45">
        <w:rPr>
          <w:b w:val="0"/>
          <w:bCs/>
          <w:color w:val="0F0D29" w:themeColor="text1"/>
          <w:sz w:val="24"/>
          <w:szCs w:val="24"/>
        </w:rPr>
        <w:t xml:space="preserve">Présentation des </w:t>
      </w:r>
      <w:r w:rsidR="002A3E45" w:rsidRPr="002A3E45">
        <w:rPr>
          <w:b w:val="0"/>
          <w:bCs/>
          <w:color w:val="0F0D29" w:themeColor="text1"/>
          <w:sz w:val="24"/>
          <w:szCs w:val="24"/>
        </w:rPr>
        <w:t>dernières</w:t>
      </w:r>
      <w:r w:rsidRPr="002A3E45">
        <w:rPr>
          <w:b w:val="0"/>
          <w:bCs/>
          <w:color w:val="0F0D29" w:themeColor="text1"/>
          <w:sz w:val="24"/>
          <w:szCs w:val="24"/>
        </w:rPr>
        <w:t xml:space="preserve"> </w:t>
      </w:r>
      <w:proofErr w:type="spellStart"/>
      <w:r w:rsidRPr="002A3E45">
        <w:rPr>
          <w:b w:val="0"/>
          <w:bCs/>
          <w:color w:val="0F0D29" w:themeColor="text1"/>
          <w:sz w:val="24"/>
          <w:szCs w:val="24"/>
        </w:rPr>
        <w:t>modifs</w:t>
      </w:r>
      <w:proofErr w:type="spellEnd"/>
      <w:r w:rsidRPr="002A3E45">
        <w:rPr>
          <w:b w:val="0"/>
          <w:bCs/>
          <w:color w:val="0F0D29" w:themeColor="text1"/>
          <w:sz w:val="24"/>
          <w:szCs w:val="24"/>
        </w:rPr>
        <w:t xml:space="preserve"> </w:t>
      </w:r>
      <w:r w:rsidR="003B62ED" w:rsidRPr="002A3E45">
        <w:rPr>
          <w:b w:val="0"/>
          <w:bCs/>
          <w:color w:val="0F0D29" w:themeColor="text1"/>
          <w:sz w:val="24"/>
          <w:szCs w:val="24"/>
        </w:rPr>
        <w:t>à</w:t>
      </w:r>
      <w:r w:rsidRPr="002A3E45">
        <w:rPr>
          <w:b w:val="0"/>
          <w:bCs/>
          <w:color w:val="0F0D29" w:themeColor="text1"/>
          <w:sz w:val="24"/>
          <w:szCs w:val="24"/>
        </w:rPr>
        <w:t xml:space="preserve"> l’équipe par le dev </w:t>
      </w:r>
      <w:proofErr w:type="spellStart"/>
      <w:r w:rsidR="002A3E45" w:rsidRPr="002A3E45">
        <w:rPr>
          <w:b w:val="0"/>
          <w:bCs/>
          <w:color w:val="0F0D29" w:themeColor="text1"/>
          <w:sz w:val="24"/>
          <w:szCs w:val="24"/>
        </w:rPr>
        <w:t>backEnd</w:t>
      </w:r>
      <w:proofErr w:type="spellEnd"/>
    </w:p>
    <w:p w14:paraId="5531D7B5" w14:textId="77777777" w:rsidR="002A3E45" w:rsidRDefault="00FB23B7" w:rsidP="002A3E45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2A3E45">
        <w:rPr>
          <w:b w:val="0"/>
          <w:bCs/>
          <w:color w:val="0F0D29" w:themeColor="text1"/>
          <w:sz w:val="24"/>
          <w:szCs w:val="24"/>
        </w:rPr>
        <w:t xml:space="preserve">Derniers commentaires apportés </w:t>
      </w:r>
      <w:r w:rsidR="002A3E45" w:rsidRPr="002A3E45">
        <w:rPr>
          <w:b w:val="0"/>
          <w:bCs/>
          <w:color w:val="0F0D29" w:themeColor="text1"/>
          <w:sz w:val="24"/>
          <w:szCs w:val="24"/>
        </w:rPr>
        <w:t>au code</w:t>
      </w:r>
      <w:r w:rsidRPr="002A3E45">
        <w:rPr>
          <w:b w:val="0"/>
          <w:bCs/>
          <w:color w:val="0F0D29" w:themeColor="text1"/>
          <w:sz w:val="24"/>
          <w:szCs w:val="24"/>
        </w:rPr>
        <w:t xml:space="preserve"> et la </w:t>
      </w:r>
      <w:proofErr w:type="spellStart"/>
      <w:r w:rsidRPr="002A3E45">
        <w:rPr>
          <w:b w:val="0"/>
          <w:bCs/>
          <w:color w:val="0F0D29" w:themeColor="text1"/>
          <w:sz w:val="24"/>
          <w:szCs w:val="24"/>
        </w:rPr>
        <w:t>review</w:t>
      </w:r>
      <w:proofErr w:type="spellEnd"/>
      <w:r w:rsidRPr="002A3E45">
        <w:rPr>
          <w:b w:val="0"/>
          <w:bCs/>
          <w:color w:val="0F0D29" w:themeColor="text1"/>
          <w:sz w:val="24"/>
          <w:szCs w:val="24"/>
        </w:rPr>
        <w:t>.</w:t>
      </w:r>
    </w:p>
    <w:p w14:paraId="742D29CB" w14:textId="77777777" w:rsidR="00FB23B7" w:rsidRPr="002A3E45" w:rsidRDefault="00FB23B7" w:rsidP="002A3E45">
      <w:pPr>
        <w:pStyle w:val="Paragraphedeliste"/>
        <w:numPr>
          <w:ilvl w:val="0"/>
          <w:numId w:val="2"/>
        </w:numPr>
        <w:spacing w:line="240" w:lineRule="auto"/>
        <w:rPr>
          <w:b w:val="0"/>
          <w:bCs/>
          <w:color w:val="0F0D29" w:themeColor="text1"/>
          <w:sz w:val="24"/>
          <w:szCs w:val="24"/>
        </w:rPr>
      </w:pPr>
      <w:r w:rsidRPr="002A3E45">
        <w:rPr>
          <w:b w:val="0"/>
          <w:bCs/>
          <w:color w:val="0F0D29" w:themeColor="text1"/>
          <w:sz w:val="24"/>
          <w:szCs w:val="24"/>
        </w:rPr>
        <w:t>Répétition et briefing pour la présentation.</w:t>
      </w:r>
    </w:p>
    <w:p w14:paraId="03A9584C" w14:textId="77777777" w:rsidR="00FB23B7" w:rsidRDefault="00FB23B7" w:rsidP="00FB23B7">
      <w:pPr>
        <w:spacing w:after="200" w:line="240" w:lineRule="auto"/>
        <w:rPr>
          <w:b w:val="0"/>
          <w:bCs/>
          <w:szCs w:val="28"/>
          <w:u w:val="single"/>
        </w:rPr>
      </w:pPr>
    </w:p>
    <w:p w14:paraId="12ACFF5A" w14:textId="77777777" w:rsidR="00110140" w:rsidRDefault="00110140">
      <w:pPr>
        <w:spacing w:after="200"/>
        <w:rPr>
          <w:b w:val="0"/>
          <w:bCs/>
          <w:szCs w:val="28"/>
          <w:u w:val="single"/>
        </w:rPr>
      </w:pPr>
      <w:r>
        <w:rPr>
          <w:b w:val="0"/>
          <w:bCs/>
          <w:szCs w:val="28"/>
          <w:u w:val="single"/>
        </w:rPr>
        <w:br w:type="page"/>
      </w:r>
    </w:p>
    <w:p w14:paraId="11CCEBD3" w14:textId="77777777" w:rsidR="002A3E45" w:rsidRDefault="002A3E45" w:rsidP="00FB23B7">
      <w:pPr>
        <w:spacing w:after="200" w:line="240" w:lineRule="auto"/>
        <w:rPr>
          <w:b w:val="0"/>
          <w:bCs/>
          <w:szCs w:val="28"/>
          <w:u w:val="single"/>
        </w:rPr>
      </w:pPr>
    </w:p>
    <w:p w14:paraId="7D7FC61B" w14:textId="77777777" w:rsidR="002A3E45" w:rsidRDefault="00110140" w:rsidP="0083236A">
      <w:pPr>
        <w:pStyle w:val="Paragraphedeliste"/>
        <w:numPr>
          <w:ilvl w:val="0"/>
          <w:numId w:val="9"/>
        </w:numPr>
        <w:spacing w:after="200" w:line="240" w:lineRule="auto"/>
        <w:jc w:val="center"/>
        <w:rPr>
          <w:b w:val="0"/>
          <w:bCs/>
          <w:sz w:val="40"/>
          <w:szCs w:val="40"/>
          <w:u w:val="single"/>
        </w:rPr>
      </w:pPr>
      <w:r w:rsidRPr="00110140">
        <w:rPr>
          <w:b w:val="0"/>
          <w:bCs/>
          <w:sz w:val="40"/>
          <w:szCs w:val="40"/>
          <w:u w:val="single"/>
        </w:rPr>
        <w:t>Annexe B</w:t>
      </w:r>
    </w:p>
    <w:p w14:paraId="29DFEC73" w14:textId="77777777" w:rsidR="00110140" w:rsidRDefault="00110140" w:rsidP="00110140">
      <w:pPr>
        <w:spacing w:after="200" w:line="240" w:lineRule="auto"/>
        <w:ind w:left="360"/>
        <w:rPr>
          <w:b w:val="0"/>
          <w:bCs/>
          <w:sz w:val="32"/>
          <w:szCs w:val="32"/>
        </w:rPr>
      </w:pPr>
      <w:r w:rsidRPr="00815069">
        <w:rPr>
          <w:b w:val="0"/>
          <w:bCs/>
          <w:sz w:val="32"/>
          <w:szCs w:val="32"/>
        </w:rPr>
        <w:t xml:space="preserve">Avis personnels et impressions sur cette édition de camus </w:t>
      </w:r>
      <w:proofErr w:type="spellStart"/>
      <w:r w:rsidRPr="00815069">
        <w:rPr>
          <w:b w:val="0"/>
          <w:bCs/>
          <w:sz w:val="32"/>
          <w:szCs w:val="32"/>
        </w:rPr>
        <w:t>contest</w:t>
      </w:r>
      <w:proofErr w:type="spellEnd"/>
      <w:r w:rsidRPr="00815069">
        <w:rPr>
          <w:b w:val="0"/>
          <w:bCs/>
          <w:sz w:val="32"/>
          <w:szCs w:val="32"/>
        </w:rPr>
        <w:t> :</w:t>
      </w:r>
    </w:p>
    <w:p w14:paraId="0E7ECE53" w14:textId="77777777" w:rsidR="00BB39A1" w:rsidRPr="00815069" w:rsidRDefault="00BB39A1" w:rsidP="00110140">
      <w:pPr>
        <w:spacing w:after="200" w:line="240" w:lineRule="auto"/>
        <w:ind w:left="360"/>
        <w:rPr>
          <w:b w:val="0"/>
          <w:bCs/>
          <w:sz w:val="32"/>
          <w:szCs w:val="32"/>
        </w:rPr>
      </w:pPr>
    </w:p>
    <w:p w14:paraId="31BDF1C3" w14:textId="77777777" w:rsidR="00110140" w:rsidRPr="00BB39A1" w:rsidRDefault="00815069" w:rsidP="00110140">
      <w:pPr>
        <w:spacing w:after="200" w:line="240" w:lineRule="auto"/>
        <w:ind w:left="360"/>
        <w:rPr>
          <w:b w:val="0"/>
          <w:bCs/>
          <w:color w:val="0F0D29" w:themeColor="text1"/>
          <w:szCs w:val="28"/>
          <w:u w:val="single"/>
        </w:rPr>
      </w:pPr>
      <w:r w:rsidRPr="00BB39A1">
        <w:rPr>
          <w:b w:val="0"/>
          <w:bCs/>
          <w:color w:val="0F0D29" w:themeColor="text1"/>
          <w:sz w:val="24"/>
          <w:szCs w:val="24"/>
          <w:u w:val="single"/>
        </w:rPr>
        <w:t xml:space="preserve">Avis de </w:t>
      </w:r>
      <w:proofErr w:type="spellStart"/>
      <w:r w:rsidRPr="00BB39A1">
        <w:rPr>
          <w:b w:val="0"/>
          <w:bCs/>
          <w:color w:val="0F0D29" w:themeColor="text1"/>
          <w:sz w:val="24"/>
          <w:szCs w:val="24"/>
          <w:u w:val="single"/>
        </w:rPr>
        <w:t>Quillet</w:t>
      </w:r>
      <w:proofErr w:type="spellEnd"/>
      <w:r w:rsidRPr="00BB39A1">
        <w:rPr>
          <w:b w:val="0"/>
          <w:bCs/>
          <w:color w:val="0F0D29" w:themeColor="text1"/>
          <w:sz w:val="24"/>
          <w:szCs w:val="24"/>
          <w:u w:val="single"/>
        </w:rPr>
        <w:t xml:space="preserve"> Olivier : </w:t>
      </w:r>
      <w:proofErr w:type="spellStart"/>
      <w:r w:rsidRPr="00BB39A1">
        <w:rPr>
          <w:b w:val="0"/>
          <w:bCs/>
          <w:color w:val="0F0D29" w:themeColor="text1"/>
          <w:sz w:val="24"/>
          <w:szCs w:val="24"/>
          <w:u w:val="single"/>
        </w:rPr>
        <w:t>FrontEnd</w:t>
      </w:r>
      <w:proofErr w:type="spellEnd"/>
      <w:r w:rsidRPr="00BB39A1">
        <w:rPr>
          <w:b w:val="0"/>
          <w:bCs/>
          <w:color w:val="0F0D29" w:themeColor="text1"/>
          <w:sz w:val="24"/>
          <w:szCs w:val="24"/>
          <w:u w:val="single"/>
        </w:rPr>
        <w:t xml:space="preserve">, Doc, </w:t>
      </w:r>
      <w:proofErr w:type="spellStart"/>
      <w:r w:rsidRPr="00BB39A1">
        <w:rPr>
          <w:b w:val="0"/>
          <w:bCs/>
          <w:color w:val="0F0D29" w:themeColor="text1"/>
          <w:sz w:val="24"/>
          <w:szCs w:val="24"/>
          <w:u w:val="single"/>
        </w:rPr>
        <w:t>Integration</w:t>
      </w:r>
      <w:proofErr w:type="spellEnd"/>
      <w:r w:rsidRPr="00BB39A1">
        <w:rPr>
          <w:b w:val="0"/>
          <w:bCs/>
          <w:color w:val="0F0D29" w:themeColor="text1"/>
          <w:szCs w:val="28"/>
          <w:u w:val="single"/>
        </w:rPr>
        <w:t>.</w:t>
      </w:r>
    </w:p>
    <w:p w14:paraId="5EF094BD" w14:textId="77777777" w:rsidR="00815069" w:rsidRPr="00BB39A1" w:rsidRDefault="00110140" w:rsidP="00815069">
      <w:pPr>
        <w:spacing w:line="240" w:lineRule="auto"/>
        <w:ind w:left="360"/>
        <w:rPr>
          <w:b w:val="0"/>
          <w:bCs/>
          <w:i/>
          <w:iCs/>
          <w:sz w:val="24"/>
          <w:szCs w:val="24"/>
        </w:rPr>
      </w:pPr>
      <w:r w:rsidRPr="00BB39A1">
        <w:rPr>
          <w:b w:val="0"/>
          <w:bCs/>
          <w:i/>
          <w:iCs/>
          <w:sz w:val="24"/>
          <w:szCs w:val="24"/>
        </w:rPr>
        <w:t xml:space="preserve">Quoi qu’il advienne de notre note, au final pour moi cette édition de campus </w:t>
      </w:r>
      <w:r w:rsidR="00BB39A1" w:rsidRPr="00BB39A1">
        <w:rPr>
          <w:b w:val="0"/>
          <w:bCs/>
          <w:i/>
          <w:iCs/>
          <w:sz w:val="24"/>
          <w:szCs w:val="24"/>
        </w:rPr>
        <w:t>Contest</w:t>
      </w:r>
      <w:r w:rsidRPr="00BB39A1">
        <w:rPr>
          <w:b w:val="0"/>
          <w:bCs/>
          <w:i/>
          <w:iCs/>
          <w:sz w:val="24"/>
          <w:szCs w:val="24"/>
        </w:rPr>
        <w:t xml:space="preserve"> est un </w:t>
      </w:r>
      <w:r w:rsidR="00BB39A1" w:rsidRPr="00BB39A1">
        <w:rPr>
          <w:b w:val="0"/>
          <w:bCs/>
          <w:i/>
          <w:iCs/>
          <w:sz w:val="24"/>
          <w:szCs w:val="24"/>
        </w:rPr>
        <w:t>succès</w:t>
      </w:r>
      <w:r w:rsidRPr="00BB39A1">
        <w:rPr>
          <w:b w:val="0"/>
          <w:bCs/>
          <w:i/>
          <w:iCs/>
          <w:sz w:val="24"/>
          <w:szCs w:val="24"/>
        </w:rPr>
        <w:t>.</w:t>
      </w:r>
    </w:p>
    <w:p w14:paraId="4E86FAC4" w14:textId="77777777" w:rsidR="00BB39A1" w:rsidRDefault="00BB39A1" w:rsidP="00815069">
      <w:pPr>
        <w:spacing w:line="240" w:lineRule="auto"/>
        <w:ind w:left="360"/>
        <w:rPr>
          <w:b w:val="0"/>
          <w:bCs/>
          <w:sz w:val="24"/>
          <w:szCs w:val="24"/>
        </w:rPr>
      </w:pPr>
    </w:p>
    <w:p w14:paraId="2B4EFE75" w14:textId="77777777" w:rsidR="00110140" w:rsidRPr="00815069" w:rsidRDefault="00110140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 w:rsidRPr="00815069">
        <w:rPr>
          <w:b w:val="0"/>
          <w:bCs/>
          <w:sz w:val="24"/>
          <w:szCs w:val="24"/>
        </w:rPr>
        <w:t xml:space="preserve">Nous nous sommes retrouvés « poussés dans le grand bain » </w:t>
      </w:r>
      <w:r w:rsidR="00BB39A1">
        <w:rPr>
          <w:b w:val="0"/>
          <w:bCs/>
          <w:sz w:val="24"/>
          <w:szCs w:val="24"/>
        </w:rPr>
        <w:t>à</w:t>
      </w:r>
      <w:r w:rsidRPr="00815069">
        <w:rPr>
          <w:b w:val="0"/>
          <w:bCs/>
          <w:sz w:val="24"/>
          <w:szCs w:val="24"/>
        </w:rPr>
        <w:t xml:space="preserve"> devoir travailler avec des </w:t>
      </w:r>
      <w:r w:rsidR="005153F0" w:rsidRPr="00815069">
        <w:rPr>
          <w:b w:val="0"/>
          <w:bCs/>
          <w:sz w:val="24"/>
          <w:szCs w:val="24"/>
        </w:rPr>
        <w:t>camarades</w:t>
      </w:r>
      <w:r w:rsidRPr="00815069">
        <w:rPr>
          <w:b w:val="0"/>
          <w:bCs/>
          <w:sz w:val="24"/>
          <w:szCs w:val="24"/>
        </w:rPr>
        <w:t xml:space="preserve"> que </w:t>
      </w:r>
      <w:r w:rsidR="00BB39A1" w:rsidRPr="00815069">
        <w:rPr>
          <w:b w:val="0"/>
          <w:bCs/>
          <w:sz w:val="24"/>
          <w:szCs w:val="24"/>
        </w:rPr>
        <w:t>l’on n’aurait pas</w:t>
      </w:r>
      <w:r w:rsidRPr="00815069">
        <w:rPr>
          <w:b w:val="0"/>
          <w:bCs/>
          <w:sz w:val="24"/>
          <w:szCs w:val="24"/>
        </w:rPr>
        <w:t xml:space="preserve"> forcément </w:t>
      </w:r>
      <w:r w:rsidR="00BB39A1" w:rsidRPr="00815069">
        <w:rPr>
          <w:b w:val="0"/>
          <w:bCs/>
          <w:sz w:val="24"/>
          <w:szCs w:val="24"/>
        </w:rPr>
        <w:t>sollicité</w:t>
      </w:r>
      <w:r w:rsidRPr="00815069">
        <w:rPr>
          <w:b w:val="0"/>
          <w:bCs/>
          <w:sz w:val="24"/>
          <w:szCs w:val="24"/>
        </w:rPr>
        <w:t xml:space="preserve"> pour ce genre d’</w:t>
      </w:r>
      <w:r w:rsidR="005153F0" w:rsidRPr="00815069">
        <w:rPr>
          <w:b w:val="0"/>
          <w:bCs/>
          <w:sz w:val="24"/>
          <w:szCs w:val="24"/>
        </w:rPr>
        <w:t>activités</w:t>
      </w:r>
      <w:r w:rsidRPr="00815069">
        <w:rPr>
          <w:b w:val="0"/>
          <w:bCs/>
          <w:sz w:val="24"/>
          <w:szCs w:val="24"/>
        </w:rPr>
        <w:t>.</w:t>
      </w:r>
    </w:p>
    <w:p w14:paraId="10848C66" w14:textId="77777777" w:rsidR="00110140" w:rsidRPr="00815069" w:rsidRDefault="005153F0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 w:rsidRPr="00815069">
        <w:rPr>
          <w:b w:val="0"/>
          <w:bCs/>
          <w:sz w:val="24"/>
          <w:szCs w:val="24"/>
        </w:rPr>
        <w:t xml:space="preserve">Chacun doit se </w:t>
      </w:r>
      <w:r w:rsidR="00BB39A1" w:rsidRPr="00815069">
        <w:rPr>
          <w:b w:val="0"/>
          <w:bCs/>
          <w:sz w:val="24"/>
          <w:szCs w:val="24"/>
        </w:rPr>
        <w:t>situer</w:t>
      </w:r>
      <w:r w:rsidRPr="00815069">
        <w:rPr>
          <w:b w:val="0"/>
          <w:bCs/>
          <w:sz w:val="24"/>
          <w:szCs w:val="24"/>
        </w:rPr>
        <w:t xml:space="preserve"> dans l’équipe, trouver sa place au sein du projet.</w:t>
      </w:r>
    </w:p>
    <w:p w14:paraId="480AD9E1" w14:textId="77777777" w:rsidR="005153F0" w:rsidRPr="00815069" w:rsidRDefault="005153F0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 w:rsidRPr="00815069">
        <w:rPr>
          <w:b w:val="0"/>
          <w:bCs/>
          <w:sz w:val="24"/>
          <w:szCs w:val="24"/>
        </w:rPr>
        <w:t xml:space="preserve">Cela oblige </w:t>
      </w:r>
      <w:r w:rsidR="00BB39A1">
        <w:rPr>
          <w:b w:val="0"/>
          <w:bCs/>
          <w:sz w:val="24"/>
          <w:szCs w:val="24"/>
        </w:rPr>
        <w:t>à</w:t>
      </w:r>
      <w:r w:rsidRPr="00815069">
        <w:rPr>
          <w:b w:val="0"/>
          <w:bCs/>
          <w:sz w:val="24"/>
          <w:szCs w:val="24"/>
        </w:rPr>
        <w:t xml:space="preserve"> se </w:t>
      </w:r>
      <w:r w:rsidR="00BB39A1" w:rsidRPr="00815069">
        <w:rPr>
          <w:b w:val="0"/>
          <w:bCs/>
          <w:sz w:val="24"/>
          <w:szCs w:val="24"/>
        </w:rPr>
        <w:t>situer</w:t>
      </w:r>
      <w:r w:rsidRPr="00815069">
        <w:rPr>
          <w:b w:val="0"/>
          <w:bCs/>
          <w:sz w:val="24"/>
          <w:szCs w:val="24"/>
        </w:rPr>
        <w:t xml:space="preserve"> soit même face aux autres.</w:t>
      </w:r>
    </w:p>
    <w:p w14:paraId="635568C0" w14:textId="77777777" w:rsidR="005153F0" w:rsidRPr="00815069" w:rsidRDefault="005153F0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 w:rsidRPr="00815069">
        <w:rPr>
          <w:b w:val="0"/>
          <w:bCs/>
          <w:sz w:val="24"/>
          <w:szCs w:val="24"/>
        </w:rPr>
        <w:t>Il est important avant tout de synchroniser les objectifs car chacun devient responsable de la note de ses coéquipiers.</w:t>
      </w:r>
    </w:p>
    <w:p w14:paraId="5EA069AF" w14:textId="77777777" w:rsidR="005153F0" w:rsidRPr="00815069" w:rsidRDefault="005153F0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 w:rsidRPr="00815069">
        <w:rPr>
          <w:b w:val="0"/>
          <w:bCs/>
          <w:sz w:val="24"/>
          <w:szCs w:val="24"/>
        </w:rPr>
        <w:t>Vous êtes non seulement responsable de vous-même mais en plus des autres.</w:t>
      </w:r>
    </w:p>
    <w:p w14:paraId="4B0359E8" w14:textId="77777777" w:rsidR="005153F0" w:rsidRPr="00815069" w:rsidRDefault="005153F0" w:rsidP="00BB39A1">
      <w:pPr>
        <w:spacing w:line="240" w:lineRule="auto"/>
        <w:rPr>
          <w:b w:val="0"/>
          <w:bCs/>
          <w:sz w:val="24"/>
          <w:szCs w:val="24"/>
        </w:rPr>
      </w:pPr>
    </w:p>
    <w:p w14:paraId="5A9CF25F" w14:textId="77777777" w:rsidR="005153F0" w:rsidRPr="00815069" w:rsidRDefault="00BB39A1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 w:rsidRPr="00815069">
        <w:rPr>
          <w:b w:val="0"/>
          <w:bCs/>
          <w:sz w:val="24"/>
          <w:szCs w:val="24"/>
        </w:rPr>
        <w:t>Après</w:t>
      </w:r>
      <w:r w:rsidR="005153F0" w:rsidRPr="00815069">
        <w:rPr>
          <w:b w:val="0"/>
          <w:bCs/>
          <w:sz w:val="24"/>
          <w:szCs w:val="24"/>
        </w:rPr>
        <w:t xml:space="preserve"> un départ un peu mitigé ou chacun partait un peu dans sa direction, il aura fallu de l’attention et de l’encadrement pour </w:t>
      </w:r>
      <w:r w:rsidRPr="00815069">
        <w:rPr>
          <w:b w:val="0"/>
          <w:bCs/>
          <w:sz w:val="24"/>
          <w:szCs w:val="24"/>
        </w:rPr>
        <w:t>restituer</w:t>
      </w:r>
      <w:r w:rsidR="005153F0" w:rsidRPr="00815069">
        <w:rPr>
          <w:b w:val="0"/>
          <w:bCs/>
          <w:sz w:val="24"/>
          <w:szCs w:val="24"/>
        </w:rPr>
        <w:t xml:space="preserve"> une bonne cohésion </w:t>
      </w:r>
      <w:r w:rsidR="00815069" w:rsidRPr="00815069">
        <w:rPr>
          <w:b w:val="0"/>
          <w:bCs/>
          <w:sz w:val="24"/>
          <w:szCs w:val="24"/>
        </w:rPr>
        <w:t>et un travail d’équipe performant.</w:t>
      </w:r>
    </w:p>
    <w:p w14:paraId="520AFF3A" w14:textId="77777777" w:rsidR="00815069" w:rsidRPr="00815069" w:rsidRDefault="00815069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 w:rsidRPr="00815069">
        <w:rPr>
          <w:b w:val="0"/>
          <w:bCs/>
          <w:sz w:val="24"/>
          <w:szCs w:val="24"/>
        </w:rPr>
        <w:t xml:space="preserve">Trouver les mots pour ne pas fermer le dialogue ou ne pas braquer les gens est une des choses les plus complexes puisque vous n’avez jamais le même interlocuteur face </w:t>
      </w:r>
      <w:r w:rsidR="00BB39A1" w:rsidRPr="00815069">
        <w:rPr>
          <w:b w:val="0"/>
          <w:bCs/>
          <w:sz w:val="24"/>
          <w:szCs w:val="24"/>
        </w:rPr>
        <w:t>à</w:t>
      </w:r>
      <w:r w:rsidRPr="00815069">
        <w:rPr>
          <w:b w:val="0"/>
          <w:bCs/>
          <w:sz w:val="24"/>
          <w:szCs w:val="24"/>
        </w:rPr>
        <w:t xml:space="preserve"> vous.</w:t>
      </w:r>
    </w:p>
    <w:p w14:paraId="0AEE3050" w14:textId="77777777" w:rsidR="00815069" w:rsidRPr="00815069" w:rsidRDefault="00815069" w:rsidP="00815069">
      <w:pPr>
        <w:spacing w:line="240" w:lineRule="auto"/>
        <w:ind w:left="360"/>
        <w:rPr>
          <w:b w:val="0"/>
          <w:bCs/>
          <w:sz w:val="24"/>
          <w:szCs w:val="24"/>
        </w:rPr>
      </w:pPr>
    </w:p>
    <w:p w14:paraId="6EC0112D" w14:textId="77777777" w:rsidR="00815069" w:rsidRPr="00815069" w:rsidRDefault="00815069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 w:rsidRPr="00815069">
        <w:rPr>
          <w:b w:val="0"/>
          <w:bCs/>
          <w:sz w:val="24"/>
          <w:szCs w:val="24"/>
        </w:rPr>
        <w:t>Certaines personnes nécessitent plus d’attention que d’autres, il faut savoir leur apporter</w:t>
      </w:r>
      <w:r w:rsidR="00BB39A1">
        <w:rPr>
          <w:b w:val="0"/>
          <w:bCs/>
          <w:sz w:val="24"/>
          <w:szCs w:val="24"/>
        </w:rPr>
        <w:t xml:space="preserve"> et prendre sur son temps</w:t>
      </w:r>
      <w:r w:rsidRPr="00815069">
        <w:rPr>
          <w:b w:val="0"/>
          <w:bCs/>
          <w:sz w:val="24"/>
          <w:szCs w:val="24"/>
        </w:rPr>
        <w:t xml:space="preserve"> pour qu’ils puissent donner le meilleur d’eux même.</w:t>
      </w:r>
    </w:p>
    <w:p w14:paraId="595FDA51" w14:textId="77777777" w:rsidR="00815069" w:rsidRDefault="00815069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 w:rsidRPr="00815069">
        <w:rPr>
          <w:b w:val="0"/>
          <w:bCs/>
          <w:sz w:val="24"/>
          <w:szCs w:val="24"/>
        </w:rPr>
        <w:t xml:space="preserve">Faire l’effort de toujours donner </w:t>
      </w:r>
      <w:r w:rsidR="00BB39A1" w:rsidRPr="00815069">
        <w:rPr>
          <w:b w:val="0"/>
          <w:bCs/>
          <w:sz w:val="24"/>
          <w:szCs w:val="24"/>
        </w:rPr>
        <w:t>une réponse claire</w:t>
      </w:r>
      <w:r w:rsidRPr="00815069">
        <w:rPr>
          <w:b w:val="0"/>
          <w:bCs/>
          <w:sz w:val="24"/>
          <w:szCs w:val="24"/>
        </w:rPr>
        <w:t xml:space="preserve"> : oui, </w:t>
      </w:r>
      <w:r w:rsidR="00BB39A1" w:rsidRPr="00815069">
        <w:rPr>
          <w:b w:val="0"/>
          <w:bCs/>
          <w:sz w:val="24"/>
          <w:szCs w:val="24"/>
        </w:rPr>
        <w:t>ou non aide</w:t>
      </w:r>
      <w:r w:rsidRPr="00815069">
        <w:rPr>
          <w:b w:val="0"/>
          <w:bCs/>
          <w:sz w:val="24"/>
          <w:szCs w:val="24"/>
        </w:rPr>
        <w:t xml:space="preserve"> les gens </w:t>
      </w:r>
      <w:proofErr w:type="spellStart"/>
      <w:r w:rsidRPr="00815069">
        <w:rPr>
          <w:b w:val="0"/>
          <w:bCs/>
          <w:sz w:val="24"/>
          <w:szCs w:val="24"/>
        </w:rPr>
        <w:t>a</w:t>
      </w:r>
      <w:proofErr w:type="spellEnd"/>
      <w:r w:rsidRPr="00815069">
        <w:rPr>
          <w:b w:val="0"/>
          <w:bCs/>
          <w:sz w:val="24"/>
          <w:szCs w:val="24"/>
        </w:rPr>
        <w:t xml:space="preserve"> se positionner plus facilement.</w:t>
      </w:r>
    </w:p>
    <w:p w14:paraId="4D472FB7" w14:textId="77777777" w:rsidR="00BB39A1" w:rsidRDefault="00BB39A1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D’autres personnes travaillent bien malgré le fait qu’ils se laissent facilement distraire.</w:t>
      </w:r>
    </w:p>
    <w:p w14:paraId="3EFE5499" w14:textId="77777777" w:rsidR="00BB39A1" w:rsidRDefault="00BB39A1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Je me suis pris au jeu de faire en sorte qu’ils soient toujours alimentés en travail et que les uns aident le plus possible les autres.</w:t>
      </w:r>
    </w:p>
    <w:p w14:paraId="3E00589C" w14:textId="77777777" w:rsidR="0048162D" w:rsidRDefault="0048162D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 xml:space="preserve">Un immense merci </w:t>
      </w:r>
      <w:proofErr w:type="gramStart"/>
      <w:r>
        <w:rPr>
          <w:b w:val="0"/>
          <w:bCs/>
          <w:sz w:val="24"/>
          <w:szCs w:val="24"/>
        </w:rPr>
        <w:t>a</w:t>
      </w:r>
      <w:proofErr w:type="gramEnd"/>
      <w:r>
        <w:rPr>
          <w:b w:val="0"/>
          <w:bCs/>
          <w:sz w:val="24"/>
          <w:szCs w:val="24"/>
        </w:rPr>
        <w:t xml:space="preserve"> Tristan pour son excellent travail, sa grande autonomie, </w:t>
      </w:r>
      <w:r w:rsidR="00941BC0">
        <w:rPr>
          <w:b w:val="0"/>
          <w:bCs/>
          <w:sz w:val="24"/>
          <w:szCs w:val="24"/>
        </w:rPr>
        <w:t xml:space="preserve">et </w:t>
      </w:r>
      <w:r>
        <w:rPr>
          <w:b w:val="0"/>
          <w:bCs/>
          <w:sz w:val="24"/>
          <w:szCs w:val="24"/>
        </w:rPr>
        <w:t>son investissement</w:t>
      </w:r>
      <w:r w:rsidR="00941BC0">
        <w:rPr>
          <w:b w:val="0"/>
          <w:bCs/>
          <w:sz w:val="24"/>
          <w:szCs w:val="24"/>
        </w:rPr>
        <w:t>.</w:t>
      </w:r>
    </w:p>
    <w:p w14:paraId="2E542925" w14:textId="77777777" w:rsidR="0048162D" w:rsidRDefault="0048162D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 xml:space="preserve">S’il devait prouver sa valeur alors pour moi </w:t>
      </w:r>
      <w:r w:rsidR="00941BC0">
        <w:rPr>
          <w:b w:val="0"/>
          <w:bCs/>
          <w:sz w:val="24"/>
          <w:szCs w:val="24"/>
        </w:rPr>
        <w:t>ce n’est plus à démontrer et je retravaillerai avec lui avec plaisir.</w:t>
      </w:r>
    </w:p>
    <w:p w14:paraId="6DBB4D6D" w14:textId="77777777" w:rsidR="00941BC0" w:rsidRPr="00815069" w:rsidRDefault="00941BC0" w:rsidP="00815069">
      <w:pPr>
        <w:spacing w:line="240" w:lineRule="auto"/>
        <w:ind w:left="360"/>
        <w:rPr>
          <w:b w:val="0"/>
          <w:bCs/>
          <w:sz w:val="24"/>
          <w:szCs w:val="24"/>
        </w:rPr>
      </w:pPr>
    </w:p>
    <w:p w14:paraId="45963865" w14:textId="77777777" w:rsidR="00815069" w:rsidRPr="00815069" w:rsidRDefault="00815069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 w:rsidRPr="00815069">
        <w:rPr>
          <w:b w:val="0"/>
          <w:bCs/>
          <w:sz w:val="24"/>
          <w:szCs w:val="24"/>
        </w:rPr>
        <w:t xml:space="preserve">Je n’envisageais pas le moins du monde avant cette édition de poursuivre mes études dans </w:t>
      </w:r>
      <w:r w:rsidR="00941BC0">
        <w:rPr>
          <w:b w:val="0"/>
          <w:bCs/>
          <w:sz w:val="24"/>
          <w:szCs w:val="24"/>
        </w:rPr>
        <w:t>des études de chef</w:t>
      </w:r>
      <w:r w:rsidRPr="00815069">
        <w:rPr>
          <w:b w:val="0"/>
          <w:bCs/>
          <w:sz w:val="24"/>
          <w:szCs w:val="24"/>
        </w:rPr>
        <w:t xml:space="preserve"> de projet.</w:t>
      </w:r>
    </w:p>
    <w:p w14:paraId="2EFE66D0" w14:textId="77777777" w:rsidR="00815069" w:rsidRPr="00815069" w:rsidRDefault="00815069" w:rsidP="00815069">
      <w:pPr>
        <w:spacing w:line="240" w:lineRule="auto"/>
        <w:ind w:left="360"/>
        <w:rPr>
          <w:b w:val="0"/>
          <w:bCs/>
          <w:sz w:val="24"/>
          <w:szCs w:val="24"/>
        </w:rPr>
      </w:pPr>
      <w:r w:rsidRPr="00815069">
        <w:rPr>
          <w:b w:val="0"/>
          <w:bCs/>
          <w:sz w:val="24"/>
          <w:szCs w:val="24"/>
        </w:rPr>
        <w:t xml:space="preserve">Cette semaine m’en a donnée un rapide </w:t>
      </w:r>
      <w:r w:rsidR="00BB39A1" w:rsidRPr="00815069">
        <w:rPr>
          <w:b w:val="0"/>
          <w:bCs/>
          <w:sz w:val="24"/>
          <w:szCs w:val="24"/>
        </w:rPr>
        <w:t>aperçu</w:t>
      </w:r>
      <w:r w:rsidRPr="00815069">
        <w:rPr>
          <w:b w:val="0"/>
          <w:bCs/>
          <w:sz w:val="24"/>
          <w:szCs w:val="24"/>
        </w:rPr>
        <w:t xml:space="preserve">, et </w:t>
      </w:r>
      <w:r w:rsidR="00BB39A1" w:rsidRPr="00815069">
        <w:rPr>
          <w:b w:val="0"/>
          <w:bCs/>
          <w:sz w:val="24"/>
          <w:szCs w:val="24"/>
        </w:rPr>
        <w:t>aujourd’hui</w:t>
      </w:r>
      <w:r w:rsidRPr="00815069">
        <w:rPr>
          <w:b w:val="0"/>
          <w:bCs/>
          <w:sz w:val="24"/>
          <w:szCs w:val="24"/>
        </w:rPr>
        <w:t xml:space="preserve"> je compte bien poursuivre dans cette voie.</w:t>
      </w:r>
    </w:p>
    <w:p w14:paraId="70BB1785" w14:textId="77777777" w:rsidR="00815069" w:rsidRDefault="00815069" w:rsidP="00815069">
      <w:pPr>
        <w:spacing w:line="240" w:lineRule="auto"/>
        <w:ind w:left="360"/>
        <w:rPr>
          <w:sz w:val="24"/>
          <w:szCs w:val="24"/>
        </w:rPr>
      </w:pPr>
      <w:r w:rsidRPr="00941BC0">
        <w:rPr>
          <w:sz w:val="24"/>
          <w:szCs w:val="24"/>
        </w:rPr>
        <w:t>Voila pourquoi qu’elle que soit la note que nous aurons, cette édition pour moi est déjà un succès.</w:t>
      </w:r>
    </w:p>
    <w:p w14:paraId="548240FA" w14:textId="77777777" w:rsidR="00941BC0" w:rsidRPr="00941BC0" w:rsidRDefault="00941BC0" w:rsidP="00815069">
      <w:pPr>
        <w:spacing w:line="240" w:lineRule="auto"/>
        <w:ind w:left="360"/>
        <w:rPr>
          <w:sz w:val="24"/>
          <w:szCs w:val="24"/>
        </w:rPr>
      </w:pPr>
    </w:p>
    <w:p w14:paraId="240393CF" w14:textId="77777777" w:rsidR="0048162D" w:rsidRDefault="0048162D">
      <w:pPr>
        <w:spacing w:after="200"/>
        <w:rPr>
          <w:b w:val="0"/>
          <w:bCs/>
          <w:szCs w:val="28"/>
          <w:u w:val="single"/>
        </w:rPr>
      </w:pPr>
      <w:r>
        <w:rPr>
          <w:b w:val="0"/>
          <w:bCs/>
          <w:szCs w:val="28"/>
          <w:u w:val="single"/>
        </w:rPr>
        <w:br w:type="page"/>
      </w:r>
    </w:p>
    <w:p w14:paraId="384A2FA3" w14:textId="77777777" w:rsidR="0048162D" w:rsidRDefault="00941BC0" w:rsidP="0048162D">
      <w:pPr>
        <w:spacing w:after="200" w:line="240" w:lineRule="auto"/>
        <w:rPr>
          <w:b w:val="0"/>
          <w:bCs/>
          <w:color w:val="0F0D29" w:themeColor="text1"/>
          <w:sz w:val="24"/>
          <w:szCs w:val="24"/>
          <w:u w:val="single"/>
        </w:rPr>
      </w:pPr>
      <w:r w:rsidRPr="00BB39A1">
        <w:rPr>
          <w:b w:val="0"/>
          <w:bCs/>
          <w:color w:val="0F0D29" w:themeColor="text1"/>
          <w:sz w:val="24"/>
          <w:szCs w:val="24"/>
          <w:u w:val="single"/>
        </w:rPr>
        <w:lastRenderedPageBreak/>
        <w:t xml:space="preserve">Avis de </w:t>
      </w:r>
      <w:r>
        <w:rPr>
          <w:b w:val="0"/>
          <w:bCs/>
          <w:color w:val="0F0D29" w:themeColor="text1"/>
          <w:sz w:val="24"/>
          <w:szCs w:val="24"/>
          <w:u w:val="single"/>
        </w:rPr>
        <w:t xml:space="preserve">Meillat </w:t>
      </w:r>
      <w:proofErr w:type="gramStart"/>
      <w:r>
        <w:rPr>
          <w:b w:val="0"/>
          <w:bCs/>
          <w:color w:val="0F0D29" w:themeColor="text1"/>
          <w:sz w:val="24"/>
          <w:szCs w:val="24"/>
          <w:u w:val="single"/>
        </w:rPr>
        <w:t xml:space="preserve">Tristan </w:t>
      </w:r>
      <w:r w:rsidRPr="00BB39A1">
        <w:rPr>
          <w:b w:val="0"/>
          <w:bCs/>
          <w:color w:val="0F0D29" w:themeColor="text1"/>
          <w:sz w:val="24"/>
          <w:szCs w:val="24"/>
          <w:u w:val="single"/>
        </w:rPr>
        <w:t> :</w:t>
      </w:r>
      <w:proofErr w:type="gramEnd"/>
      <w:r>
        <w:rPr>
          <w:b w:val="0"/>
          <w:bCs/>
          <w:color w:val="0F0D29" w:themeColor="text1"/>
          <w:sz w:val="24"/>
          <w:szCs w:val="24"/>
          <w:u w:val="single"/>
        </w:rPr>
        <w:t xml:space="preserve"> </w:t>
      </w:r>
      <w:proofErr w:type="spellStart"/>
      <w:r>
        <w:rPr>
          <w:b w:val="0"/>
          <w:bCs/>
          <w:color w:val="0F0D29" w:themeColor="text1"/>
          <w:sz w:val="24"/>
          <w:szCs w:val="24"/>
          <w:u w:val="single"/>
        </w:rPr>
        <w:t>BackEnd</w:t>
      </w:r>
      <w:proofErr w:type="spellEnd"/>
      <w:r>
        <w:rPr>
          <w:b w:val="0"/>
          <w:bCs/>
          <w:color w:val="0F0D29" w:themeColor="text1"/>
          <w:sz w:val="24"/>
          <w:szCs w:val="24"/>
          <w:u w:val="single"/>
        </w:rPr>
        <w:t xml:space="preserve">, HTML/CSS, : </w:t>
      </w:r>
    </w:p>
    <w:p w14:paraId="111245FA" w14:textId="7378B9E4" w:rsidR="00941BC0" w:rsidRPr="009E65E7" w:rsidRDefault="009E65E7" w:rsidP="0048162D">
      <w:pPr>
        <w:spacing w:after="200" w:line="240" w:lineRule="auto"/>
        <w:rPr>
          <w:b w:val="0"/>
          <w:bCs/>
          <w:color w:val="0F0D29" w:themeColor="text1"/>
          <w:sz w:val="24"/>
          <w:szCs w:val="24"/>
        </w:rPr>
      </w:pPr>
      <w:r>
        <w:rPr>
          <w:b w:val="0"/>
          <w:bCs/>
          <w:color w:val="0F0D29" w:themeColor="text1"/>
          <w:sz w:val="24"/>
          <w:szCs w:val="24"/>
        </w:rPr>
        <w:t xml:space="preserve">Ce projet fut vraiment formateur que ce soit au niveau compétences ou gestion d’équipes. J’ai beaucoup appris sur le </w:t>
      </w:r>
      <w:proofErr w:type="spellStart"/>
      <w:r>
        <w:rPr>
          <w:b w:val="0"/>
          <w:bCs/>
          <w:color w:val="0F0D29" w:themeColor="text1"/>
          <w:sz w:val="24"/>
          <w:szCs w:val="24"/>
        </w:rPr>
        <w:t>php</w:t>
      </w:r>
      <w:proofErr w:type="spellEnd"/>
      <w:r>
        <w:rPr>
          <w:b w:val="0"/>
          <w:bCs/>
          <w:color w:val="0F0D29" w:themeColor="text1"/>
          <w:sz w:val="24"/>
          <w:szCs w:val="24"/>
        </w:rPr>
        <w:t xml:space="preserve"> grâce aux conditions de projet et de rush.</w:t>
      </w:r>
    </w:p>
    <w:p w14:paraId="05133F6C" w14:textId="77777777" w:rsidR="00941BC0" w:rsidRDefault="00941BC0" w:rsidP="0048162D">
      <w:pPr>
        <w:spacing w:after="200" w:line="240" w:lineRule="auto"/>
        <w:rPr>
          <w:b w:val="0"/>
          <w:bCs/>
          <w:color w:val="0F0D29" w:themeColor="text1"/>
          <w:sz w:val="24"/>
          <w:szCs w:val="24"/>
          <w:u w:val="single"/>
        </w:rPr>
      </w:pPr>
    </w:p>
    <w:p w14:paraId="4E74BD2B" w14:textId="77777777" w:rsidR="00941BC0" w:rsidRPr="00941BC0" w:rsidRDefault="00941BC0" w:rsidP="00941BC0">
      <w:pPr>
        <w:spacing w:after="200" w:line="240" w:lineRule="auto"/>
        <w:rPr>
          <w:b w:val="0"/>
          <w:bCs/>
          <w:color w:val="0F0D29" w:themeColor="text1"/>
          <w:sz w:val="24"/>
          <w:szCs w:val="24"/>
          <w:u w:val="single"/>
        </w:rPr>
      </w:pPr>
      <w:r w:rsidRPr="00941BC0">
        <w:rPr>
          <w:b w:val="0"/>
          <w:bCs/>
          <w:color w:val="0F0D29" w:themeColor="text1"/>
          <w:sz w:val="24"/>
          <w:szCs w:val="24"/>
          <w:u w:val="single"/>
        </w:rPr>
        <w:t>Avis de</w:t>
      </w:r>
      <w:r w:rsidRPr="00941BC0">
        <w:rPr>
          <w:b w:val="0"/>
          <w:bCs/>
          <w:sz w:val="24"/>
          <w:szCs w:val="24"/>
          <w:u w:val="single"/>
        </w:rPr>
        <w:t xml:space="preserve"> </w:t>
      </w:r>
      <w:proofErr w:type="spellStart"/>
      <w:r w:rsidRPr="00941BC0">
        <w:rPr>
          <w:b w:val="0"/>
          <w:bCs/>
          <w:sz w:val="24"/>
          <w:szCs w:val="24"/>
          <w:u w:val="single"/>
        </w:rPr>
        <w:t>Ranouil</w:t>
      </w:r>
      <w:proofErr w:type="spellEnd"/>
      <w:r w:rsidRPr="00941BC0">
        <w:rPr>
          <w:b w:val="0"/>
          <w:bCs/>
          <w:sz w:val="24"/>
          <w:szCs w:val="24"/>
          <w:u w:val="single"/>
        </w:rPr>
        <w:t xml:space="preserve"> Charles</w:t>
      </w:r>
      <w:r w:rsidRPr="00941BC0">
        <w:rPr>
          <w:b w:val="0"/>
          <w:bCs/>
          <w:color w:val="0F0D29" w:themeColor="text1"/>
          <w:sz w:val="24"/>
          <w:szCs w:val="24"/>
          <w:u w:val="single"/>
        </w:rPr>
        <w:t xml:space="preserve"> : </w:t>
      </w:r>
      <w:r>
        <w:rPr>
          <w:b w:val="0"/>
          <w:bCs/>
          <w:color w:val="0F0D29" w:themeColor="text1"/>
          <w:sz w:val="24"/>
          <w:szCs w:val="24"/>
          <w:u w:val="single"/>
        </w:rPr>
        <w:t>CSS</w:t>
      </w:r>
    </w:p>
    <w:p w14:paraId="6F89F788" w14:textId="77777777" w:rsidR="00941BC0" w:rsidRDefault="00941BC0" w:rsidP="0048162D">
      <w:pPr>
        <w:spacing w:after="200" w:line="240" w:lineRule="auto"/>
        <w:rPr>
          <w:b w:val="0"/>
          <w:bCs/>
          <w:color w:val="0F0D29" w:themeColor="text1"/>
          <w:sz w:val="24"/>
          <w:szCs w:val="24"/>
          <w:u w:val="single"/>
        </w:rPr>
      </w:pPr>
    </w:p>
    <w:p w14:paraId="1AE9FF3D" w14:textId="77777777" w:rsidR="00941BC0" w:rsidRDefault="00941BC0" w:rsidP="0048162D">
      <w:pPr>
        <w:spacing w:after="200" w:line="240" w:lineRule="auto"/>
        <w:rPr>
          <w:b w:val="0"/>
          <w:bCs/>
          <w:color w:val="0F0D29" w:themeColor="text1"/>
          <w:sz w:val="24"/>
          <w:szCs w:val="24"/>
          <w:u w:val="single"/>
        </w:rPr>
      </w:pPr>
      <w:bookmarkStart w:id="1" w:name="_GoBack"/>
      <w:bookmarkEnd w:id="1"/>
    </w:p>
    <w:p w14:paraId="1DF1911E" w14:textId="77777777" w:rsidR="00941BC0" w:rsidRDefault="00941BC0" w:rsidP="00941BC0">
      <w:pPr>
        <w:spacing w:after="200" w:line="240" w:lineRule="auto"/>
        <w:rPr>
          <w:b w:val="0"/>
          <w:bCs/>
          <w:color w:val="0F0D29" w:themeColor="text1"/>
          <w:sz w:val="24"/>
          <w:szCs w:val="24"/>
          <w:u w:val="single"/>
        </w:rPr>
      </w:pPr>
      <w:r w:rsidRPr="00BB39A1">
        <w:rPr>
          <w:b w:val="0"/>
          <w:bCs/>
          <w:color w:val="0F0D29" w:themeColor="text1"/>
          <w:sz w:val="24"/>
          <w:szCs w:val="24"/>
          <w:u w:val="single"/>
        </w:rPr>
        <w:t>Avis de</w:t>
      </w:r>
      <w:r>
        <w:rPr>
          <w:b w:val="0"/>
          <w:bCs/>
          <w:color w:val="0F0D29" w:themeColor="text1"/>
          <w:sz w:val="24"/>
          <w:szCs w:val="24"/>
          <w:u w:val="single"/>
        </w:rPr>
        <w:t xml:space="preserve"> Richard Théo</w:t>
      </w:r>
      <w:r w:rsidRPr="00BB39A1">
        <w:rPr>
          <w:b w:val="0"/>
          <w:bCs/>
          <w:color w:val="0F0D29" w:themeColor="text1"/>
          <w:sz w:val="24"/>
          <w:szCs w:val="24"/>
          <w:u w:val="single"/>
        </w:rPr>
        <w:t xml:space="preserve"> :</w:t>
      </w:r>
      <w:r>
        <w:rPr>
          <w:b w:val="0"/>
          <w:bCs/>
          <w:color w:val="0F0D29" w:themeColor="text1"/>
          <w:sz w:val="24"/>
          <w:szCs w:val="24"/>
          <w:u w:val="single"/>
        </w:rPr>
        <w:t xml:space="preserve"> Maquettes, </w:t>
      </w:r>
      <w:proofErr w:type="gramStart"/>
      <w:r>
        <w:rPr>
          <w:b w:val="0"/>
          <w:bCs/>
          <w:color w:val="0F0D29" w:themeColor="text1"/>
          <w:sz w:val="24"/>
          <w:szCs w:val="24"/>
          <w:u w:val="single"/>
        </w:rPr>
        <w:t>Doc  :</w:t>
      </w:r>
      <w:proofErr w:type="gramEnd"/>
      <w:r>
        <w:rPr>
          <w:b w:val="0"/>
          <w:bCs/>
          <w:color w:val="0F0D29" w:themeColor="text1"/>
          <w:sz w:val="24"/>
          <w:szCs w:val="24"/>
          <w:u w:val="single"/>
        </w:rPr>
        <w:t xml:space="preserve"> </w:t>
      </w:r>
    </w:p>
    <w:p w14:paraId="5758EA16" w14:textId="77777777" w:rsidR="00941BC0" w:rsidRDefault="00941BC0" w:rsidP="00941BC0">
      <w:pPr>
        <w:spacing w:after="200" w:line="240" w:lineRule="auto"/>
        <w:rPr>
          <w:b w:val="0"/>
          <w:bCs/>
          <w:color w:val="0F0D29" w:themeColor="text1"/>
          <w:sz w:val="24"/>
          <w:szCs w:val="24"/>
          <w:u w:val="single"/>
        </w:rPr>
      </w:pPr>
    </w:p>
    <w:p w14:paraId="0919450F" w14:textId="77777777" w:rsidR="00941BC0" w:rsidRDefault="00941BC0" w:rsidP="00941BC0">
      <w:pPr>
        <w:spacing w:after="200" w:line="240" w:lineRule="auto"/>
        <w:rPr>
          <w:b w:val="0"/>
          <w:bCs/>
          <w:color w:val="0F0D29" w:themeColor="text1"/>
          <w:sz w:val="24"/>
          <w:szCs w:val="24"/>
          <w:u w:val="single"/>
        </w:rPr>
      </w:pPr>
    </w:p>
    <w:p w14:paraId="297AF59E" w14:textId="77777777" w:rsidR="00941BC0" w:rsidRDefault="00941BC0" w:rsidP="00941BC0">
      <w:pPr>
        <w:spacing w:after="200" w:line="240" w:lineRule="auto"/>
        <w:rPr>
          <w:b w:val="0"/>
          <w:bCs/>
          <w:color w:val="0F0D29" w:themeColor="text1"/>
          <w:sz w:val="24"/>
          <w:szCs w:val="24"/>
          <w:u w:val="single"/>
        </w:rPr>
      </w:pPr>
      <w:r w:rsidRPr="00941BC0">
        <w:rPr>
          <w:b w:val="0"/>
          <w:bCs/>
          <w:color w:val="0F0D29" w:themeColor="text1"/>
          <w:sz w:val="24"/>
          <w:szCs w:val="24"/>
          <w:u w:val="single"/>
        </w:rPr>
        <w:t>Avis de Monnier Jean-Louis :</w:t>
      </w:r>
      <w:r>
        <w:rPr>
          <w:b w:val="0"/>
          <w:bCs/>
          <w:color w:val="0F0D29" w:themeColor="text1"/>
          <w:sz w:val="24"/>
          <w:szCs w:val="24"/>
          <w:u w:val="single"/>
        </w:rPr>
        <w:t xml:space="preserve"> PPS présentation</w:t>
      </w:r>
      <w:r w:rsidRPr="00941BC0">
        <w:rPr>
          <w:b w:val="0"/>
          <w:bCs/>
          <w:color w:val="0F0D29" w:themeColor="text1"/>
          <w:sz w:val="24"/>
          <w:szCs w:val="24"/>
          <w:u w:val="single"/>
        </w:rPr>
        <w:t>, </w:t>
      </w:r>
      <w:r>
        <w:rPr>
          <w:b w:val="0"/>
          <w:bCs/>
          <w:color w:val="0F0D29" w:themeColor="text1"/>
          <w:sz w:val="24"/>
          <w:szCs w:val="24"/>
          <w:u w:val="single"/>
        </w:rPr>
        <w:t xml:space="preserve">: </w:t>
      </w:r>
    </w:p>
    <w:p w14:paraId="6D2D6578" w14:textId="77777777" w:rsidR="00941BC0" w:rsidRPr="00110140" w:rsidRDefault="00941BC0" w:rsidP="0048162D">
      <w:pPr>
        <w:spacing w:after="200" w:line="240" w:lineRule="auto"/>
        <w:rPr>
          <w:b w:val="0"/>
          <w:bCs/>
          <w:szCs w:val="28"/>
          <w:u w:val="single"/>
        </w:rPr>
      </w:pPr>
    </w:p>
    <w:sectPr w:rsidR="00941BC0" w:rsidRPr="00110140" w:rsidSect="00EF200B">
      <w:headerReference w:type="default" r:id="rId55"/>
      <w:footerReference w:type="default" r:id="rId56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8D1B11" w14:textId="77777777" w:rsidR="004A7749" w:rsidRDefault="004A7749">
      <w:r>
        <w:separator/>
      </w:r>
    </w:p>
    <w:p w14:paraId="795404FC" w14:textId="77777777" w:rsidR="004A7749" w:rsidRDefault="004A7749"/>
  </w:endnote>
  <w:endnote w:type="continuationSeparator" w:id="0">
    <w:p w14:paraId="47C2FD2D" w14:textId="77777777" w:rsidR="004A7749" w:rsidRDefault="004A7749">
      <w:r>
        <w:continuationSeparator/>
      </w:r>
    </w:p>
    <w:p w14:paraId="1E777294" w14:textId="77777777" w:rsidR="004A7749" w:rsidRDefault="004A77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-Bold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A59FC7" w14:textId="77777777" w:rsidR="00EF2ACE" w:rsidRDefault="00EF2ACE">
        <w:pPr>
          <w:pStyle w:val="Pieddepage"/>
          <w:jc w:val="center"/>
        </w:pPr>
        <w:r>
          <w:rPr>
            <w:lang w:bidi="fr-FR"/>
          </w:rPr>
          <w:fldChar w:fldCharType="begin"/>
        </w:r>
        <w:r>
          <w:rPr>
            <w:lang w:bidi="fr-FR"/>
          </w:rPr>
          <w:instrText xml:space="preserve"> PAGE   \* MERGEFORMAT </w:instrText>
        </w:r>
        <w:r>
          <w:rPr>
            <w:lang w:bidi="fr-FR"/>
          </w:rPr>
          <w:fldChar w:fldCharType="separate"/>
        </w:r>
        <w:r>
          <w:rPr>
            <w:noProof/>
            <w:lang w:bidi="fr-FR"/>
          </w:rPr>
          <w:t>2</w:t>
        </w:r>
        <w:r>
          <w:rPr>
            <w:noProof/>
            <w:lang w:bidi="fr-FR"/>
          </w:rPr>
          <w:fldChar w:fldCharType="end"/>
        </w:r>
      </w:p>
    </w:sdtContent>
  </w:sdt>
  <w:p w14:paraId="39EF671E" w14:textId="77777777" w:rsidR="00EF2ACE" w:rsidRDefault="00EF2ACE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2EA5A8" w14:textId="77777777" w:rsidR="004A7749" w:rsidRDefault="004A7749">
      <w:r>
        <w:separator/>
      </w:r>
    </w:p>
    <w:p w14:paraId="31960236" w14:textId="77777777" w:rsidR="004A7749" w:rsidRDefault="004A7749"/>
  </w:footnote>
  <w:footnote w:type="continuationSeparator" w:id="0">
    <w:p w14:paraId="38ECC2BF" w14:textId="77777777" w:rsidR="004A7749" w:rsidRDefault="004A7749">
      <w:r>
        <w:continuationSeparator/>
      </w:r>
    </w:p>
    <w:p w14:paraId="6DF7F0D3" w14:textId="77777777" w:rsidR="004A7749" w:rsidRDefault="004A77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035" w:type="dxa"/>
      <w:shd w:val="clear" w:color="auto" w:fill="2E287F" w:themeFill="text1" w:themeFillTint="BF"/>
      <w:tblLook w:val="0000" w:firstRow="0" w:lastRow="0" w:firstColumn="0" w:lastColumn="0" w:noHBand="0" w:noVBand="0"/>
    </w:tblPr>
    <w:tblGrid>
      <w:gridCol w:w="10035"/>
    </w:tblGrid>
    <w:tr w:rsidR="00EF2ACE" w14:paraId="5FE013AB" w14:textId="77777777" w:rsidTr="00E81D0F">
      <w:trPr>
        <w:trHeight w:val="978"/>
      </w:trPr>
      <w:tc>
        <w:tcPr>
          <w:tcW w:w="10035" w:type="dxa"/>
          <w:shd w:val="clear" w:color="auto" w:fill="5951C8" w:themeFill="text1" w:themeFillTint="80"/>
        </w:tcPr>
        <w:p w14:paraId="7E716942" w14:textId="77777777" w:rsidR="00EF2ACE" w:rsidRDefault="00EF2ACE" w:rsidP="00302B1D">
          <w:pPr>
            <w:pStyle w:val="En-tte"/>
            <w:jc w:val="center"/>
          </w:pPr>
          <w:r>
            <w:t>Campus Contest 2020</w:t>
          </w:r>
        </w:p>
      </w:tc>
    </w:tr>
  </w:tbl>
  <w:p w14:paraId="325F695A" w14:textId="77777777" w:rsidR="00EF2ACE" w:rsidRDefault="00EF2ACE" w:rsidP="00D077E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01615"/>
    <w:multiLevelType w:val="hybridMultilevel"/>
    <w:tmpl w:val="BF5C9CDC"/>
    <w:lvl w:ilvl="0" w:tplc="1AAA43D2">
      <w:start w:val="13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9F7B98"/>
    <w:multiLevelType w:val="hybridMultilevel"/>
    <w:tmpl w:val="74F69B9A"/>
    <w:lvl w:ilvl="0" w:tplc="986E2DEE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CE067F"/>
    <w:multiLevelType w:val="hybridMultilevel"/>
    <w:tmpl w:val="A91C4362"/>
    <w:lvl w:ilvl="0" w:tplc="F76809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FC4FB7"/>
    <w:multiLevelType w:val="hybridMultilevel"/>
    <w:tmpl w:val="A91C4362"/>
    <w:lvl w:ilvl="0" w:tplc="F76809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9B32FA"/>
    <w:multiLevelType w:val="hybridMultilevel"/>
    <w:tmpl w:val="895646C0"/>
    <w:lvl w:ilvl="0" w:tplc="326CC456">
      <w:numFmt w:val="bullet"/>
      <w:lvlText w:val="&gt;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7146F0"/>
    <w:multiLevelType w:val="hybridMultilevel"/>
    <w:tmpl w:val="420E66C4"/>
    <w:lvl w:ilvl="0" w:tplc="6FAED130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0329FB"/>
    <w:multiLevelType w:val="hybridMultilevel"/>
    <w:tmpl w:val="6FB25A6C"/>
    <w:lvl w:ilvl="0" w:tplc="43FEDF98">
      <w:start w:val="1"/>
      <w:numFmt w:val="bullet"/>
      <w:lvlText w:val="-"/>
      <w:lvlJc w:val="left"/>
      <w:pPr>
        <w:ind w:left="909"/>
      </w:pPr>
      <w:rPr>
        <w:rFonts w:ascii="Malgun Gothic" w:eastAsia="Malgun Gothic" w:hAnsi="Malgun Gothic" w:cs="Malgun Gothic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37AD1FA">
      <w:start w:val="1"/>
      <w:numFmt w:val="bullet"/>
      <w:lvlText w:val="o"/>
      <w:lvlJc w:val="left"/>
      <w:pPr>
        <w:ind w:left="1601"/>
      </w:pPr>
      <w:rPr>
        <w:rFonts w:ascii="Malgun Gothic" w:eastAsia="Malgun Gothic" w:hAnsi="Malgun Gothic" w:cs="Malgun Gothic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F23F32">
      <w:start w:val="1"/>
      <w:numFmt w:val="bullet"/>
      <w:lvlText w:val="▪"/>
      <w:lvlJc w:val="left"/>
      <w:pPr>
        <w:ind w:left="2321"/>
      </w:pPr>
      <w:rPr>
        <w:rFonts w:ascii="Malgun Gothic" w:eastAsia="Malgun Gothic" w:hAnsi="Malgun Gothic" w:cs="Malgun Gothic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A503660">
      <w:start w:val="1"/>
      <w:numFmt w:val="bullet"/>
      <w:lvlText w:val="•"/>
      <w:lvlJc w:val="left"/>
      <w:pPr>
        <w:ind w:left="3041"/>
      </w:pPr>
      <w:rPr>
        <w:rFonts w:ascii="Malgun Gothic" w:eastAsia="Malgun Gothic" w:hAnsi="Malgun Gothic" w:cs="Malgun Gothic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0BA58B0">
      <w:start w:val="1"/>
      <w:numFmt w:val="bullet"/>
      <w:lvlText w:val="o"/>
      <w:lvlJc w:val="left"/>
      <w:pPr>
        <w:ind w:left="3761"/>
      </w:pPr>
      <w:rPr>
        <w:rFonts w:ascii="Malgun Gothic" w:eastAsia="Malgun Gothic" w:hAnsi="Malgun Gothic" w:cs="Malgun Gothic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AC0BC64">
      <w:start w:val="1"/>
      <w:numFmt w:val="bullet"/>
      <w:lvlText w:val="▪"/>
      <w:lvlJc w:val="left"/>
      <w:pPr>
        <w:ind w:left="4481"/>
      </w:pPr>
      <w:rPr>
        <w:rFonts w:ascii="Malgun Gothic" w:eastAsia="Malgun Gothic" w:hAnsi="Malgun Gothic" w:cs="Malgun Gothic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D1E1094">
      <w:start w:val="1"/>
      <w:numFmt w:val="bullet"/>
      <w:lvlText w:val="•"/>
      <w:lvlJc w:val="left"/>
      <w:pPr>
        <w:ind w:left="5201"/>
      </w:pPr>
      <w:rPr>
        <w:rFonts w:ascii="Malgun Gothic" w:eastAsia="Malgun Gothic" w:hAnsi="Malgun Gothic" w:cs="Malgun Gothic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A769CD2">
      <w:start w:val="1"/>
      <w:numFmt w:val="bullet"/>
      <w:lvlText w:val="o"/>
      <w:lvlJc w:val="left"/>
      <w:pPr>
        <w:ind w:left="5921"/>
      </w:pPr>
      <w:rPr>
        <w:rFonts w:ascii="Malgun Gothic" w:eastAsia="Malgun Gothic" w:hAnsi="Malgun Gothic" w:cs="Malgun Gothic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BC4AB7C">
      <w:start w:val="1"/>
      <w:numFmt w:val="bullet"/>
      <w:lvlText w:val="▪"/>
      <w:lvlJc w:val="left"/>
      <w:pPr>
        <w:ind w:left="6641"/>
      </w:pPr>
      <w:rPr>
        <w:rFonts w:ascii="Malgun Gothic" w:eastAsia="Malgun Gothic" w:hAnsi="Malgun Gothic" w:cs="Malgun Gothic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22354A2"/>
    <w:multiLevelType w:val="hybridMultilevel"/>
    <w:tmpl w:val="7CD4779E"/>
    <w:lvl w:ilvl="0" w:tplc="7FFEBCC4">
      <w:start w:val="1"/>
      <w:numFmt w:val="decimal"/>
      <w:pStyle w:val="TM3"/>
      <w:lvlText w:val="%1-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CA4447"/>
    <w:multiLevelType w:val="hybridMultilevel"/>
    <w:tmpl w:val="F6140AF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747C1C"/>
    <w:multiLevelType w:val="hybridMultilevel"/>
    <w:tmpl w:val="2A44F88A"/>
    <w:lvl w:ilvl="0" w:tplc="6FAED130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390ECB"/>
    <w:multiLevelType w:val="hybridMultilevel"/>
    <w:tmpl w:val="7C1007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6"/>
  </w:num>
  <w:num w:numId="5">
    <w:abstractNumId w:val="7"/>
  </w:num>
  <w:num w:numId="6">
    <w:abstractNumId w:val="5"/>
  </w:num>
  <w:num w:numId="7">
    <w:abstractNumId w:val="10"/>
  </w:num>
  <w:num w:numId="8">
    <w:abstractNumId w:val="9"/>
  </w:num>
  <w:num w:numId="9">
    <w:abstractNumId w:val="1"/>
  </w:num>
  <w:num w:numId="10">
    <w:abstractNumId w:val="7"/>
  </w:num>
  <w:num w:numId="11">
    <w:abstractNumId w:val="7"/>
    <w:lvlOverride w:ilvl="0">
      <w:startOverride w:val="1"/>
    </w:lvlOverride>
  </w:num>
  <w:num w:numId="12">
    <w:abstractNumId w:val="2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CB7"/>
    <w:rsid w:val="0000508A"/>
    <w:rsid w:val="00005D2C"/>
    <w:rsid w:val="00023A9D"/>
    <w:rsid w:val="0002482E"/>
    <w:rsid w:val="000312E5"/>
    <w:rsid w:val="00033013"/>
    <w:rsid w:val="00050324"/>
    <w:rsid w:val="00056C8F"/>
    <w:rsid w:val="00062369"/>
    <w:rsid w:val="000833C2"/>
    <w:rsid w:val="000958A8"/>
    <w:rsid w:val="000A0150"/>
    <w:rsid w:val="000B0F8B"/>
    <w:rsid w:val="000B3971"/>
    <w:rsid w:val="000D4505"/>
    <w:rsid w:val="000E63C9"/>
    <w:rsid w:val="00107954"/>
    <w:rsid w:val="00110140"/>
    <w:rsid w:val="00130E9D"/>
    <w:rsid w:val="001507F8"/>
    <w:rsid w:val="00150A6D"/>
    <w:rsid w:val="00172F9B"/>
    <w:rsid w:val="00185B35"/>
    <w:rsid w:val="001C1AFA"/>
    <w:rsid w:val="001F2BC8"/>
    <w:rsid w:val="001F5F6B"/>
    <w:rsid w:val="002103B8"/>
    <w:rsid w:val="002340FF"/>
    <w:rsid w:val="0023775F"/>
    <w:rsid w:val="00243EBC"/>
    <w:rsid w:val="00246A35"/>
    <w:rsid w:val="002608F0"/>
    <w:rsid w:val="00261D79"/>
    <w:rsid w:val="00270C80"/>
    <w:rsid w:val="002828E5"/>
    <w:rsid w:val="00284348"/>
    <w:rsid w:val="002A1FA1"/>
    <w:rsid w:val="002A3E45"/>
    <w:rsid w:val="002E343D"/>
    <w:rsid w:val="002F47F5"/>
    <w:rsid w:val="002F51F5"/>
    <w:rsid w:val="00302B1D"/>
    <w:rsid w:val="0030748B"/>
    <w:rsid w:val="00312137"/>
    <w:rsid w:val="00330359"/>
    <w:rsid w:val="00334A9B"/>
    <w:rsid w:val="0033762F"/>
    <w:rsid w:val="00360494"/>
    <w:rsid w:val="00366C7E"/>
    <w:rsid w:val="00371BFD"/>
    <w:rsid w:val="0037666B"/>
    <w:rsid w:val="00384EA3"/>
    <w:rsid w:val="00391ED2"/>
    <w:rsid w:val="003A39A1"/>
    <w:rsid w:val="003B496C"/>
    <w:rsid w:val="003B62ED"/>
    <w:rsid w:val="003C2191"/>
    <w:rsid w:val="003D3863"/>
    <w:rsid w:val="003E21CC"/>
    <w:rsid w:val="004023A1"/>
    <w:rsid w:val="004110DE"/>
    <w:rsid w:val="00415659"/>
    <w:rsid w:val="0044085A"/>
    <w:rsid w:val="0044304D"/>
    <w:rsid w:val="00443729"/>
    <w:rsid w:val="004438A6"/>
    <w:rsid w:val="00453D1E"/>
    <w:rsid w:val="0048162D"/>
    <w:rsid w:val="004A7749"/>
    <w:rsid w:val="004B21A5"/>
    <w:rsid w:val="004B2FB4"/>
    <w:rsid w:val="004B31EE"/>
    <w:rsid w:val="004C773C"/>
    <w:rsid w:val="004D7BA7"/>
    <w:rsid w:val="004E02F8"/>
    <w:rsid w:val="005037F0"/>
    <w:rsid w:val="005153F0"/>
    <w:rsid w:val="00516A86"/>
    <w:rsid w:val="005231A2"/>
    <w:rsid w:val="005275F6"/>
    <w:rsid w:val="00530ACE"/>
    <w:rsid w:val="00532541"/>
    <w:rsid w:val="005336A5"/>
    <w:rsid w:val="00572102"/>
    <w:rsid w:val="005A2DC6"/>
    <w:rsid w:val="005D612C"/>
    <w:rsid w:val="005F1BB0"/>
    <w:rsid w:val="00656C4D"/>
    <w:rsid w:val="006A6772"/>
    <w:rsid w:val="006B154A"/>
    <w:rsid w:val="006C2C1C"/>
    <w:rsid w:val="006D39B2"/>
    <w:rsid w:val="006E5716"/>
    <w:rsid w:val="00702A6D"/>
    <w:rsid w:val="00703480"/>
    <w:rsid w:val="00714F0D"/>
    <w:rsid w:val="00716074"/>
    <w:rsid w:val="007302B3"/>
    <w:rsid w:val="00730733"/>
    <w:rsid w:val="00730E3A"/>
    <w:rsid w:val="00736AAF"/>
    <w:rsid w:val="00765B2A"/>
    <w:rsid w:val="00770B76"/>
    <w:rsid w:val="00783A34"/>
    <w:rsid w:val="007A0ACD"/>
    <w:rsid w:val="007C6B52"/>
    <w:rsid w:val="007D16C5"/>
    <w:rsid w:val="007D5CB7"/>
    <w:rsid w:val="007F1EF1"/>
    <w:rsid w:val="00815069"/>
    <w:rsid w:val="0083236A"/>
    <w:rsid w:val="00834814"/>
    <w:rsid w:val="00862FE4"/>
    <w:rsid w:val="0086389A"/>
    <w:rsid w:val="0087605E"/>
    <w:rsid w:val="00881B46"/>
    <w:rsid w:val="008821E9"/>
    <w:rsid w:val="00883F64"/>
    <w:rsid w:val="008B1FEE"/>
    <w:rsid w:val="008F6EA9"/>
    <w:rsid w:val="00903C32"/>
    <w:rsid w:val="0091275B"/>
    <w:rsid w:val="00916B16"/>
    <w:rsid w:val="00916F92"/>
    <w:rsid w:val="009173B9"/>
    <w:rsid w:val="009238C4"/>
    <w:rsid w:val="00925A00"/>
    <w:rsid w:val="0092766B"/>
    <w:rsid w:val="0093335D"/>
    <w:rsid w:val="0093613E"/>
    <w:rsid w:val="00941BC0"/>
    <w:rsid w:val="00943026"/>
    <w:rsid w:val="00944135"/>
    <w:rsid w:val="00966B81"/>
    <w:rsid w:val="009773DB"/>
    <w:rsid w:val="0098334A"/>
    <w:rsid w:val="00992097"/>
    <w:rsid w:val="0099222F"/>
    <w:rsid w:val="009B3BA4"/>
    <w:rsid w:val="009C0492"/>
    <w:rsid w:val="009C3E4B"/>
    <w:rsid w:val="009C4670"/>
    <w:rsid w:val="009C7720"/>
    <w:rsid w:val="009E65E7"/>
    <w:rsid w:val="009F7B0D"/>
    <w:rsid w:val="00A135C1"/>
    <w:rsid w:val="00A23AFA"/>
    <w:rsid w:val="00A30B4C"/>
    <w:rsid w:val="00A31B3E"/>
    <w:rsid w:val="00A4546A"/>
    <w:rsid w:val="00A532F3"/>
    <w:rsid w:val="00A56326"/>
    <w:rsid w:val="00A61747"/>
    <w:rsid w:val="00A8489E"/>
    <w:rsid w:val="00AA00A5"/>
    <w:rsid w:val="00AB02A7"/>
    <w:rsid w:val="00AC29F3"/>
    <w:rsid w:val="00AE27EB"/>
    <w:rsid w:val="00AE5796"/>
    <w:rsid w:val="00AF19CA"/>
    <w:rsid w:val="00B231E5"/>
    <w:rsid w:val="00B35151"/>
    <w:rsid w:val="00B36DB9"/>
    <w:rsid w:val="00B91426"/>
    <w:rsid w:val="00B96A5C"/>
    <w:rsid w:val="00BB39A1"/>
    <w:rsid w:val="00BE2C57"/>
    <w:rsid w:val="00C02B87"/>
    <w:rsid w:val="00C23EA6"/>
    <w:rsid w:val="00C25AAB"/>
    <w:rsid w:val="00C4086D"/>
    <w:rsid w:val="00C579AE"/>
    <w:rsid w:val="00C85AB3"/>
    <w:rsid w:val="00CA1896"/>
    <w:rsid w:val="00CB45E4"/>
    <w:rsid w:val="00CB5B28"/>
    <w:rsid w:val="00CD0B89"/>
    <w:rsid w:val="00CD2873"/>
    <w:rsid w:val="00CD3C00"/>
    <w:rsid w:val="00CF5371"/>
    <w:rsid w:val="00D018DA"/>
    <w:rsid w:val="00D0323A"/>
    <w:rsid w:val="00D0559F"/>
    <w:rsid w:val="00D077E9"/>
    <w:rsid w:val="00D25ED2"/>
    <w:rsid w:val="00D3458A"/>
    <w:rsid w:val="00D42CB7"/>
    <w:rsid w:val="00D43065"/>
    <w:rsid w:val="00D50880"/>
    <w:rsid w:val="00D5413D"/>
    <w:rsid w:val="00D570A9"/>
    <w:rsid w:val="00D57923"/>
    <w:rsid w:val="00D70D02"/>
    <w:rsid w:val="00D770C7"/>
    <w:rsid w:val="00D84B05"/>
    <w:rsid w:val="00D86945"/>
    <w:rsid w:val="00D90290"/>
    <w:rsid w:val="00D92B4C"/>
    <w:rsid w:val="00D96DD1"/>
    <w:rsid w:val="00DA125E"/>
    <w:rsid w:val="00DB47D0"/>
    <w:rsid w:val="00DD152F"/>
    <w:rsid w:val="00DE14D1"/>
    <w:rsid w:val="00DE189A"/>
    <w:rsid w:val="00DE213F"/>
    <w:rsid w:val="00DF027C"/>
    <w:rsid w:val="00E00A32"/>
    <w:rsid w:val="00E05AB5"/>
    <w:rsid w:val="00E14A2E"/>
    <w:rsid w:val="00E16849"/>
    <w:rsid w:val="00E22ACD"/>
    <w:rsid w:val="00E44113"/>
    <w:rsid w:val="00E45D2E"/>
    <w:rsid w:val="00E52A4D"/>
    <w:rsid w:val="00E620B0"/>
    <w:rsid w:val="00E70EAC"/>
    <w:rsid w:val="00E733DC"/>
    <w:rsid w:val="00E81B40"/>
    <w:rsid w:val="00E81D0F"/>
    <w:rsid w:val="00E83E21"/>
    <w:rsid w:val="00E847DD"/>
    <w:rsid w:val="00EA00D2"/>
    <w:rsid w:val="00EA3227"/>
    <w:rsid w:val="00EE02AD"/>
    <w:rsid w:val="00EE683D"/>
    <w:rsid w:val="00EF200B"/>
    <w:rsid w:val="00EF2ACE"/>
    <w:rsid w:val="00EF555B"/>
    <w:rsid w:val="00F027BB"/>
    <w:rsid w:val="00F11DCF"/>
    <w:rsid w:val="00F162EA"/>
    <w:rsid w:val="00F16B1C"/>
    <w:rsid w:val="00F20548"/>
    <w:rsid w:val="00F3715D"/>
    <w:rsid w:val="00F52D27"/>
    <w:rsid w:val="00F83527"/>
    <w:rsid w:val="00FB23B7"/>
    <w:rsid w:val="00FB26E1"/>
    <w:rsid w:val="00FC3A9F"/>
    <w:rsid w:val="00FD3A4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52886E"/>
  <w15:docId w15:val="{5B42BABC-1123-43A0-B492-0D95B134B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itre1">
    <w:name w:val="heading 1"/>
    <w:basedOn w:val="Normal"/>
    <w:link w:val="Titre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itre2">
    <w:name w:val="heading 2"/>
    <w:basedOn w:val="Normal"/>
    <w:next w:val="Normal"/>
    <w:link w:val="Titre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5"/>
    <w:semiHidden/>
    <w:unhideWhenUsed/>
    <w:qFormat/>
    <w:rsid w:val="00E14A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Titre">
    <w:name w:val="Title"/>
    <w:basedOn w:val="Normal"/>
    <w:link w:val="Titre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ous-titre">
    <w:name w:val="Subtitle"/>
    <w:basedOn w:val="Normal"/>
    <w:link w:val="Sous-titre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ous-titreCar">
    <w:name w:val="Sous-titre Car"/>
    <w:basedOn w:val="Policepardfaut"/>
    <w:link w:val="Sous-titr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itre1Car">
    <w:name w:val="Titre 1 Car"/>
    <w:basedOn w:val="Policepardfaut"/>
    <w:link w:val="Titre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-tte">
    <w:name w:val="header"/>
    <w:basedOn w:val="Normal"/>
    <w:link w:val="En-tteCar"/>
    <w:uiPriority w:val="8"/>
    <w:unhideWhenUsed/>
    <w:rsid w:val="005037F0"/>
  </w:style>
  <w:style w:type="character" w:customStyle="1" w:styleId="En-tteCar">
    <w:name w:val="En-tête Car"/>
    <w:basedOn w:val="Policepardfaut"/>
    <w:link w:val="En-tte"/>
    <w:uiPriority w:val="8"/>
    <w:rsid w:val="0093335D"/>
  </w:style>
  <w:style w:type="paragraph" w:styleId="Pieddepage">
    <w:name w:val="footer"/>
    <w:basedOn w:val="Normal"/>
    <w:link w:val="PieddepageCar"/>
    <w:uiPriority w:val="99"/>
    <w:unhideWhenUsed/>
    <w:rsid w:val="005037F0"/>
  </w:style>
  <w:style w:type="character" w:customStyle="1" w:styleId="PieddepageCar">
    <w:name w:val="Pied de page Car"/>
    <w:basedOn w:val="Policepardfaut"/>
    <w:link w:val="Pieddepage"/>
    <w:uiPriority w:val="99"/>
    <w:rsid w:val="005037F0"/>
    <w:rPr>
      <w:sz w:val="24"/>
      <w:szCs w:val="24"/>
    </w:rPr>
  </w:style>
  <w:style w:type="paragraph" w:customStyle="1" w:styleId="Nom">
    <w:name w:val="Nom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itre2Car">
    <w:name w:val="Titre 2 Car"/>
    <w:basedOn w:val="Policepardfaut"/>
    <w:link w:val="Titre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Grilledutableau">
    <w:name w:val="Table Grid"/>
    <w:basedOn w:val="Tableau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unhideWhenUsed/>
    <w:rsid w:val="00D86945"/>
    <w:rPr>
      <w:color w:val="808080"/>
    </w:rPr>
  </w:style>
  <w:style w:type="paragraph" w:customStyle="1" w:styleId="Contenu">
    <w:name w:val="Contenu"/>
    <w:basedOn w:val="Normal"/>
    <w:link w:val="Caractredecontenu"/>
    <w:qFormat/>
    <w:rsid w:val="00DF027C"/>
    <w:rPr>
      <w:b w:val="0"/>
    </w:rPr>
  </w:style>
  <w:style w:type="paragraph" w:customStyle="1" w:styleId="Textedemiseenvidence">
    <w:name w:val="Texte de mise en évidence"/>
    <w:basedOn w:val="Normal"/>
    <w:link w:val="Caractredetextedemiseenvidence"/>
    <w:qFormat/>
    <w:rsid w:val="00DF027C"/>
  </w:style>
  <w:style w:type="character" w:customStyle="1" w:styleId="Caractredecontenu">
    <w:name w:val="Caractère de contenu"/>
    <w:basedOn w:val="Policepardfaut"/>
    <w:link w:val="Contenu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actredetextedemiseenvidence">
    <w:name w:val="Caractère de texte de mise en évidence"/>
    <w:basedOn w:val="Policepardfaut"/>
    <w:link w:val="Textedemiseenvidenc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56326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E52A4D"/>
    <w:pPr>
      <w:spacing w:after="100" w:line="259" w:lineRule="auto"/>
      <w:ind w:left="220"/>
    </w:pPr>
    <w:rPr>
      <w:rFonts w:cs="Times New Roman"/>
      <w:b w:val="0"/>
      <w:color w:val="auto"/>
      <w:sz w:val="2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52A4D"/>
    <w:pPr>
      <w:spacing w:after="100" w:line="259" w:lineRule="auto"/>
    </w:pPr>
    <w:rPr>
      <w:rFonts w:cs="Times New Roman"/>
      <w:b w:val="0"/>
      <w:color w:val="auto"/>
      <w:sz w:val="22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E733DC"/>
    <w:pPr>
      <w:numPr>
        <w:numId w:val="5"/>
      </w:numPr>
      <w:spacing w:after="100" w:line="259" w:lineRule="auto"/>
    </w:pPr>
    <w:rPr>
      <w:rFonts w:cs="Times New Roman"/>
      <w:b w:val="0"/>
      <w:color w:val="auto"/>
      <w:sz w:val="22"/>
      <w:lang w:eastAsia="fr-FR"/>
    </w:rPr>
  </w:style>
  <w:style w:type="character" w:customStyle="1" w:styleId="Titre3Car">
    <w:name w:val="Titre 3 Car"/>
    <w:basedOn w:val="Policepardfaut"/>
    <w:link w:val="Titre3"/>
    <w:uiPriority w:val="5"/>
    <w:semiHidden/>
    <w:rsid w:val="00E14A2E"/>
    <w:rPr>
      <w:rFonts w:asciiTheme="majorHAnsi" w:eastAsiaTheme="majorEastAsia" w:hAnsiTheme="majorHAnsi" w:cstheme="majorBidi"/>
      <w:b/>
      <w:color w:val="012639" w:themeColor="accent1" w:themeShade="7F"/>
    </w:rPr>
  </w:style>
  <w:style w:type="paragraph" w:styleId="Paragraphedeliste">
    <w:name w:val="List Paragraph"/>
    <w:basedOn w:val="Normal"/>
    <w:uiPriority w:val="34"/>
    <w:unhideWhenUsed/>
    <w:qFormat/>
    <w:rsid w:val="000B3971"/>
    <w:pPr>
      <w:ind w:left="720"/>
      <w:contextualSpacing/>
    </w:pPr>
  </w:style>
  <w:style w:type="character" w:customStyle="1" w:styleId="fontstyle01">
    <w:name w:val="fontstyle01"/>
    <w:basedOn w:val="Policepardfaut"/>
    <w:rsid w:val="00FB23B7"/>
    <w:rPr>
      <w:rFonts w:ascii="Arial-BoldMT" w:hAnsi="Arial-BoldMT" w:hint="default"/>
      <w:b/>
      <w:bCs/>
      <w:i w:val="0"/>
      <w:iCs w:val="0"/>
      <w:color w:val="000000"/>
      <w:sz w:val="18"/>
      <w:szCs w:val="18"/>
    </w:rPr>
  </w:style>
  <w:style w:type="character" w:styleId="Marquedecommentaire">
    <w:name w:val="annotation reference"/>
    <w:basedOn w:val="Policepardfaut"/>
    <w:uiPriority w:val="99"/>
    <w:semiHidden/>
    <w:unhideWhenUsed/>
    <w:rsid w:val="0071607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71607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716074"/>
    <w:rPr>
      <w:rFonts w:eastAsiaTheme="minorEastAsia"/>
      <w:b/>
      <w:color w:val="082A75" w:themeColor="text2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16074"/>
    <w:rPr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16074"/>
    <w:rPr>
      <w:rFonts w:eastAsiaTheme="minorEastAsia"/>
      <w:b/>
      <w:bCs/>
      <w:color w:val="082A75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9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21" Type="http://schemas.openxmlformats.org/officeDocument/2006/relationships/image" Target="media/image13.jpe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image" Target="media/image12.jpeg"/><Relationship Id="rId29" Type="http://schemas.openxmlformats.org/officeDocument/2006/relationships/image" Target="media/image21.jpg"/><Relationship Id="rId41" Type="http://schemas.openxmlformats.org/officeDocument/2006/relationships/image" Target="media/image33.jpg"/><Relationship Id="rId54" Type="http://schemas.openxmlformats.org/officeDocument/2006/relationships/image" Target="media/image46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jp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ranium\AppData\Local\Microsoft\Office\16.0\DTS\fr-FR%7b9CEDC46F-99B1-4C2A-9836-5E307E05ABAB%7d\%7b7BC5D715-F587-4136-A554-C55C186159C9%7dtf1639285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875078AEBF94253BEB93C2588F4CA0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E7DA4EA-44EF-4913-95C8-1E34D8279E50}"/>
      </w:docPartPr>
      <w:docPartBody>
        <w:p w:rsidR="003635CC" w:rsidRDefault="0043562E">
          <w:pPr>
            <w:pStyle w:val="0875078AEBF94253BEB93C2588F4CA0A"/>
          </w:pPr>
          <w:r w:rsidRPr="00D86945">
            <w:rPr>
              <w:rStyle w:val="Sous-titreCar"/>
              <w:b/>
              <w:lang w:bidi="fr-FR"/>
            </w:rPr>
            <w:fldChar w:fldCharType="begin"/>
          </w:r>
          <w:r w:rsidRPr="00D86945">
            <w:rPr>
              <w:rStyle w:val="Sous-titreCar"/>
              <w:lang w:bidi="fr-FR"/>
            </w:rPr>
            <w:instrText xml:space="preserve"> DATE  \@ "MMMM d"  \* MERGEFORMAT </w:instrText>
          </w:r>
          <w:r w:rsidRPr="00D86945">
            <w:rPr>
              <w:rStyle w:val="Sous-titreCar"/>
              <w:b/>
              <w:lang w:bidi="fr-FR"/>
            </w:rPr>
            <w:fldChar w:fldCharType="separate"/>
          </w:r>
          <w:r>
            <w:rPr>
              <w:rStyle w:val="Sous-titreCar"/>
              <w:lang w:bidi="fr-FR"/>
            </w:rPr>
            <w:t>février 13</w:t>
          </w:r>
          <w:r w:rsidRPr="00D86945">
            <w:rPr>
              <w:rStyle w:val="Sous-titreCar"/>
              <w:b/>
              <w:lang w:bidi="fr-FR"/>
            </w:rPr>
            <w:fldChar w:fldCharType="end"/>
          </w:r>
        </w:p>
      </w:docPartBody>
    </w:docPart>
    <w:docPart>
      <w:docPartPr>
        <w:name w:val="9193525F8D204FB3A896C359B19062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5D209A-3146-41FE-90C0-3D74117C76A8}"/>
      </w:docPartPr>
      <w:docPartBody>
        <w:p w:rsidR="003635CC" w:rsidRDefault="0043562E">
          <w:pPr>
            <w:pStyle w:val="9193525F8D204FB3A896C359B19062C4"/>
          </w:pPr>
          <w:r>
            <w:rPr>
              <w:lang w:bidi="fr-FR"/>
            </w:rPr>
            <w:t>NOM DE LA SOCIÉTÉ</w:t>
          </w:r>
        </w:p>
      </w:docPartBody>
    </w:docPart>
    <w:docPart>
      <w:docPartPr>
        <w:name w:val="5C305E4EAED941828A3AD8DD8E82E84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392FDA1-EDAA-4C85-B12A-D9BE8C1AFF8B}"/>
      </w:docPartPr>
      <w:docPartBody>
        <w:p w:rsidR="003635CC" w:rsidRDefault="0043562E">
          <w:pPr>
            <w:pStyle w:val="5C305E4EAED941828A3AD8DD8E82E840"/>
          </w:pPr>
          <w:r>
            <w:rPr>
              <w:lang w:bidi="fr-FR"/>
            </w:rPr>
            <w:t>Votre nom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-BoldMT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62E"/>
    <w:rsid w:val="000255B6"/>
    <w:rsid w:val="00231955"/>
    <w:rsid w:val="003635CC"/>
    <w:rsid w:val="0043562E"/>
    <w:rsid w:val="006619FB"/>
    <w:rsid w:val="0070630C"/>
    <w:rsid w:val="00B24105"/>
    <w:rsid w:val="00B50C9B"/>
    <w:rsid w:val="00CD4296"/>
    <w:rsid w:val="00CE6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rsid w:val="003635CC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ous-titreCar">
    <w:name w:val="Sous-titre Car"/>
    <w:basedOn w:val="Policepardfaut"/>
    <w:link w:val="Sous-titre"/>
    <w:uiPriority w:val="2"/>
    <w:rsid w:val="003635CC"/>
    <w:rPr>
      <w:caps/>
      <w:color w:val="44546A" w:themeColor="text2"/>
      <w:spacing w:val="20"/>
      <w:sz w:val="32"/>
      <w:lang w:eastAsia="en-US"/>
    </w:rPr>
  </w:style>
  <w:style w:type="paragraph" w:customStyle="1" w:styleId="0875078AEBF94253BEB93C2588F4CA0A">
    <w:name w:val="0875078AEBF94253BEB93C2588F4CA0A"/>
  </w:style>
  <w:style w:type="paragraph" w:customStyle="1" w:styleId="9193525F8D204FB3A896C359B19062C4">
    <w:name w:val="9193525F8D204FB3A896C359B19062C4"/>
  </w:style>
  <w:style w:type="paragraph" w:customStyle="1" w:styleId="5C305E4EAED941828A3AD8DD8E82E840">
    <w:name w:val="5C305E4EAED941828A3AD8DD8E82E840"/>
  </w:style>
  <w:style w:type="paragraph" w:customStyle="1" w:styleId="9E77B0010F854D5BA5FB6E9B00CB9D0F">
    <w:name w:val="9E77B0010F854D5BA5FB6E9B00CB9D0F"/>
  </w:style>
  <w:style w:type="paragraph" w:customStyle="1" w:styleId="40109FCEB5474AA6A14F4133782DF965">
    <w:name w:val="40109FCEB5474AA6A14F4133782DF965"/>
  </w:style>
  <w:style w:type="paragraph" w:customStyle="1" w:styleId="D33C047662134E3D83C1675CCDA7F367">
    <w:name w:val="D33C047662134E3D83C1675CCDA7F367"/>
  </w:style>
  <w:style w:type="paragraph" w:customStyle="1" w:styleId="DFDD9D30C9E244AA8533441462B143A5">
    <w:name w:val="DFDD9D30C9E244AA8533441462B143A5"/>
  </w:style>
  <w:style w:type="paragraph" w:customStyle="1" w:styleId="37D730CA679242F7903B374F4D09EBAD">
    <w:name w:val="37D730CA679242F7903B374F4D09EBAD"/>
  </w:style>
  <w:style w:type="paragraph" w:customStyle="1" w:styleId="1CD44A0CB2DE46B882855D6184014039">
    <w:name w:val="1CD44A0CB2DE46B882855D6184014039"/>
    <w:rsid w:val="003635CC"/>
  </w:style>
  <w:style w:type="paragraph" w:customStyle="1" w:styleId="2AAF013AB23E4139A2B3B5243B5E83B8">
    <w:name w:val="2AAF013AB23E4139A2B3B5243B5E83B8"/>
    <w:rsid w:val="003635CC"/>
  </w:style>
  <w:style w:type="paragraph" w:customStyle="1" w:styleId="2662C877A99D4ECEAF93E9157F2FB0F7">
    <w:name w:val="2662C877A99D4ECEAF93E9157F2FB0F7"/>
    <w:rsid w:val="003635CC"/>
  </w:style>
  <w:style w:type="paragraph" w:customStyle="1" w:styleId="71114413EF604313BB8EBDC17E9A9C3C">
    <w:name w:val="71114413EF604313BB8EBDC17E9A9C3C"/>
    <w:rsid w:val="003635CC"/>
  </w:style>
  <w:style w:type="paragraph" w:customStyle="1" w:styleId="9E819C4E65C349C7876923FAA238D46B">
    <w:name w:val="9E819C4E65C349C7876923FAA238D46B"/>
    <w:rsid w:val="003635CC"/>
  </w:style>
  <w:style w:type="paragraph" w:customStyle="1" w:styleId="3B97E79ECB8C450594AA0F19AFC71316">
    <w:name w:val="3B97E79ECB8C450594AA0F19AFC71316"/>
    <w:rsid w:val="003635CC"/>
  </w:style>
  <w:style w:type="paragraph" w:customStyle="1" w:styleId="A48A1BBEF5C04AB1A0F48C565912FB78">
    <w:name w:val="A48A1BBEF5C04AB1A0F48C565912FB78"/>
    <w:rsid w:val="00CD4296"/>
  </w:style>
  <w:style w:type="paragraph" w:customStyle="1" w:styleId="097B71548237499CA4663BC86818766A">
    <w:name w:val="097B71548237499CA4663BC86818766A"/>
    <w:rsid w:val="00CD4296"/>
  </w:style>
  <w:style w:type="paragraph" w:customStyle="1" w:styleId="A64594F264F5414B8D7328224222B632">
    <w:name w:val="A64594F264F5414B8D7328224222B632"/>
    <w:rsid w:val="00CD4296"/>
  </w:style>
  <w:style w:type="paragraph" w:customStyle="1" w:styleId="4E6258A97DFE451AA0D7361BBC96CC6C">
    <w:name w:val="4E6258A97DFE451AA0D7361BBC96CC6C"/>
    <w:rsid w:val="00CD4296"/>
  </w:style>
  <w:style w:type="paragraph" w:customStyle="1" w:styleId="BE1731DA78824905B10B833D88C8588F">
    <w:name w:val="BE1731DA78824905B10B833D88C8588F"/>
    <w:rsid w:val="00CD4296"/>
  </w:style>
  <w:style w:type="paragraph" w:customStyle="1" w:styleId="555AF7130A8A42D597116D31114D9B9C">
    <w:name w:val="555AF7130A8A42D597116D31114D9B9C"/>
    <w:rsid w:val="00CD4296"/>
  </w:style>
  <w:style w:type="paragraph" w:customStyle="1" w:styleId="FFA3E78C4FC146A5AF2631DE65BAD60E">
    <w:name w:val="FFA3E78C4FC146A5AF2631DE65BAD60E"/>
    <w:rsid w:val="00CD4296"/>
  </w:style>
  <w:style w:type="paragraph" w:customStyle="1" w:styleId="B7FA7A7A497748FBA0FD7C3C5796FBAE">
    <w:name w:val="B7FA7A7A497748FBA0FD7C3C5796FBAE"/>
    <w:rsid w:val="00CD4296"/>
  </w:style>
  <w:style w:type="paragraph" w:customStyle="1" w:styleId="0718CCF0962F4E1DB7A3026C0CC56182">
    <w:name w:val="0718CCF0962F4E1DB7A3026C0CC56182"/>
    <w:rsid w:val="00CD4296"/>
  </w:style>
  <w:style w:type="paragraph" w:customStyle="1" w:styleId="5CE9FDFA59324ED993B496E8981120E5">
    <w:name w:val="5CE9FDFA59324ED993B496E8981120E5"/>
    <w:rsid w:val="00CD4296"/>
  </w:style>
  <w:style w:type="paragraph" w:customStyle="1" w:styleId="B54D607814EC4842BD692666345FF3FD">
    <w:name w:val="B54D607814EC4842BD692666345FF3FD"/>
    <w:rsid w:val="00CD4296"/>
  </w:style>
  <w:style w:type="paragraph" w:customStyle="1" w:styleId="CC92D5CB49A64E2583F62C661D5E0742">
    <w:name w:val="CC92D5CB49A64E2583F62C661D5E0742"/>
    <w:rsid w:val="00CD4296"/>
  </w:style>
  <w:style w:type="paragraph" w:customStyle="1" w:styleId="6AC253D9C3664FB58AD1EA702D1D549B">
    <w:name w:val="6AC253D9C3664FB58AD1EA702D1D549B"/>
    <w:rsid w:val="00CD4296"/>
  </w:style>
  <w:style w:type="paragraph" w:customStyle="1" w:styleId="C04CA2D598784E9C9D0FA35F055E8B18">
    <w:name w:val="C04CA2D598784E9C9D0FA35F055E8B18"/>
    <w:rsid w:val="00CD4296"/>
  </w:style>
  <w:style w:type="paragraph" w:customStyle="1" w:styleId="17525ACE7E324AA786FFE3633053F383">
    <w:name w:val="17525ACE7E324AA786FFE3633053F383"/>
    <w:rsid w:val="00CD429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Meillat Tristan
Monnier Jean-Louis
Quillet Olivier
Ranouil Charles
Richard Théo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66D039-2C68-47B0-AAFB-0F8B907837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{7BC5D715-F587-4136-A554-C55C186159C9}tf16392850.dotx</Template>
  <TotalTime>949</TotalTime>
  <Pages>1</Pages>
  <Words>1926</Words>
  <Characters>10598</Characters>
  <Application>Microsoft Office Word</Application>
  <DocSecurity>0</DocSecurity>
  <Lines>88</Lines>
  <Paragraphs>24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utranium</dc:creator>
  <cp:keywords/>
  <cp:lastModifiedBy>tristan meillat</cp:lastModifiedBy>
  <cp:revision>76</cp:revision>
  <cp:lastPrinted>2006-08-01T17:47:00Z</cp:lastPrinted>
  <dcterms:created xsi:type="dcterms:W3CDTF">2020-02-13T14:37:00Z</dcterms:created>
  <dcterms:modified xsi:type="dcterms:W3CDTF">2020-02-19T08:51:00Z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